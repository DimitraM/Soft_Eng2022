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CB95B" w14:textId="7FF87D12" w:rsidR="00D4304F" w:rsidRPr="00851EC2" w:rsidRDefault="003242D9" w:rsidP="00B74920">
      <w:pPr>
        <w:pStyle w:val="1"/>
        <w:rPr>
          <w:rFonts w:ascii="Bahnschrift Light" w:hAnsi="Bahnschrift Light"/>
        </w:rPr>
      </w:pPr>
      <w:r w:rsidRPr="00851EC2">
        <w:rPr>
          <w:rFonts w:ascii="Bahnschrift Light" w:hAnsi="Bahnschrift Light"/>
        </w:rPr>
        <w:t>UsE CASES</w:t>
      </w:r>
    </w:p>
    <w:p w14:paraId="76EB2B7D" w14:textId="77777777" w:rsidR="00ED6DEF" w:rsidRPr="00851EC2" w:rsidRDefault="00ED6DEF" w:rsidP="00AD5588">
      <w:pPr>
        <w:pStyle w:val="3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bookmarkStart w:id="0" w:name="_Hlk100756312"/>
      <w:r w:rsidRPr="00851EC2">
        <w:rPr>
          <w:rFonts w:ascii="Bahnschrift Light" w:eastAsia="Times New Roman" w:hAnsi="Bahnschrift Light" w:cs="Calibri"/>
          <w:sz w:val="22"/>
          <w:szCs w:val="22"/>
          <w:lang w:eastAsia="el-GR"/>
        </w:rPr>
        <w:t>Στοιχεία</w:t>
      </w:r>
      <w:r w:rsidRPr="00851EC2">
        <w:rPr>
          <w:rFonts w:ascii="Bahnschrift Light" w:eastAsia="Times New Roman" w:hAnsi="Bahnschrift Light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sz w:val="22"/>
          <w:szCs w:val="22"/>
          <w:lang w:eastAsia="el-GR"/>
        </w:rPr>
        <w:t>Ο</w:t>
      </w:r>
      <w:r w:rsidRPr="00851EC2">
        <w:rPr>
          <w:rFonts w:ascii="Bahnschrift Light" w:eastAsia="Times New Roman" w:hAnsi="Bahnschrift Light" w:cs="Avenir Next LT Pro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sz w:val="22"/>
          <w:szCs w:val="22"/>
          <w:lang w:eastAsia="el-GR"/>
        </w:rPr>
        <w:t>άδας</w:t>
      </w:r>
    </w:p>
    <w:p w14:paraId="36F044BC" w14:textId="77777777" w:rsidR="00ED6DEF" w:rsidRPr="00851EC2" w:rsidRDefault="00ED6DEF" w:rsidP="00AD5588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</w:p>
    <w:p w14:paraId="3A89B08C" w14:textId="2D6A0A76" w:rsidR="00ED6DEF" w:rsidRPr="00BB020A" w:rsidRDefault="00ED6DEF" w:rsidP="00AD5588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Δ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ή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ητρα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Μαυρίδου</w:t>
      </w:r>
    </w:p>
    <w:p w14:paraId="4F46B2F1" w14:textId="77777777" w:rsidR="00ED6DEF" w:rsidRPr="00851EC2" w:rsidRDefault="00ED6DEF" w:rsidP="00AD5588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ΑΜ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: 1070770</w:t>
      </w:r>
    </w:p>
    <w:p w14:paraId="664B9759" w14:textId="19381327" w:rsidR="00ED6DEF" w:rsidRPr="00851EC2" w:rsidRDefault="00ED6DEF" w:rsidP="00AD5588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Έτος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5</w:t>
      </w:r>
    </w:p>
    <w:p w14:paraId="7CFA1C54" w14:textId="77777777" w:rsidR="00ED6DEF" w:rsidRPr="00851EC2" w:rsidRDefault="00ED6DEF" w:rsidP="00AD5588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ή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: CEID</w:t>
      </w:r>
    </w:p>
    <w:p w14:paraId="221DAB0B" w14:textId="77777777" w:rsidR="00ED6DEF" w:rsidRPr="00851EC2" w:rsidRDefault="00ED6DEF" w:rsidP="00AD5588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email : up1070770@upnet.gr</w:t>
      </w:r>
    </w:p>
    <w:p w14:paraId="67378775" w14:textId="77777777" w:rsidR="00ED6DEF" w:rsidRPr="00851EC2" w:rsidRDefault="00ED6DEF" w:rsidP="00AD5588">
      <w:pPr>
        <w:spacing w:before="0" w:after="24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</w:p>
    <w:p w14:paraId="585471C3" w14:textId="77777777" w:rsidR="00ED6DEF" w:rsidRPr="00851EC2" w:rsidRDefault="00ED6DEF" w:rsidP="00AD5588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Γεώργιος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Ηλιαδάκης</w:t>
      </w:r>
      <w:proofErr w:type="spellEnd"/>
    </w:p>
    <w:p w14:paraId="3A9D3303" w14:textId="77777777" w:rsidR="00ED6DEF" w:rsidRPr="00851EC2" w:rsidRDefault="00ED6DEF" w:rsidP="00AD5588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ΑΜ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: 1066552</w:t>
      </w:r>
    </w:p>
    <w:p w14:paraId="3BBAC684" w14:textId="77777777" w:rsidR="00ED6DEF" w:rsidRPr="00851EC2" w:rsidRDefault="00ED6DEF" w:rsidP="00AD5588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Έτος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: 4</w:t>
      </w:r>
    </w:p>
    <w:p w14:paraId="075E9A49" w14:textId="77777777" w:rsidR="00ED6DEF" w:rsidRPr="00851EC2" w:rsidRDefault="00ED6DEF" w:rsidP="00AD5588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ή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: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Ηλεκτρολόγων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Μηχανικών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&amp;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Τεχνολογίας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Υ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ολογιστών</w:t>
      </w:r>
    </w:p>
    <w:p w14:paraId="53519E50" w14:textId="77777777" w:rsidR="00ED6DEF" w:rsidRPr="00851EC2" w:rsidRDefault="00ED6DEF" w:rsidP="00AD5588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email: up1066552@upnet.gr</w:t>
      </w:r>
    </w:p>
    <w:p w14:paraId="7D333AF3" w14:textId="77777777" w:rsidR="00ED6DEF" w:rsidRPr="00851EC2" w:rsidRDefault="00ED6DEF" w:rsidP="00AD5588">
      <w:pPr>
        <w:spacing w:before="0" w:after="24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</w:p>
    <w:p w14:paraId="31697EF4" w14:textId="77777777" w:rsidR="00ED6DEF" w:rsidRPr="00851EC2" w:rsidRDefault="00ED6DEF" w:rsidP="00AD5588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proofErr w:type="spellStart"/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Βύνιος</w:t>
      </w:r>
      <w:proofErr w:type="spellEnd"/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Νικόλαος</w:t>
      </w:r>
    </w:p>
    <w:p w14:paraId="37382817" w14:textId="77777777" w:rsidR="00ED6DEF" w:rsidRPr="00851EC2" w:rsidRDefault="00ED6DEF" w:rsidP="00AD5588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ΑΜ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:1059625</w:t>
      </w:r>
    </w:p>
    <w:p w14:paraId="0066BED8" w14:textId="77777777" w:rsidR="00ED6DEF" w:rsidRPr="00851EC2" w:rsidRDefault="00ED6DEF" w:rsidP="00AD5588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Έτος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5</w:t>
      </w:r>
    </w:p>
    <w:p w14:paraId="00B418B3" w14:textId="77777777" w:rsidR="00ED6DEF" w:rsidRPr="00851EC2" w:rsidRDefault="00ED6DEF" w:rsidP="00AD5588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ή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: CEID</w:t>
      </w:r>
    </w:p>
    <w:p w14:paraId="18242F4C" w14:textId="77777777" w:rsidR="00ED6DEF" w:rsidRPr="00851EC2" w:rsidRDefault="00ED6DEF" w:rsidP="00AD5588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email: up1059625@upnet.gr</w:t>
      </w:r>
    </w:p>
    <w:p w14:paraId="3F373529" w14:textId="77777777" w:rsidR="00ED6DEF" w:rsidRPr="00851EC2" w:rsidRDefault="00ED6DEF" w:rsidP="00AD5588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</w:p>
    <w:p w14:paraId="43FF4E0C" w14:textId="77777777" w:rsidR="00ED6DEF" w:rsidRPr="00851EC2" w:rsidRDefault="00ED6DEF" w:rsidP="00AD5588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Ελευθέριος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Μιχαλίτσης</w:t>
      </w:r>
    </w:p>
    <w:p w14:paraId="3461E845" w14:textId="77777777" w:rsidR="00ED6DEF" w:rsidRPr="00851EC2" w:rsidRDefault="00ED6DEF" w:rsidP="00AD5588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ΑΜ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: 1059294</w:t>
      </w:r>
    </w:p>
    <w:p w14:paraId="2B18649A" w14:textId="77777777" w:rsidR="00ED6DEF" w:rsidRPr="00851EC2" w:rsidRDefault="00ED6DEF" w:rsidP="00AD5588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Έτος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: 5</w:t>
      </w:r>
    </w:p>
    <w:p w14:paraId="61D83100" w14:textId="77777777" w:rsidR="00ED6DEF" w:rsidRPr="00851EC2" w:rsidRDefault="00ED6DEF" w:rsidP="00AD5588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ή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: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Ηλεκτρολόγων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Μηχανικών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&amp;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Τεχνολογίας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Υ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ολογιστών</w:t>
      </w:r>
    </w:p>
    <w:p w14:paraId="3DDCAAA9" w14:textId="77777777" w:rsidR="00ED6DEF" w:rsidRPr="00851EC2" w:rsidRDefault="00ED6DEF" w:rsidP="00AD5588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email : </w:t>
      </w:r>
      <w:hyperlink r:id="rId8" w:history="1">
        <w:r w:rsidRPr="00851EC2">
          <w:rPr>
            <w:rFonts w:ascii="Bahnschrift Light" w:eastAsia="Times New Roman" w:hAnsi="Bahnschrift Light" w:cs="Arial"/>
            <w:color w:val="1155CC"/>
            <w:sz w:val="22"/>
            <w:szCs w:val="22"/>
            <w:u w:val="single"/>
            <w:lang w:eastAsia="el-GR"/>
          </w:rPr>
          <w:t>up1059294@upnet.gr</w:t>
        </w:r>
      </w:hyperlink>
    </w:p>
    <w:p w14:paraId="40BF99D9" w14:textId="2903ED1F" w:rsidR="00D4304F" w:rsidRPr="00851EC2" w:rsidRDefault="00D4304F" w:rsidP="00AD5588">
      <w:pPr>
        <w:rPr>
          <w:rFonts w:ascii="Bahnschrift Light" w:hAnsi="Bahnschrift Light"/>
          <w:sz w:val="22"/>
          <w:szCs w:val="22"/>
        </w:rPr>
      </w:pPr>
    </w:p>
    <w:bookmarkEnd w:id="0"/>
    <w:p w14:paraId="117DDFBE" w14:textId="191B3DF3" w:rsidR="00D4304F" w:rsidRPr="00851EC2" w:rsidRDefault="00AD5588" w:rsidP="00B74920">
      <w:pPr>
        <w:pStyle w:val="2"/>
        <w:rPr>
          <w:rFonts w:ascii="Bahnschrift Light" w:hAnsi="Bahnschrift Light"/>
        </w:rPr>
      </w:pPr>
      <w:r w:rsidRPr="00851EC2">
        <w:rPr>
          <w:rFonts w:ascii="Bahnschrift Light" w:hAnsi="Bahnschrift Light"/>
        </w:rPr>
        <w:t>ΓενιΚΗ ΠΕΡΙΓΡΑΦΗ</w:t>
      </w:r>
    </w:p>
    <w:p w14:paraId="3C230C1C" w14:textId="6113A008" w:rsidR="00AD5588" w:rsidRPr="00851EC2" w:rsidRDefault="00AD5588" w:rsidP="00B76AD4">
      <w:pPr>
        <w:numPr>
          <w:ilvl w:val="0"/>
          <w:numId w:val="3"/>
        </w:numPr>
        <w:spacing w:before="0" w:after="0" w:line="240" w:lineRule="auto"/>
        <w:textAlignment w:val="baseline"/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</w:pPr>
      <w:proofErr w:type="spellStart"/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Login</w:t>
      </w:r>
      <w:proofErr w:type="spellEnd"/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αλλά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γίνεται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δια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ιστευτήρια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του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ανε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ιστη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ίου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ώστε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να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δίνεται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ετά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η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δυνατότητα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στην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εφαρ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ογή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να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κάνει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αυτό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ατα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σύνδεση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σε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eclass</w:t>
      </w:r>
      <w:proofErr w:type="spellEnd"/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και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progress</w:t>
      </w:r>
      <w:proofErr w:type="spellEnd"/>
    </w:p>
    <w:p w14:paraId="48EF4B04" w14:textId="77777777" w:rsidR="004F7149" w:rsidRPr="00851EC2" w:rsidRDefault="004F7149" w:rsidP="004F7149">
      <w:pPr>
        <w:spacing w:before="0" w:after="0" w:line="240" w:lineRule="auto"/>
        <w:ind w:left="720"/>
        <w:textAlignment w:val="baseline"/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</w:pPr>
    </w:p>
    <w:p w14:paraId="2D7FCAEA" w14:textId="77777777" w:rsidR="004F7149" w:rsidRPr="00851EC2" w:rsidRDefault="004F7149" w:rsidP="00B76AD4">
      <w:pPr>
        <w:pStyle w:val="aff1"/>
        <w:numPr>
          <w:ilvl w:val="0"/>
          <w:numId w:val="3"/>
        </w:numPr>
        <w:spacing w:before="0" w:after="0" w:line="240" w:lineRule="auto"/>
        <w:textAlignment w:val="baseline"/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</w:pPr>
      <w:proofErr w:type="spellStart"/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Profile</w:t>
      </w:r>
      <w:proofErr w:type="spellEnd"/>
    </w:p>
    <w:p w14:paraId="1A985012" w14:textId="77777777" w:rsidR="004F7149" w:rsidRPr="00851EC2" w:rsidRDefault="004F7149" w:rsidP="00B76AD4">
      <w:pPr>
        <w:numPr>
          <w:ilvl w:val="0"/>
          <w:numId w:val="7"/>
        </w:numPr>
        <w:spacing w:before="0" w:after="0" w:line="240" w:lineRule="auto"/>
        <w:ind w:left="2160"/>
        <w:textAlignment w:val="baseline"/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</w:pPr>
      <w:proofErr w:type="spellStart"/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Default</w:t>
      </w:r>
      <w:proofErr w:type="spellEnd"/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το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username</w:t>
      </w:r>
      <w:proofErr w:type="spellEnd"/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ό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την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εισαγωγή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ου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έχει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κάνει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αρχικά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και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θα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υ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άρχει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δυνατότητα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αλλαγής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username</w:t>
      </w:r>
      <w:proofErr w:type="spellEnd"/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(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ηρεάζει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όνο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το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username</w:t>
      </w:r>
      <w:proofErr w:type="spellEnd"/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στην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εφαρ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ογή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)</w:t>
      </w:r>
    </w:p>
    <w:p w14:paraId="25DC5EE4" w14:textId="7BC4720E" w:rsidR="004F7149" w:rsidRPr="00851EC2" w:rsidRDefault="004F7149" w:rsidP="00B76AD4">
      <w:pPr>
        <w:numPr>
          <w:ilvl w:val="0"/>
          <w:numId w:val="7"/>
        </w:numPr>
        <w:spacing w:before="0" w:after="0" w:line="240" w:lineRule="auto"/>
        <w:ind w:left="2160"/>
        <w:textAlignment w:val="baseline"/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ιλογή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εικόνας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ροφίλ</w:t>
      </w:r>
    </w:p>
    <w:p w14:paraId="4DB82C14" w14:textId="77777777" w:rsidR="004F7149" w:rsidRPr="00851EC2" w:rsidRDefault="004F7149" w:rsidP="004F7149">
      <w:pPr>
        <w:spacing w:before="0" w:after="0" w:line="240" w:lineRule="auto"/>
        <w:ind w:left="720"/>
        <w:textAlignment w:val="baseline"/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</w:pPr>
    </w:p>
    <w:p w14:paraId="70DC6515" w14:textId="77777777" w:rsidR="004F7149" w:rsidRPr="00851EC2" w:rsidRDefault="004F7149" w:rsidP="00B76AD4">
      <w:pPr>
        <w:pStyle w:val="aff1"/>
        <w:numPr>
          <w:ilvl w:val="0"/>
          <w:numId w:val="3"/>
        </w:numPr>
        <w:spacing w:before="0" w:after="0" w:line="240" w:lineRule="auto"/>
        <w:textAlignment w:val="baseline"/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</w:pPr>
      <w:proofErr w:type="spellStart"/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Options</w:t>
      </w:r>
      <w:proofErr w:type="spellEnd"/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(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Αφορά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το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interface</w:t>
      </w:r>
      <w:proofErr w:type="spellEnd"/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της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εφαρ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ογής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όνο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,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θα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υ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άρχουν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ιλογές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για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το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theme</w:t>
      </w:r>
      <w:proofErr w:type="spellEnd"/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,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για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την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γρα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ατοσειρα</w:t>
      </w:r>
      <w:proofErr w:type="spellEnd"/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)</w:t>
      </w:r>
      <w:proofErr w:type="spellStart"/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Help</w:t>
      </w:r>
      <w:proofErr w:type="spellEnd"/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/FAQ(</w:t>
      </w:r>
      <w:proofErr w:type="spellStart"/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done</w:t>
      </w:r>
      <w:proofErr w:type="spellEnd"/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)</w:t>
      </w:r>
    </w:p>
    <w:p w14:paraId="521EC872" w14:textId="77777777" w:rsidR="004F7149" w:rsidRPr="00851EC2" w:rsidRDefault="004F7149" w:rsidP="00B76AD4">
      <w:pPr>
        <w:numPr>
          <w:ilvl w:val="0"/>
          <w:numId w:val="6"/>
        </w:numPr>
        <w:spacing w:before="0" w:after="0" w:line="240" w:lineRule="auto"/>
        <w:ind w:left="1440"/>
        <w:textAlignment w:val="baseline"/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Συχνές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ερωτήσεις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και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discord</w:t>
      </w:r>
      <w:proofErr w:type="spellEnd"/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για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ικοινωνία</w:t>
      </w:r>
    </w:p>
    <w:p w14:paraId="6D47A6F1" w14:textId="51C4EFFA" w:rsidR="004F7149" w:rsidRPr="00851EC2" w:rsidRDefault="004F7149" w:rsidP="004F7149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lastRenderedPageBreak/>
        <w:t xml:space="preserve">    </w:t>
      </w:r>
    </w:p>
    <w:p w14:paraId="27945B20" w14:textId="41EAD316" w:rsidR="00AD5588" w:rsidRPr="00851EC2" w:rsidRDefault="00AD5588" w:rsidP="00B76AD4">
      <w:pPr>
        <w:numPr>
          <w:ilvl w:val="0"/>
          <w:numId w:val="3"/>
        </w:numPr>
        <w:spacing w:before="0" w:after="0" w:line="240" w:lineRule="auto"/>
        <w:textAlignment w:val="baseline"/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</w:pPr>
      <w:proofErr w:type="spellStart"/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News</w:t>
      </w:r>
      <w:proofErr w:type="spellEnd"/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Feed</w:t>
      </w:r>
      <w:proofErr w:type="spellEnd"/>
    </w:p>
    <w:p w14:paraId="68B0C8C8" w14:textId="77777777" w:rsidR="004F7149" w:rsidRPr="00851EC2" w:rsidRDefault="004F7149" w:rsidP="004F7149">
      <w:pPr>
        <w:spacing w:before="0" w:after="0" w:line="240" w:lineRule="auto"/>
        <w:ind w:left="720"/>
        <w:textAlignment w:val="baseline"/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</w:pPr>
    </w:p>
    <w:p w14:paraId="0178A303" w14:textId="77777777" w:rsidR="00AD5588" w:rsidRPr="00851EC2" w:rsidRDefault="00AD5588" w:rsidP="00B76AD4">
      <w:pPr>
        <w:numPr>
          <w:ilvl w:val="0"/>
          <w:numId w:val="3"/>
        </w:numPr>
        <w:spacing w:before="0" w:after="0" w:line="240" w:lineRule="auto"/>
        <w:textAlignment w:val="baseline"/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</w:pPr>
      <w:proofErr w:type="spellStart"/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Courses</w:t>
      </w:r>
      <w:proofErr w:type="spellEnd"/>
    </w:p>
    <w:p w14:paraId="0C12490A" w14:textId="71BE699B" w:rsidR="00AD5588" w:rsidRPr="00851EC2" w:rsidRDefault="00AD5588" w:rsidP="00B76AD4">
      <w:pPr>
        <w:numPr>
          <w:ilvl w:val="0"/>
          <w:numId w:val="4"/>
        </w:numPr>
        <w:spacing w:before="0" w:after="0" w:line="240" w:lineRule="auto"/>
        <w:ind w:left="1440"/>
        <w:textAlignment w:val="baseline"/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Progress</w:t>
      </w:r>
    </w:p>
    <w:p w14:paraId="3488B8C9" w14:textId="77777777" w:rsidR="00AD5588" w:rsidRPr="00851EC2" w:rsidRDefault="00AD5588" w:rsidP="00AD5588">
      <w:pPr>
        <w:spacing w:before="0" w:after="0" w:line="240" w:lineRule="auto"/>
        <w:ind w:left="2160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Υ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άρχει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ιλογή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να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δει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κά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οιος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τις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βαθ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ολογίες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,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να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κάνει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εγγραφή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σε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εξά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ηνο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και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να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κάνει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εγγραφή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σε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αθή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ατα</w:t>
      </w:r>
    </w:p>
    <w:p w14:paraId="7C25C62E" w14:textId="30E65E50" w:rsidR="00AD5588" w:rsidRPr="00851EC2" w:rsidRDefault="00AD5588" w:rsidP="00B76AD4">
      <w:pPr>
        <w:numPr>
          <w:ilvl w:val="0"/>
          <w:numId w:val="5"/>
        </w:numPr>
        <w:spacing w:before="0" w:after="0" w:line="240" w:lineRule="auto"/>
        <w:ind w:left="1440"/>
        <w:textAlignment w:val="baseline"/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</w:pPr>
      <w:proofErr w:type="spellStart"/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Eclass</w:t>
      </w:r>
      <w:proofErr w:type="spellEnd"/>
    </w:p>
    <w:p w14:paraId="5030BC06" w14:textId="77777777" w:rsidR="00AD5588" w:rsidRPr="00851EC2" w:rsidRDefault="00AD5588" w:rsidP="00AD5588">
      <w:pPr>
        <w:spacing w:before="0" w:after="0" w:line="240" w:lineRule="auto"/>
        <w:ind w:left="2160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ιλογή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ή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ατος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και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Μαθη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άτων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 </w:t>
      </w:r>
    </w:p>
    <w:p w14:paraId="78AA0439" w14:textId="77777777" w:rsidR="00AD5588" w:rsidRPr="00851EC2" w:rsidRDefault="00AD5588" w:rsidP="00AD5588">
      <w:pPr>
        <w:spacing w:before="0" w:after="0" w:line="240" w:lineRule="auto"/>
        <w:ind w:left="2160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Λίστα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Μαθη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άτων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ου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είναι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εγγεγρα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ένος</w:t>
      </w:r>
    </w:p>
    <w:p w14:paraId="25B5E41E" w14:textId="73601DD6" w:rsidR="00AD5588" w:rsidRPr="00851EC2" w:rsidRDefault="00AD5588" w:rsidP="004F7149">
      <w:pPr>
        <w:spacing w:before="0" w:after="0" w:line="240" w:lineRule="auto"/>
        <w:ind w:left="2160"/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Ενη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ερώσεις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για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εγγεγρα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ένα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αθή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ατα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του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χρήστη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συγκεντρω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ένα</w:t>
      </w:r>
    </w:p>
    <w:p w14:paraId="4965946D" w14:textId="77777777" w:rsidR="002232FE" w:rsidRPr="00851EC2" w:rsidRDefault="002232FE" w:rsidP="004F7149">
      <w:pPr>
        <w:spacing w:before="0" w:after="0" w:line="240" w:lineRule="auto"/>
        <w:ind w:left="2160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</w:p>
    <w:p w14:paraId="549FE265" w14:textId="14A04E90" w:rsidR="002232FE" w:rsidRPr="00851EC2" w:rsidRDefault="002232FE" w:rsidP="00B76AD4">
      <w:pPr>
        <w:pStyle w:val="aff1"/>
        <w:numPr>
          <w:ilvl w:val="0"/>
          <w:numId w:val="3"/>
        </w:numPr>
        <w:spacing w:before="0" w:after="0" w:line="240" w:lineRule="auto"/>
        <w:textAlignment w:val="baseline"/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val="en-US" w:eastAsia="el-GR"/>
        </w:rPr>
        <w:t>Calendar</w:t>
      </w:r>
    </w:p>
    <w:p w14:paraId="4DFD1E0D" w14:textId="58FBF2D6" w:rsidR="00AD5588" w:rsidRPr="00851EC2" w:rsidRDefault="00AD5588" w:rsidP="00B76AD4">
      <w:pPr>
        <w:pStyle w:val="aff1"/>
        <w:numPr>
          <w:ilvl w:val="0"/>
          <w:numId w:val="3"/>
        </w:numPr>
        <w:spacing w:before="0" w:after="0" w:line="240" w:lineRule="auto"/>
        <w:textAlignment w:val="baseline"/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Assistance</w:t>
      </w:r>
    </w:p>
    <w:p w14:paraId="0276B9AF" w14:textId="77777777" w:rsidR="00AD5588" w:rsidRPr="00851EC2" w:rsidRDefault="00AD5588" w:rsidP="00B76AD4">
      <w:pPr>
        <w:numPr>
          <w:ilvl w:val="0"/>
          <w:numId w:val="8"/>
        </w:numPr>
        <w:spacing w:before="0" w:after="0" w:line="240" w:lineRule="auto"/>
        <w:ind w:left="1440"/>
        <w:textAlignment w:val="baseline"/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Πρόβλεψη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Καιρού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Για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το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Ριο</w:t>
      </w:r>
      <w:proofErr w:type="spellEnd"/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συγκεκρι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ένα</w:t>
      </w:r>
    </w:p>
    <w:p w14:paraId="1FBE23B3" w14:textId="77777777" w:rsidR="00AD5588" w:rsidRPr="00851EC2" w:rsidRDefault="00AD5588" w:rsidP="00B76AD4">
      <w:pPr>
        <w:numPr>
          <w:ilvl w:val="0"/>
          <w:numId w:val="8"/>
        </w:numPr>
        <w:spacing w:before="0" w:after="0" w:line="240" w:lineRule="auto"/>
        <w:ind w:left="1440"/>
        <w:textAlignment w:val="baseline"/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Πρόγρα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Φαγητού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Εστίας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 </w:t>
      </w:r>
    </w:p>
    <w:p w14:paraId="1E8F5621" w14:textId="48134AD9" w:rsidR="009F5E2B" w:rsidRPr="00851EC2" w:rsidRDefault="00AD5588" w:rsidP="00B76AD4">
      <w:pPr>
        <w:numPr>
          <w:ilvl w:val="0"/>
          <w:numId w:val="8"/>
        </w:numPr>
        <w:spacing w:before="0" w:after="0" w:line="240" w:lineRule="auto"/>
        <w:ind w:left="1440"/>
        <w:textAlignment w:val="baseline"/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Οδηγίες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για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εταφορά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σε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κτίρια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στο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Πανε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ιστή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ιο</w:t>
      </w:r>
    </w:p>
    <w:p w14:paraId="550D29C5" w14:textId="75084AB2" w:rsidR="00313AF0" w:rsidRDefault="00313AF0" w:rsidP="00F72F4E">
      <w:pPr>
        <w:spacing w:before="0" w:after="0" w:line="240" w:lineRule="auto"/>
        <w:ind w:left="1440"/>
        <w:textAlignment w:val="baseline"/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</w:pPr>
    </w:p>
    <w:p w14:paraId="6B8FE267" w14:textId="50B74F19" w:rsidR="00313AF0" w:rsidRDefault="00313AF0" w:rsidP="00313AF0">
      <w:pPr>
        <w:pStyle w:val="2"/>
        <w:rPr>
          <w:rFonts w:ascii="Bahnschrift Light" w:eastAsia="Times New Roman" w:hAnsi="Bahnschrift Light"/>
          <w:lang w:val="en-US" w:eastAsia="el-GR"/>
        </w:rPr>
      </w:pPr>
      <w:r>
        <w:rPr>
          <w:rFonts w:ascii="Bahnschrift Light" w:eastAsia="Times New Roman" w:hAnsi="Bahnschrift Light"/>
          <w:lang w:val="en-US" w:eastAsia="el-GR"/>
        </w:rPr>
        <w:lastRenderedPageBreak/>
        <w:t>uSE CASE DIAGRAM</w:t>
      </w:r>
    </w:p>
    <w:p w14:paraId="23624A5A" w14:textId="52E9ECEA" w:rsidR="00313AF0" w:rsidRPr="00313AF0" w:rsidRDefault="00313AF0" w:rsidP="00313AF0">
      <w:pPr>
        <w:pStyle w:val="2"/>
        <w:rPr>
          <w:rFonts w:ascii="Bahnschrift Light" w:eastAsia="Times New Roman" w:hAnsi="Bahnschrift Light"/>
          <w:lang w:val="en-US" w:eastAsia="el-GR"/>
        </w:rPr>
      </w:pPr>
      <w:r>
        <w:rPr>
          <w:rFonts w:ascii="Bahnschrift Light" w:eastAsia="Times New Roman" w:hAnsi="Bahnschrift Light"/>
          <w:noProof/>
          <w:lang w:val="en-US" w:eastAsia="el-GR"/>
        </w:rPr>
        <w:drawing>
          <wp:inline distT="0" distB="0" distL="0" distR="0" wp14:anchorId="7CF864AF" wp14:editId="2EB4AF1C">
            <wp:extent cx="4807135" cy="819912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533" cy="820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69097" w14:textId="77777777" w:rsidR="00313AF0" w:rsidRPr="00313AF0" w:rsidRDefault="00313AF0" w:rsidP="00F72F4E">
      <w:pPr>
        <w:spacing w:before="0" w:after="0" w:line="240" w:lineRule="auto"/>
        <w:ind w:left="1440"/>
        <w:textAlignment w:val="baseline"/>
        <w:rPr>
          <w:rFonts w:ascii="Bahnschrift Light" w:eastAsia="Times New Roman" w:hAnsi="Bahnschrift Light" w:cs="Calibri"/>
          <w:b/>
          <w:bCs/>
          <w:color w:val="000000"/>
          <w:sz w:val="22"/>
          <w:szCs w:val="22"/>
          <w:lang w:eastAsia="el-GR"/>
        </w:rPr>
      </w:pPr>
    </w:p>
    <w:p w14:paraId="54735797" w14:textId="1838940E" w:rsidR="00F72F4E" w:rsidRPr="00851EC2" w:rsidRDefault="004F7149" w:rsidP="00B74920">
      <w:pPr>
        <w:pStyle w:val="2"/>
        <w:rPr>
          <w:rFonts w:ascii="Bahnschrift Light" w:eastAsia="Times New Roman" w:hAnsi="Bahnschrift Light"/>
          <w:lang w:eastAsia="el-GR"/>
        </w:rPr>
      </w:pPr>
      <w:r w:rsidRPr="00851EC2">
        <w:rPr>
          <w:rFonts w:ascii="Bahnschrift Light" w:eastAsia="Times New Roman" w:hAnsi="Bahnschrift Light"/>
          <w:lang w:eastAsia="el-GR"/>
        </w:rPr>
        <w:t>Βασικη ροη</w:t>
      </w:r>
    </w:p>
    <w:p w14:paraId="4D94AA7D" w14:textId="2CDE67AF" w:rsidR="004F7149" w:rsidRPr="00851EC2" w:rsidRDefault="00C770DB" w:rsidP="00C770DB">
      <w:pPr>
        <w:rPr>
          <w:rFonts w:ascii="Bahnschrift Light" w:hAnsi="Bahnschrift Light"/>
          <w:sz w:val="22"/>
          <w:szCs w:val="22"/>
          <w:lang w:eastAsia="el-GR"/>
        </w:rPr>
      </w:pPr>
      <w:r w:rsidRPr="00851EC2">
        <w:rPr>
          <w:rFonts w:ascii="Bahnschrift Light" w:hAnsi="Bahnschrift Light"/>
          <w:sz w:val="22"/>
          <w:szCs w:val="22"/>
          <w:lang w:eastAsia="el-GR"/>
        </w:rPr>
        <w:t>Δ</w:t>
      </w:r>
      <w:r w:rsidRPr="00851EC2">
        <w:rPr>
          <w:rFonts w:ascii="Bahnschrift Light" w:hAnsi="Bahnschrift Light" w:cs="Calibri"/>
          <w:sz w:val="22"/>
          <w:szCs w:val="22"/>
          <w:lang w:eastAsia="el-GR"/>
        </w:rPr>
        <w:t>εν</w:t>
      </w:r>
      <w:r w:rsidRPr="00851EC2">
        <w:rPr>
          <w:rFonts w:ascii="Bahnschrift Light" w:hAnsi="Bahnschrift Light"/>
          <w:sz w:val="22"/>
          <w:szCs w:val="22"/>
          <w:lang w:eastAsia="el-GR"/>
        </w:rPr>
        <w:t xml:space="preserve"> </w:t>
      </w:r>
      <w:r w:rsidRPr="00851EC2">
        <w:rPr>
          <w:rFonts w:ascii="Bahnschrift Light" w:hAnsi="Bahnschrift Light" w:cs="Calibri"/>
          <w:sz w:val="22"/>
          <w:szCs w:val="22"/>
          <w:lang w:eastAsia="el-GR"/>
        </w:rPr>
        <w:t>υλο</w:t>
      </w:r>
      <w:r w:rsidRPr="00851EC2">
        <w:rPr>
          <w:rFonts w:ascii="Bahnschrift Light" w:hAnsi="Bahnschrift Light" w:cs="Avenir Next LT Pro"/>
          <w:sz w:val="22"/>
          <w:szCs w:val="22"/>
          <w:lang w:eastAsia="el-GR"/>
        </w:rPr>
        <w:t>π</w:t>
      </w:r>
      <w:r w:rsidRPr="00851EC2">
        <w:rPr>
          <w:rFonts w:ascii="Bahnschrift Light" w:hAnsi="Bahnschrift Light" w:cs="Calibri"/>
          <w:sz w:val="22"/>
          <w:szCs w:val="22"/>
          <w:lang w:eastAsia="el-GR"/>
        </w:rPr>
        <w:t>οιήσα</w:t>
      </w:r>
      <w:r w:rsidRPr="00851EC2">
        <w:rPr>
          <w:rFonts w:ascii="Bahnschrift Light" w:hAnsi="Bahnschrift Light"/>
          <w:sz w:val="22"/>
          <w:szCs w:val="22"/>
          <w:lang w:eastAsia="el-GR"/>
        </w:rPr>
        <w:t>μ</w:t>
      </w:r>
      <w:r w:rsidRPr="00851EC2">
        <w:rPr>
          <w:rFonts w:ascii="Bahnschrift Light" w:hAnsi="Bahnschrift Light" w:cs="Calibri"/>
          <w:sz w:val="22"/>
          <w:szCs w:val="22"/>
          <w:lang w:eastAsia="el-GR"/>
        </w:rPr>
        <w:t>ε</w:t>
      </w:r>
      <w:r w:rsidRPr="00851EC2">
        <w:rPr>
          <w:rFonts w:ascii="Bahnschrift Light" w:hAnsi="Bahnschrift Light"/>
          <w:sz w:val="22"/>
          <w:szCs w:val="22"/>
          <w:lang w:eastAsia="el-GR"/>
        </w:rPr>
        <w:t xml:space="preserve"> </w:t>
      </w:r>
      <w:r w:rsidRPr="00851EC2">
        <w:rPr>
          <w:rFonts w:ascii="Bahnschrift Light" w:hAnsi="Bahnschrift Light"/>
          <w:sz w:val="22"/>
          <w:szCs w:val="22"/>
          <w:lang w:val="en-US" w:eastAsia="el-GR"/>
        </w:rPr>
        <w:t>use</w:t>
      </w:r>
      <w:r w:rsidRPr="00851EC2">
        <w:rPr>
          <w:rFonts w:ascii="Bahnschrift Light" w:hAnsi="Bahnschrift Light"/>
          <w:sz w:val="22"/>
          <w:szCs w:val="22"/>
          <w:lang w:eastAsia="el-GR"/>
        </w:rPr>
        <w:t xml:space="preserve"> </w:t>
      </w:r>
      <w:r w:rsidRPr="00851EC2">
        <w:rPr>
          <w:rFonts w:ascii="Bahnschrift Light" w:hAnsi="Bahnschrift Light"/>
          <w:sz w:val="22"/>
          <w:szCs w:val="22"/>
          <w:lang w:val="en-US" w:eastAsia="el-GR"/>
        </w:rPr>
        <w:t>case</w:t>
      </w:r>
      <w:r w:rsidRPr="00851EC2">
        <w:rPr>
          <w:rFonts w:ascii="Bahnschrift Light" w:hAnsi="Bahnschrift Light"/>
          <w:sz w:val="22"/>
          <w:szCs w:val="22"/>
          <w:lang w:eastAsia="el-GR"/>
        </w:rPr>
        <w:t xml:space="preserve"> </w:t>
      </w:r>
      <w:r w:rsidRPr="00851EC2">
        <w:rPr>
          <w:rFonts w:ascii="Bahnschrift Light" w:hAnsi="Bahnschrift Light" w:cs="Calibri"/>
          <w:sz w:val="22"/>
          <w:szCs w:val="22"/>
          <w:lang w:eastAsia="el-GR"/>
        </w:rPr>
        <w:t>για</w:t>
      </w:r>
      <w:r w:rsidRPr="00851EC2">
        <w:rPr>
          <w:rFonts w:ascii="Bahnschrift Light" w:hAnsi="Bahnschrift Light"/>
          <w:sz w:val="22"/>
          <w:szCs w:val="22"/>
          <w:lang w:eastAsia="el-GR"/>
        </w:rPr>
        <w:t xml:space="preserve"> </w:t>
      </w:r>
      <w:r w:rsidRPr="00851EC2">
        <w:rPr>
          <w:rFonts w:ascii="Bahnschrift Light" w:hAnsi="Bahnschrift Light" w:cs="Calibri"/>
          <w:sz w:val="22"/>
          <w:szCs w:val="22"/>
          <w:lang w:eastAsia="el-GR"/>
        </w:rPr>
        <w:t>το</w:t>
      </w:r>
      <w:r w:rsidRPr="00851EC2">
        <w:rPr>
          <w:rFonts w:ascii="Bahnschrift Light" w:hAnsi="Bahnschrift Light"/>
          <w:sz w:val="22"/>
          <w:szCs w:val="22"/>
          <w:lang w:eastAsia="el-GR"/>
        </w:rPr>
        <w:t xml:space="preserve"> </w:t>
      </w:r>
      <w:r w:rsidRPr="00851EC2">
        <w:rPr>
          <w:rFonts w:ascii="Bahnschrift Light" w:hAnsi="Bahnschrift Light"/>
          <w:sz w:val="22"/>
          <w:szCs w:val="22"/>
          <w:lang w:val="en-US" w:eastAsia="el-GR"/>
        </w:rPr>
        <w:t>Login</w:t>
      </w:r>
      <w:r w:rsidRPr="00851EC2">
        <w:rPr>
          <w:rFonts w:ascii="Bahnschrift Light" w:hAnsi="Bahnschrift Light"/>
          <w:sz w:val="22"/>
          <w:szCs w:val="22"/>
          <w:lang w:eastAsia="el-GR"/>
        </w:rPr>
        <w:t xml:space="preserve"> </w:t>
      </w:r>
      <w:r w:rsidRPr="00851EC2">
        <w:rPr>
          <w:rFonts w:ascii="Bahnschrift Light" w:hAnsi="Bahnschrift Light" w:cs="Calibri"/>
          <w:sz w:val="22"/>
          <w:szCs w:val="22"/>
          <w:lang w:eastAsia="el-GR"/>
        </w:rPr>
        <w:t>γιατί</w:t>
      </w:r>
      <w:r w:rsidRPr="00851EC2">
        <w:rPr>
          <w:rFonts w:ascii="Bahnschrift Light" w:hAnsi="Bahnschrift Light"/>
          <w:sz w:val="22"/>
          <w:szCs w:val="22"/>
          <w:lang w:eastAsia="el-GR"/>
        </w:rPr>
        <w:t xml:space="preserve"> </w:t>
      </w:r>
      <w:r w:rsidRPr="00851EC2">
        <w:rPr>
          <w:rFonts w:ascii="Bahnschrift Light" w:hAnsi="Bahnschrift Light" w:cs="Calibri"/>
          <w:sz w:val="22"/>
          <w:szCs w:val="22"/>
          <w:lang w:eastAsia="el-GR"/>
        </w:rPr>
        <w:t>δε</w:t>
      </w:r>
      <w:r w:rsidRPr="00851EC2">
        <w:rPr>
          <w:rFonts w:ascii="Bahnschrift Light" w:hAnsi="Bahnschrift Light"/>
          <w:sz w:val="22"/>
          <w:szCs w:val="22"/>
          <w:lang w:eastAsia="el-GR"/>
        </w:rPr>
        <w:t xml:space="preserve"> </w:t>
      </w:r>
      <w:r w:rsidR="00C9370E" w:rsidRPr="00851EC2">
        <w:rPr>
          <w:rFonts w:ascii="Bahnschrift Light" w:hAnsi="Bahnschrift Light" w:cs="Calibri"/>
          <w:sz w:val="22"/>
          <w:szCs w:val="22"/>
          <w:lang w:eastAsia="el-GR"/>
        </w:rPr>
        <w:t>θεωρήσα</w:t>
      </w:r>
      <w:r w:rsidR="00C9370E" w:rsidRPr="00851EC2">
        <w:rPr>
          <w:rFonts w:ascii="Bahnschrift Light" w:hAnsi="Bahnschrift Light" w:cs="Avenir Next LT Pro"/>
          <w:sz w:val="22"/>
          <w:szCs w:val="22"/>
          <w:lang w:eastAsia="el-GR"/>
        </w:rPr>
        <w:t>μ</w:t>
      </w:r>
      <w:r w:rsidR="00C9370E" w:rsidRPr="00851EC2">
        <w:rPr>
          <w:rFonts w:ascii="Bahnschrift Light" w:hAnsi="Bahnschrift Light" w:cs="Calibri"/>
          <w:sz w:val="22"/>
          <w:szCs w:val="22"/>
          <w:lang w:eastAsia="el-GR"/>
        </w:rPr>
        <w:t>ε</w:t>
      </w:r>
      <w:r w:rsidR="00C9370E" w:rsidRPr="00851EC2">
        <w:rPr>
          <w:rFonts w:ascii="Bahnschrift Light" w:hAnsi="Bahnschrift Light"/>
          <w:sz w:val="22"/>
          <w:szCs w:val="22"/>
          <w:lang w:eastAsia="el-GR"/>
        </w:rPr>
        <w:t xml:space="preserve"> </w:t>
      </w:r>
      <w:r w:rsidR="00C9370E" w:rsidRPr="00851EC2">
        <w:rPr>
          <w:rFonts w:ascii="Bahnschrift Light" w:hAnsi="Bahnschrift Light" w:cs="Calibri"/>
          <w:sz w:val="22"/>
          <w:szCs w:val="22"/>
          <w:lang w:eastAsia="el-GR"/>
        </w:rPr>
        <w:t>ότι</w:t>
      </w:r>
      <w:r w:rsidR="00C9370E" w:rsidRPr="00851EC2">
        <w:rPr>
          <w:rFonts w:ascii="Bahnschrift Light" w:hAnsi="Bahnschrift Light"/>
          <w:sz w:val="22"/>
          <w:szCs w:val="22"/>
          <w:lang w:eastAsia="el-GR"/>
        </w:rPr>
        <w:t xml:space="preserve"> </w:t>
      </w:r>
      <w:r w:rsidR="00C9370E" w:rsidRPr="00851EC2">
        <w:rPr>
          <w:rFonts w:ascii="Bahnschrift Light" w:hAnsi="Bahnschrift Light" w:cs="Calibri"/>
          <w:sz w:val="22"/>
          <w:szCs w:val="22"/>
          <w:lang w:eastAsia="el-GR"/>
        </w:rPr>
        <w:t>έχει</w:t>
      </w:r>
      <w:r w:rsidR="00C9370E" w:rsidRPr="00851EC2">
        <w:rPr>
          <w:rFonts w:ascii="Bahnschrift Light" w:hAnsi="Bahnschrift Light"/>
          <w:sz w:val="22"/>
          <w:szCs w:val="22"/>
          <w:lang w:eastAsia="el-GR"/>
        </w:rPr>
        <w:t xml:space="preserve"> </w:t>
      </w:r>
      <w:r w:rsidR="00C9370E" w:rsidRPr="00851EC2">
        <w:rPr>
          <w:rFonts w:ascii="Bahnschrift Light" w:hAnsi="Bahnschrift Light" w:cs="Calibri"/>
          <w:sz w:val="22"/>
          <w:szCs w:val="22"/>
          <w:lang w:eastAsia="el-GR"/>
        </w:rPr>
        <w:t>κά</w:t>
      </w:r>
      <w:r w:rsidR="00C9370E" w:rsidRPr="00851EC2">
        <w:rPr>
          <w:rFonts w:ascii="Bahnschrift Light" w:hAnsi="Bahnschrift Light" w:cs="Avenir Next LT Pro"/>
          <w:sz w:val="22"/>
          <w:szCs w:val="22"/>
          <w:lang w:eastAsia="el-GR"/>
        </w:rPr>
        <w:t>π</w:t>
      </w:r>
      <w:r w:rsidR="00C9370E" w:rsidRPr="00851EC2">
        <w:rPr>
          <w:rFonts w:ascii="Bahnschrift Light" w:hAnsi="Bahnschrift Light" w:cs="Calibri"/>
          <w:sz w:val="22"/>
          <w:szCs w:val="22"/>
          <w:lang w:eastAsia="el-GR"/>
        </w:rPr>
        <w:t>οιο</w:t>
      </w:r>
      <w:r w:rsidR="00C9370E" w:rsidRPr="00851EC2">
        <w:rPr>
          <w:rFonts w:ascii="Bahnschrift Light" w:hAnsi="Bahnschrift Light"/>
          <w:sz w:val="22"/>
          <w:szCs w:val="22"/>
          <w:lang w:eastAsia="el-GR"/>
        </w:rPr>
        <w:t xml:space="preserve"> </w:t>
      </w:r>
      <w:r w:rsidR="00C9370E" w:rsidRPr="00851EC2">
        <w:rPr>
          <w:rFonts w:ascii="Bahnschrift Light" w:hAnsi="Bahnschrift Light" w:cs="Calibri"/>
          <w:sz w:val="22"/>
          <w:szCs w:val="22"/>
          <w:lang w:eastAsia="el-GR"/>
        </w:rPr>
        <w:t>ενδιαφέρον</w:t>
      </w:r>
      <w:r w:rsidR="00C9370E" w:rsidRPr="00851EC2">
        <w:rPr>
          <w:rFonts w:ascii="Bahnschrift Light" w:hAnsi="Bahnschrift Light"/>
          <w:sz w:val="22"/>
          <w:szCs w:val="22"/>
          <w:lang w:eastAsia="el-GR"/>
        </w:rPr>
        <w:t xml:space="preserve"> </w:t>
      </w:r>
      <w:r w:rsidR="00C9370E" w:rsidRPr="00851EC2">
        <w:rPr>
          <w:rFonts w:ascii="Bahnschrift Light" w:hAnsi="Bahnschrift Light" w:cs="Calibri"/>
          <w:sz w:val="22"/>
          <w:szCs w:val="22"/>
          <w:lang w:eastAsia="el-GR"/>
        </w:rPr>
        <w:t>α</w:t>
      </w:r>
      <w:r w:rsidR="00C9370E" w:rsidRPr="00851EC2">
        <w:rPr>
          <w:rFonts w:ascii="Bahnschrift Light" w:hAnsi="Bahnschrift Light" w:cs="Avenir Next LT Pro"/>
          <w:sz w:val="22"/>
          <w:szCs w:val="22"/>
          <w:lang w:eastAsia="el-GR"/>
        </w:rPr>
        <w:t>π</w:t>
      </w:r>
      <w:r w:rsidR="00F27F91" w:rsidRPr="00851EC2">
        <w:rPr>
          <w:rFonts w:ascii="Bahnschrift Light" w:hAnsi="Bahnschrift Light"/>
          <w:sz w:val="22"/>
          <w:szCs w:val="22"/>
          <w:lang w:eastAsia="el-GR"/>
        </w:rPr>
        <w:t>’</w:t>
      </w:r>
      <w:r w:rsidR="00C9370E" w:rsidRPr="00851EC2">
        <w:rPr>
          <w:rFonts w:ascii="Bahnschrift Light" w:hAnsi="Bahnschrift Light"/>
          <w:sz w:val="22"/>
          <w:szCs w:val="22"/>
          <w:lang w:eastAsia="el-GR"/>
        </w:rPr>
        <w:t xml:space="preserve"> </w:t>
      </w:r>
      <w:r w:rsidR="00C9370E" w:rsidRPr="00851EC2">
        <w:rPr>
          <w:rFonts w:ascii="Bahnschrift Light" w:hAnsi="Bahnschrift Light" w:cs="Calibri"/>
          <w:sz w:val="22"/>
          <w:szCs w:val="22"/>
          <w:lang w:eastAsia="el-GR"/>
        </w:rPr>
        <w:t>την</w:t>
      </w:r>
      <w:r w:rsidR="00C9370E" w:rsidRPr="00851EC2">
        <w:rPr>
          <w:rFonts w:ascii="Bahnschrift Light" w:hAnsi="Bahnschrift Light"/>
          <w:sz w:val="22"/>
          <w:szCs w:val="22"/>
          <w:lang w:eastAsia="el-GR"/>
        </w:rPr>
        <w:t xml:space="preserve"> </w:t>
      </w:r>
      <w:r w:rsidR="00C9370E" w:rsidRPr="00851EC2">
        <w:rPr>
          <w:rFonts w:ascii="Bahnschrift Light" w:hAnsi="Bahnschrift Light" w:cs="Calibri"/>
          <w:sz w:val="22"/>
          <w:szCs w:val="22"/>
          <w:lang w:eastAsia="el-GR"/>
        </w:rPr>
        <w:t>στιγ</w:t>
      </w:r>
      <w:r w:rsidR="00C9370E" w:rsidRPr="00851EC2">
        <w:rPr>
          <w:rFonts w:ascii="Bahnschrift Light" w:hAnsi="Bahnschrift Light" w:cs="Avenir Next LT Pro"/>
          <w:sz w:val="22"/>
          <w:szCs w:val="22"/>
          <w:lang w:eastAsia="el-GR"/>
        </w:rPr>
        <w:t>μ</w:t>
      </w:r>
      <w:r w:rsidR="00C9370E" w:rsidRPr="00851EC2">
        <w:rPr>
          <w:rFonts w:ascii="Bahnschrift Light" w:hAnsi="Bahnschrift Light" w:cs="Calibri"/>
          <w:sz w:val="22"/>
          <w:szCs w:val="22"/>
          <w:lang w:eastAsia="el-GR"/>
        </w:rPr>
        <w:t>ή</w:t>
      </w:r>
      <w:r w:rsidR="00C9370E" w:rsidRPr="00851EC2">
        <w:rPr>
          <w:rFonts w:ascii="Bahnschrift Light" w:hAnsi="Bahnschrift Light"/>
          <w:sz w:val="22"/>
          <w:szCs w:val="22"/>
          <w:lang w:eastAsia="el-GR"/>
        </w:rPr>
        <w:t xml:space="preserve"> </w:t>
      </w:r>
      <w:r w:rsidR="00C9370E" w:rsidRPr="00851EC2">
        <w:rPr>
          <w:rFonts w:ascii="Bahnschrift Light" w:hAnsi="Bahnschrift Light" w:cs="Avenir Next LT Pro"/>
          <w:sz w:val="22"/>
          <w:szCs w:val="22"/>
          <w:lang w:eastAsia="el-GR"/>
        </w:rPr>
        <w:t>π</w:t>
      </w:r>
      <w:r w:rsidR="00C9370E" w:rsidRPr="00851EC2">
        <w:rPr>
          <w:rFonts w:ascii="Bahnschrift Light" w:hAnsi="Bahnschrift Light" w:cs="Calibri"/>
          <w:sz w:val="22"/>
          <w:szCs w:val="22"/>
          <w:lang w:eastAsia="el-GR"/>
        </w:rPr>
        <w:t>ου</w:t>
      </w:r>
      <w:r w:rsidR="00C9370E" w:rsidRPr="00851EC2">
        <w:rPr>
          <w:rFonts w:ascii="Bahnschrift Light" w:hAnsi="Bahnschrift Light"/>
          <w:sz w:val="22"/>
          <w:szCs w:val="22"/>
          <w:lang w:eastAsia="el-GR"/>
        </w:rPr>
        <w:t xml:space="preserve"> </w:t>
      </w:r>
      <w:r w:rsidR="00C9370E" w:rsidRPr="00851EC2">
        <w:rPr>
          <w:rFonts w:ascii="Bahnschrift Light" w:hAnsi="Bahnschrift Light" w:cs="Calibri"/>
          <w:sz w:val="22"/>
          <w:szCs w:val="22"/>
          <w:lang w:eastAsia="el-GR"/>
        </w:rPr>
        <w:t>είναι</w:t>
      </w:r>
      <w:r w:rsidR="00C9370E" w:rsidRPr="00851EC2">
        <w:rPr>
          <w:rFonts w:ascii="Bahnschrift Light" w:hAnsi="Bahnschrift Light"/>
          <w:sz w:val="22"/>
          <w:szCs w:val="22"/>
          <w:lang w:eastAsia="el-GR"/>
        </w:rPr>
        <w:t xml:space="preserve"> </w:t>
      </w:r>
      <w:r w:rsidR="00C9370E" w:rsidRPr="00851EC2">
        <w:rPr>
          <w:rFonts w:ascii="Bahnschrift Light" w:hAnsi="Bahnschrift Light" w:cs="Calibri"/>
          <w:sz w:val="22"/>
          <w:szCs w:val="22"/>
          <w:lang w:eastAsia="el-GR"/>
        </w:rPr>
        <w:t>ένα</w:t>
      </w:r>
      <w:r w:rsidR="00C9370E" w:rsidRPr="00851EC2">
        <w:rPr>
          <w:rFonts w:ascii="Bahnschrift Light" w:hAnsi="Bahnschrift Light"/>
          <w:sz w:val="22"/>
          <w:szCs w:val="22"/>
          <w:lang w:eastAsia="el-GR"/>
        </w:rPr>
        <w:t xml:space="preserve"> </w:t>
      </w:r>
      <w:r w:rsidR="00C9370E" w:rsidRPr="00851EC2">
        <w:rPr>
          <w:rFonts w:ascii="Bahnschrift Light" w:hAnsi="Bahnschrift Light"/>
          <w:sz w:val="22"/>
          <w:szCs w:val="22"/>
          <w:lang w:val="en-US" w:eastAsia="el-GR"/>
        </w:rPr>
        <w:t>use</w:t>
      </w:r>
      <w:r w:rsidR="00C9370E" w:rsidRPr="00851EC2">
        <w:rPr>
          <w:rFonts w:ascii="Bahnschrift Light" w:hAnsi="Bahnschrift Light"/>
          <w:sz w:val="22"/>
          <w:szCs w:val="22"/>
          <w:lang w:eastAsia="el-GR"/>
        </w:rPr>
        <w:t xml:space="preserve"> </w:t>
      </w:r>
      <w:r w:rsidR="00C9370E" w:rsidRPr="00851EC2">
        <w:rPr>
          <w:rFonts w:ascii="Bahnschrift Light" w:hAnsi="Bahnschrift Light"/>
          <w:sz w:val="22"/>
          <w:szCs w:val="22"/>
          <w:lang w:val="en-US" w:eastAsia="el-GR"/>
        </w:rPr>
        <w:t>case</w:t>
      </w:r>
      <w:r w:rsidR="00C9370E" w:rsidRPr="00851EC2">
        <w:rPr>
          <w:rFonts w:ascii="Bahnschrift Light" w:hAnsi="Bahnschrift Light"/>
          <w:sz w:val="22"/>
          <w:szCs w:val="22"/>
          <w:lang w:eastAsia="el-GR"/>
        </w:rPr>
        <w:t xml:space="preserve"> π</w:t>
      </w:r>
      <w:r w:rsidR="00C9370E" w:rsidRPr="00851EC2">
        <w:rPr>
          <w:rFonts w:ascii="Bahnschrift Light" w:hAnsi="Bahnschrift Light" w:cs="Calibri"/>
          <w:sz w:val="22"/>
          <w:szCs w:val="22"/>
          <w:lang w:eastAsia="el-GR"/>
        </w:rPr>
        <w:t>ολύ</w:t>
      </w:r>
      <w:r w:rsidR="00C9370E" w:rsidRPr="00851EC2">
        <w:rPr>
          <w:rFonts w:ascii="Bahnschrift Light" w:hAnsi="Bahnschrift Light"/>
          <w:sz w:val="22"/>
          <w:szCs w:val="22"/>
          <w:lang w:eastAsia="el-GR"/>
        </w:rPr>
        <w:t xml:space="preserve"> </w:t>
      </w:r>
      <w:r w:rsidR="00C9370E" w:rsidRPr="00851EC2">
        <w:rPr>
          <w:rFonts w:ascii="Bahnschrift Light" w:hAnsi="Bahnschrift Light" w:cs="Calibri"/>
          <w:sz w:val="22"/>
          <w:szCs w:val="22"/>
          <w:lang w:eastAsia="el-GR"/>
        </w:rPr>
        <w:t>βασικό</w:t>
      </w:r>
      <w:r w:rsidR="00C9370E" w:rsidRPr="00851EC2">
        <w:rPr>
          <w:rFonts w:ascii="Bahnschrift Light" w:hAnsi="Bahnschrift Light"/>
          <w:sz w:val="22"/>
          <w:szCs w:val="22"/>
          <w:lang w:eastAsia="el-GR"/>
        </w:rPr>
        <w:t xml:space="preserve"> </w:t>
      </w:r>
      <w:r w:rsidR="00C9370E" w:rsidRPr="00851EC2">
        <w:rPr>
          <w:rFonts w:ascii="Bahnschrift Light" w:hAnsi="Bahnschrift Light" w:cs="Calibri"/>
          <w:sz w:val="22"/>
          <w:szCs w:val="22"/>
          <w:lang w:eastAsia="el-GR"/>
        </w:rPr>
        <w:t>και</w:t>
      </w:r>
      <w:r w:rsidR="00C9370E" w:rsidRPr="00851EC2">
        <w:rPr>
          <w:rFonts w:ascii="Bahnschrift Light" w:hAnsi="Bahnschrift Light"/>
          <w:sz w:val="22"/>
          <w:szCs w:val="22"/>
          <w:lang w:eastAsia="el-GR"/>
        </w:rPr>
        <w:t xml:space="preserve"> </w:t>
      </w:r>
      <w:r w:rsidR="00C9370E" w:rsidRPr="00851EC2">
        <w:rPr>
          <w:rFonts w:ascii="Bahnschrift Light" w:hAnsi="Bahnschrift Light" w:cs="Calibri"/>
          <w:sz w:val="22"/>
          <w:szCs w:val="22"/>
          <w:lang w:eastAsia="el-GR"/>
        </w:rPr>
        <w:t>κοινό</w:t>
      </w:r>
      <w:r w:rsidR="00C9370E" w:rsidRPr="00851EC2">
        <w:rPr>
          <w:rFonts w:ascii="Bahnschrift Light" w:hAnsi="Bahnschrift Light"/>
          <w:sz w:val="22"/>
          <w:szCs w:val="22"/>
          <w:lang w:eastAsia="el-GR"/>
        </w:rPr>
        <w:t xml:space="preserve"> </w:t>
      </w:r>
      <w:r w:rsidR="00C9370E" w:rsidRPr="00851EC2">
        <w:rPr>
          <w:rFonts w:ascii="Bahnschrift Light" w:hAnsi="Bahnschrift Light" w:cs="Calibri"/>
          <w:sz w:val="22"/>
          <w:szCs w:val="22"/>
          <w:lang w:eastAsia="el-GR"/>
        </w:rPr>
        <w:t>στις</w:t>
      </w:r>
      <w:r w:rsidR="00C9370E" w:rsidRPr="00851EC2">
        <w:rPr>
          <w:rFonts w:ascii="Bahnschrift Light" w:hAnsi="Bahnschrift Light"/>
          <w:sz w:val="22"/>
          <w:szCs w:val="22"/>
          <w:lang w:eastAsia="el-GR"/>
        </w:rPr>
        <w:t xml:space="preserve"> π</w:t>
      </w:r>
      <w:r w:rsidR="00C9370E" w:rsidRPr="00851EC2">
        <w:rPr>
          <w:rFonts w:ascii="Bahnschrift Light" w:hAnsi="Bahnschrift Light" w:cs="Calibri"/>
          <w:sz w:val="22"/>
          <w:szCs w:val="22"/>
          <w:lang w:eastAsia="el-GR"/>
        </w:rPr>
        <w:t>ερισσότερες</w:t>
      </w:r>
      <w:r w:rsidR="00C9370E" w:rsidRPr="00851EC2">
        <w:rPr>
          <w:rFonts w:ascii="Bahnschrift Light" w:hAnsi="Bahnschrift Light"/>
          <w:sz w:val="22"/>
          <w:szCs w:val="22"/>
          <w:lang w:eastAsia="el-GR"/>
        </w:rPr>
        <w:t xml:space="preserve"> </w:t>
      </w:r>
      <w:r w:rsidR="00C9370E" w:rsidRPr="00851EC2">
        <w:rPr>
          <w:rFonts w:ascii="Bahnschrift Light" w:hAnsi="Bahnschrift Light" w:cs="Calibri"/>
          <w:sz w:val="22"/>
          <w:szCs w:val="22"/>
          <w:lang w:eastAsia="el-GR"/>
        </w:rPr>
        <w:t>εφαρ</w:t>
      </w:r>
      <w:r w:rsidR="00C9370E" w:rsidRPr="00851EC2">
        <w:rPr>
          <w:rFonts w:ascii="Bahnschrift Light" w:hAnsi="Bahnschrift Light" w:cs="Avenir Next LT Pro"/>
          <w:sz w:val="22"/>
          <w:szCs w:val="22"/>
          <w:lang w:eastAsia="el-GR"/>
        </w:rPr>
        <w:t>μ</w:t>
      </w:r>
      <w:r w:rsidR="00C9370E" w:rsidRPr="00851EC2">
        <w:rPr>
          <w:rFonts w:ascii="Bahnschrift Light" w:hAnsi="Bahnschrift Light" w:cs="Calibri"/>
          <w:sz w:val="22"/>
          <w:szCs w:val="22"/>
          <w:lang w:eastAsia="el-GR"/>
        </w:rPr>
        <w:t>ογές</w:t>
      </w:r>
    </w:p>
    <w:p w14:paraId="24CF7C1C" w14:textId="47A245B0" w:rsidR="004F7149" w:rsidRPr="00851EC2" w:rsidRDefault="00323B77" w:rsidP="00B74920">
      <w:pPr>
        <w:pStyle w:val="3"/>
        <w:rPr>
          <w:rFonts w:ascii="Bahnschrift Light" w:hAnsi="Bahnschrift Light"/>
        </w:rPr>
      </w:pPr>
      <w:proofErr w:type="spellStart"/>
      <w:r w:rsidRPr="00851EC2">
        <w:rPr>
          <w:rFonts w:ascii="Bahnschrift Light" w:hAnsi="Bahnschrift Light"/>
        </w:rPr>
        <w:t>Profile</w:t>
      </w:r>
      <w:proofErr w:type="spellEnd"/>
    </w:p>
    <w:p w14:paraId="440EC4E6" w14:textId="77777777" w:rsidR="00323B77" w:rsidRPr="00851EC2" w:rsidRDefault="00323B77" w:rsidP="00323B77">
      <w:pPr>
        <w:pStyle w:val="Web"/>
        <w:spacing w:before="0" w:beforeAutospacing="0" w:after="0" w:afterAutospacing="0"/>
        <w:rPr>
          <w:rFonts w:ascii="Bahnschrift Light" w:hAnsi="Bahnschrift Light"/>
          <w:sz w:val="22"/>
          <w:szCs w:val="22"/>
        </w:rPr>
      </w:pPr>
      <w:r w:rsidRPr="00851EC2">
        <w:rPr>
          <w:rFonts w:ascii="Bahnschrift Light" w:hAnsi="Bahnschrift Light" w:cs="Calibri"/>
          <w:color w:val="000000"/>
          <w:sz w:val="22"/>
          <w:szCs w:val="22"/>
        </w:rPr>
        <w:t>Περιγραφή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>:</w:t>
      </w:r>
    </w:p>
    <w:p w14:paraId="05A47537" w14:textId="7BD073DD" w:rsidR="00323B77" w:rsidRPr="00851EC2" w:rsidRDefault="00323B77" w:rsidP="00323B77">
      <w:pPr>
        <w:pStyle w:val="Web"/>
        <w:spacing w:before="0" w:beforeAutospacing="0" w:after="0" w:afterAutospacing="0"/>
        <w:rPr>
          <w:rFonts w:ascii="Bahnschrift Light" w:hAnsi="Bahnschrift Light"/>
          <w:sz w:val="22"/>
          <w:szCs w:val="22"/>
        </w:rPr>
      </w:pPr>
      <w:r w:rsidRPr="00851EC2">
        <w:rPr>
          <w:rFonts w:ascii="Bahnschrift Light" w:hAnsi="Bahnschrift Light" w:cs="Calibri"/>
          <w:color w:val="000000"/>
          <w:sz w:val="22"/>
          <w:szCs w:val="22"/>
        </w:rPr>
        <w:t>Η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εφαρ</w:t>
      </w:r>
      <w:r w:rsidRPr="00851EC2">
        <w:rPr>
          <w:rFonts w:ascii="Bahnschrift Light" w:hAnsi="Bahnschrift Light" w:cs="Avenir Next LT Pro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ογή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στην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ενότητα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proofErr w:type="spellStart"/>
      <w:r w:rsidRPr="00851EC2">
        <w:rPr>
          <w:rFonts w:ascii="Bahnschrift Light" w:hAnsi="Bahnschrift Light" w:cs="Arial"/>
          <w:color w:val="000000"/>
          <w:sz w:val="22"/>
          <w:szCs w:val="22"/>
        </w:rPr>
        <w:t>profile</w:t>
      </w:r>
      <w:proofErr w:type="spellEnd"/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κρατάει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βασικές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Avenir Next LT Pro"/>
          <w:color w:val="000000"/>
          <w:sz w:val="22"/>
          <w:szCs w:val="22"/>
        </w:rPr>
        <w:t>π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ληροφορίες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για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τον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χρήστη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.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Πιο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συγκεκρι</w:t>
      </w:r>
      <w:r w:rsidRPr="00851EC2">
        <w:rPr>
          <w:rFonts w:ascii="Bahnschrift Light" w:hAnsi="Bahnschrift Light" w:cs="Avenir Next LT Pro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ένα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,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το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όνο</w:t>
      </w:r>
      <w:r w:rsidRPr="00851EC2">
        <w:rPr>
          <w:rFonts w:ascii="Bahnschrift Light" w:hAnsi="Bahnschrift Light" w:cs="Avenir Next LT Pro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α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,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το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ε</w:t>
      </w:r>
      <w:r w:rsidRPr="00851EC2">
        <w:rPr>
          <w:rFonts w:ascii="Bahnschrift Light" w:hAnsi="Bahnschrift Light" w:cs="Avenir Next LT Pro"/>
          <w:color w:val="000000"/>
          <w:sz w:val="22"/>
          <w:szCs w:val="22"/>
        </w:rPr>
        <w:t>π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ώνυ</w:t>
      </w:r>
      <w:r w:rsidRPr="00851EC2">
        <w:rPr>
          <w:rFonts w:ascii="Bahnschrift Light" w:hAnsi="Bahnschrift Light" w:cs="Avenir Next LT Pro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ο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,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το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proofErr w:type="spellStart"/>
      <w:r w:rsidRPr="00851EC2">
        <w:rPr>
          <w:rFonts w:ascii="Bahnschrift Light" w:hAnsi="Bahnschrift Light" w:cs="Arial"/>
          <w:color w:val="000000"/>
          <w:sz w:val="22"/>
          <w:szCs w:val="22"/>
        </w:rPr>
        <w:t>username</w:t>
      </w:r>
      <w:proofErr w:type="spellEnd"/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,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το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ΑΜ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,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το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proofErr w:type="spellStart"/>
      <w:r w:rsidRPr="00851EC2">
        <w:rPr>
          <w:rFonts w:ascii="Bahnschrift Light" w:hAnsi="Bahnschrift Light" w:cs="Calibri"/>
          <w:color w:val="000000"/>
          <w:sz w:val="22"/>
          <w:szCs w:val="22"/>
        </w:rPr>
        <w:t>ακαδη</w:t>
      </w:r>
      <w:r w:rsidRPr="00851EC2">
        <w:rPr>
          <w:rFonts w:ascii="Bahnschrift Light" w:hAnsi="Bahnschrift Light" w:cs="Avenir Next LT Pro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αΪκό</w:t>
      </w:r>
      <w:proofErr w:type="spellEnd"/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email </w:t>
      </w:r>
      <w:r w:rsidRPr="00851EC2">
        <w:rPr>
          <w:rFonts w:ascii="Bahnschrift Light" w:hAnsi="Bahnschrift Light" w:cs="Avenir Next LT Pro"/>
          <w:color w:val="000000"/>
          <w:sz w:val="22"/>
          <w:szCs w:val="22"/>
        </w:rPr>
        <w:t>π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ου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έκανε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το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proofErr w:type="spellStart"/>
      <w:r w:rsidRPr="00851EC2">
        <w:rPr>
          <w:rFonts w:ascii="Bahnschrift Light" w:hAnsi="Bahnschrift Light" w:cs="Arial"/>
          <w:color w:val="000000"/>
          <w:sz w:val="22"/>
          <w:szCs w:val="22"/>
        </w:rPr>
        <w:t>verification</w:t>
      </w:r>
      <w:proofErr w:type="spellEnd"/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κατά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την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Avenir Next LT Pro"/>
          <w:color w:val="000000"/>
          <w:sz w:val="22"/>
          <w:szCs w:val="22"/>
        </w:rPr>
        <w:t>π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ρώτη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σύνδεση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στην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εφαρ</w:t>
      </w:r>
      <w:r w:rsidRPr="00851EC2">
        <w:rPr>
          <w:rFonts w:ascii="Bahnschrift Light" w:hAnsi="Bahnschrift Light" w:cs="Avenir Next LT Pro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ογή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και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Avenir Next LT Pro"/>
          <w:color w:val="000000"/>
          <w:sz w:val="22"/>
          <w:szCs w:val="22"/>
        </w:rPr>
        <w:t>π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ροαιρετικά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Avenir Next LT Pro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ία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φωτογραφία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.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Ε</w:t>
      </w:r>
      <w:r w:rsidRPr="00851EC2">
        <w:rPr>
          <w:rFonts w:ascii="Bahnschrift Light" w:hAnsi="Bahnschrift Light" w:cs="Avenir Next LT Pro"/>
          <w:color w:val="000000"/>
          <w:sz w:val="22"/>
          <w:szCs w:val="22"/>
        </w:rPr>
        <w:t>π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ι</w:t>
      </w:r>
      <w:r w:rsidRPr="00851EC2">
        <w:rPr>
          <w:rFonts w:ascii="Bahnschrift Light" w:hAnsi="Bahnschrift Light" w:cs="Avenir Next LT Pro"/>
          <w:color w:val="000000"/>
          <w:sz w:val="22"/>
          <w:szCs w:val="22"/>
        </w:rPr>
        <w:t>π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λέον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, </w:t>
      </w:r>
      <w:r w:rsidRPr="00851EC2">
        <w:rPr>
          <w:rFonts w:ascii="Bahnschrift Light" w:hAnsi="Bahnschrift Light" w:cs="Avenir Next LT Pro"/>
          <w:color w:val="000000"/>
          <w:sz w:val="22"/>
          <w:szCs w:val="22"/>
        </w:rPr>
        <w:t>μπ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ορεί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να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κάνει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proofErr w:type="spellStart"/>
      <w:r w:rsidRPr="00851EC2">
        <w:rPr>
          <w:rFonts w:ascii="Bahnschrift Light" w:hAnsi="Bahnschrift Light" w:cs="Arial"/>
          <w:color w:val="000000"/>
          <w:sz w:val="22"/>
          <w:szCs w:val="22"/>
        </w:rPr>
        <w:t>verify</w:t>
      </w:r>
      <w:proofErr w:type="spellEnd"/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Avenir Next LT Pro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ε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το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proofErr w:type="spellStart"/>
      <w:r w:rsidRPr="00851EC2">
        <w:rPr>
          <w:rFonts w:ascii="Bahnschrift Light" w:hAnsi="Bahnschrift Light" w:cs="Arial"/>
          <w:color w:val="000000"/>
          <w:sz w:val="22"/>
          <w:szCs w:val="22"/>
        </w:rPr>
        <w:t>gmail</w:t>
      </w:r>
      <w:proofErr w:type="spellEnd"/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του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για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να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εισάγει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proofErr w:type="spellStart"/>
      <w:r w:rsidRPr="00851EC2">
        <w:rPr>
          <w:rFonts w:ascii="Bahnschrift Light" w:hAnsi="Bahnschrift Light" w:cs="Arial"/>
          <w:color w:val="000000"/>
          <w:sz w:val="22"/>
          <w:szCs w:val="22"/>
        </w:rPr>
        <w:t>events</w:t>
      </w:r>
      <w:proofErr w:type="spellEnd"/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α</w:t>
      </w:r>
      <w:r w:rsidRPr="00851EC2">
        <w:rPr>
          <w:rFonts w:ascii="Bahnschrift Light" w:hAnsi="Bahnschrift Light" w:cs="Avenir Next LT Pro"/>
          <w:color w:val="000000"/>
          <w:sz w:val="22"/>
          <w:szCs w:val="22"/>
        </w:rPr>
        <w:t>π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ό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το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Avenir Next LT Pro"/>
          <w:color w:val="000000"/>
          <w:sz w:val="22"/>
          <w:szCs w:val="22"/>
        </w:rPr>
        <w:t>π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ροσω</w:t>
      </w:r>
      <w:r w:rsidRPr="00851EC2">
        <w:rPr>
          <w:rFonts w:ascii="Bahnschrift Light" w:hAnsi="Bahnschrift Light" w:cs="Avenir Next LT Pro"/>
          <w:color w:val="000000"/>
          <w:sz w:val="22"/>
          <w:szCs w:val="22"/>
        </w:rPr>
        <w:t>π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ικό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του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proofErr w:type="spellStart"/>
      <w:r w:rsidRPr="00851EC2">
        <w:rPr>
          <w:rFonts w:ascii="Bahnschrift Light" w:hAnsi="Bahnschrift Light" w:cs="Arial"/>
          <w:color w:val="000000"/>
          <w:sz w:val="22"/>
          <w:szCs w:val="22"/>
        </w:rPr>
        <w:t>google</w:t>
      </w:r>
      <w:proofErr w:type="spellEnd"/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proofErr w:type="spellStart"/>
      <w:r w:rsidRPr="00851EC2">
        <w:rPr>
          <w:rFonts w:ascii="Bahnschrift Light" w:hAnsi="Bahnschrift Light" w:cs="Arial"/>
          <w:color w:val="000000"/>
          <w:sz w:val="22"/>
          <w:szCs w:val="22"/>
        </w:rPr>
        <w:t>calendar</w:t>
      </w:r>
      <w:proofErr w:type="spellEnd"/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στο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proofErr w:type="spellStart"/>
      <w:r w:rsidRPr="00851EC2">
        <w:rPr>
          <w:rFonts w:ascii="Bahnschrift Light" w:hAnsi="Bahnschrift Light" w:cs="Arial"/>
          <w:color w:val="000000"/>
          <w:sz w:val="22"/>
          <w:szCs w:val="22"/>
        </w:rPr>
        <w:t>calendar</w:t>
      </w:r>
      <w:proofErr w:type="spellEnd"/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της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εφαρ</w:t>
      </w:r>
      <w:r w:rsidRPr="00851EC2">
        <w:rPr>
          <w:rFonts w:ascii="Bahnschrift Light" w:hAnsi="Bahnschrift Light" w:cs="Avenir Next LT Pro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ογής</w:t>
      </w:r>
      <w:r w:rsidR="00933C36">
        <w:rPr>
          <w:rFonts w:ascii="Bahnschrift Light" w:hAnsi="Bahnschrift Light" w:cs="Calibri"/>
          <w:color w:val="000000"/>
          <w:sz w:val="22"/>
          <w:szCs w:val="22"/>
        </w:rPr>
        <w:t>.</w:t>
      </w:r>
    </w:p>
    <w:p w14:paraId="2AF89B9C" w14:textId="77777777" w:rsidR="00323B77" w:rsidRPr="00851EC2" w:rsidRDefault="00323B77" w:rsidP="00323B77">
      <w:pPr>
        <w:pStyle w:val="Web"/>
        <w:spacing w:before="0" w:beforeAutospacing="0" w:after="0" w:afterAutospacing="0"/>
        <w:rPr>
          <w:rFonts w:ascii="Bahnschrift Light" w:hAnsi="Bahnschrift Light" w:cs="Calibri"/>
          <w:color w:val="000000"/>
          <w:sz w:val="22"/>
          <w:szCs w:val="22"/>
        </w:rPr>
      </w:pPr>
    </w:p>
    <w:p w14:paraId="1131614D" w14:textId="3EDFCE42" w:rsidR="00323B77" w:rsidRPr="00851EC2" w:rsidRDefault="00323B77" w:rsidP="00323B77">
      <w:pPr>
        <w:pStyle w:val="Web"/>
        <w:spacing w:before="0" w:beforeAutospacing="0" w:after="0" w:afterAutospacing="0"/>
        <w:rPr>
          <w:rFonts w:ascii="Bahnschrift Light" w:hAnsi="Bahnschrift Light"/>
          <w:sz w:val="22"/>
          <w:szCs w:val="22"/>
        </w:rPr>
      </w:pPr>
      <w:r w:rsidRPr="00851EC2">
        <w:rPr>
          <w:rFonts w:ascii="Bahnschrift Light" w:hAnsi="Bahnschrift Light" w:cs="Calibri"/>
          <w:color w:val="000000"/>
          <w:sz w:val="22"/>
          <w:szCs w:val="22"/>
        </w:rPr>
        <w:t>Ο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Χρήστης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ε</w:t>
      </w:r>
      <w:r w:rsidRPr="00851EC2">
        <w:rPr>
          <w:rFonts w:ascii="Bahnschrift Light" w:hAnsi="Bahnschrift Light" w:cs="Avenir Next LT Pro"/>
          <w:color w:val="000000"/>
          <w:sz w:val="22"/>
          <w:szCs w:val="22"/>
        </w:rPr>
        <w:t>π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ιλέγει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να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δει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το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proofErr w:type="spellStart"/>
      <w:r w:rsidRPr="00851EC2">
        <w:rPr>
          <w:rFonts w:ascii="Bahnschrift Light" w:hAnsi="Bahnschrift Light" w:cs="Arial"/>
          <w:color w:val="000000"/>
          <w:sz w:val="22"/>
          <w:szCs w:val="22"/>
        </w:rPr>
        <w:t>profile</w:t>
      </w:r>
      <w:proofErr w:type="spellEnd"/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του</w:t>
      </w:r>
    </w:p>
    <w:p w14:paraId="2E6E81CB" w14:textId="2309DB94" w:rsidR="00323B77" w:rsidRPr="00933C36" w:rsidRDefault="00323B77" w:rsidP="00AD0A3D">
      <w:pPr>
        <w:pStyle w:val="Web"/>
        <w:spacing w:before="0" w:beforeAutospacing="0" w:after="0" w:afterAutospacing="0"/>
        <w:ind w:left="360" w:firstLine="360"/>
        <w:textAlignment w:val="baseline"/>
        <w:rPr>
          <w:rFonts w:ascii="Bahnschrift Light" w:hAnsi="Bahnschrift Light" w:cs="Arial"/>
          <w:color w:val="000000"/>
        </w:rPr>
      </w:pPr>
      <w:r w:rsidRPr="00933C36">
        <w:rPr>
          <w:rFonts w:ascii="Bahnschrift Light" w:hAnsi="Bahnschrift Light" w:cs="Calibri"/>
          <w:color w:val="000000"/>
        </w:rPr>
        <w:t>Ε</w:t>
      </w:r>
      <w:r w:rsidRPr="00933C36">
        <w:rPr>
          <w:rFonts w:ascii="Bahnschrift Light" w:hAnsi="Bahnschrift Light" w:cs="Avenir Next LT Pro"/>
          <w:color w:val="000000"/>
        </w:rPr>
        <w:t>μ</w:t>
      </w:r>
      <w:r w:rsidRPr="00933C36">
        <w:rPr>
          <w:rFonts w:ascii="Bahnschrift Light" w:hAnsi="Bahnschrift Light" w:cs="Calibri"/>
          <w:color w:val="000000"/>
        </w:rPr>
        <w:t>φάνιση</w:t>
      </w:r>
      <w:r w:rsidRPr="00933C36">
        <w:rPr>
          <w:rFonts w:ascii="Bahnschrift Light" w:hAnsi="Bahnschrift Light" w:cs="Arial"/>
          <w:color w:val="000000"/>
        </w:rPr>
        <w:t>/</w:t>
      </w:r>
      <w:r w:rsidRPr="00933C36">
        <w:rPr>
          <w:rFonts w:ascii="Bahnschrift Light" w:hAnsi="Bahnschrift Light" w:cs="Calibri"/>
          <w:color w:val="000000"/>
        </w:rPr>
        <w:t>Αλλαγή</w:t>
      </w:r>
      <w:r w:rsidRPr="00933C36">
        <w:rPr>
          <w:rFonts w:ascii="Bahnschrift Light" w:hAnsi="Bahnschrift Light" w:cs="Arial"/>
          <w:color w:val="000000"/>
        </w:rPr>
        <w:t xml:space="preserve"> </w:t>
      </w:r>
      <w:r w:rsidRPr="00933C36">
        <w:rPr>
          <w:rFonts w:ascii="Bahnschrift Light" w:hAnsi="Bahnschrift Light" w:cs="Calibri"/>
          <w:color w:val="000000"/>
        </w:rPr>
        <w:t>βασικών</w:t>
      </w:r>
      <w:r w:rsidRPr="00933C36">
        <w:rPr>
          <w:rFonts w:ascii="Bahnschrift Light" w:hAnsi="Bahnschrift Light" w:cs="Arial"/>
          <w:color w:val="000000"/>
        </w:rPr>
        <w:t xml:space="preserve"> </w:t>
      </w:r>
      <w:r w:rsidRPr="00933C36">
        <w:rPr>
          <w:rFonts w:ascii="Bahnschrift Light" w:hAnsi="Bahnschrift Light" w:cs="Avenir Next LT Pro"/>
          <w:color w:val="000000"/>
        </w:rPr>
        <w:t>π</w:t>
      </w:r>
      <w:r w:rsidRPr="00933C36">
        <w:rPr>
          <w:rFonts w:ascii="Bahnschrift Light" w:hAnsi="Bahnschrift Light" w:cs="Calibri"/>
          <w:color w:val="000000"/>
        </w:rPr>
        <w:t>ληροφοριών</w:t>
      </w:r>
      <w:r w:rsidR="00933C36">
        <w:rPr>
          <w:rFonts w:ascii="Bahnschrift Light" w:hAnsi="Bahnschrift Light" w:cs="Calibri"/>
          <w:color w:val="000000"/>
        </w:rPr>
        <w:t xml:space="preserve"> </w:t>
      </w:r>
      <w:r w:rsidR="00933C36">
        <w:rPr>
          <w:rFonts w:ascii="Bahnschrift Light" w:hAnsi="Bahnschrift Light" w:cs="Calibri"/>
          <w:color w:val="000000"/>
          <w:lang w:val="en-US"/>
        </w:rPr>
        <w:t xml:space="preserve">: </w:t>
      </w:r>
    </w:p>
    <w:p w14:paraId="224411F7" w14:textId="0FE8287D" w:rsidR="00AD0A3D" w:rsidRPr="00851EC2" w:rsidRDefault="00AD0A3D" w:rsidP="00B76AD4">
      <w:pPr>
        <w:pStyle w:val="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Bahnschrift Light" w:hAnsi="Bahnschrift Light" w:cs="Arial"/>
          <w:color w:val="000000"/>
          <w:sz w:val="22"/>
          <w:szCs w:val="22"/>
        </w:rPr>
      </w:pPr>
      <w:r w:rsidRPr="00851EC2">
        <w:rPr>
          <w:rFonts w:ascii="Bahnschrift Light" w:hAnsi="Bahnschrift Light" w:cs="Calibri"/>
          <w:color w:val="000000"/>
          <w:sz w:val="22"/>
          <w:szCs w:val="22"/>
        </w:rPr>
        <w:t xml:space="preserve">Ο </w:t>
      </w:r>
      <w:r w:rsidR="00A7263F" w:rsidRPr="00851EC2">
        <w:rPr>
          <w:rFonts w:ascii="Bahnschrift Light" w:hAnsi="Bahnschrift Light" w:cs="Calibri"/>
          <w:color w:val="000000"/>
          <w:sz w:val="22"/>
          <w:szCs w:val="22"/>
        </w:rPr>
        <w:t>χ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ρήστης επιλέγει την επεξεργασία των δεδομένων του</w:t>
      </w:r>
    </w:p>
    <w:p w14:paraId="7DC1BAC5" w14:textId="77777777" w:rsidR="00AD0A3D" w:rsidRPr="00851EC2" w:rsidRDefault="00AD0A3D" w:rsidP="00B76AD4">
      <w:pPr>
        <w:pStyle w:val="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Bahnschrift Light" w:hAnsi="Bahnschrift Light" w:cs="Arial"/>
          <w:color w:val="000000"/>
          <w:sz w:val="22"/>
          <w:szCs w:val="22"/>
        </w:rPr>
      </w:pPr>
      <w:r w:rsidRPr="00851EC2">
        <w:rPr>
          <w:rFonts w:ascii="Bahnschrift Light" w:hAnsi="Bahnschrift Light" w:cs="Calibri"/>
          <w:color w:val="000000"/>
          <w:sz w:val="22"/>
          <w:szCs w:val="22"/>
        </w:rPr>
        <w:t xml:space="preserve">Το σύστημα του επιτρέπει την επεξεργασία του </w:t>
      </w:r>
      <w:r w:rsidRPr="00851EC2">
        <w:rPr>
          <w:rFonts w:ascii="Bahnschrift Light" w:hAnsi="Bahnschrift Light" w:cs="Calibri"/>
          <w:color w:val="000000"/>
          <w:sz w:val="22"/>
          <w:szCs w:val="22"/>
          <w:lang w:val="en-US"/>
        </w:rPr>
        <w:t>username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, της εικόνας προφίλ και των πληροφοριών</w:t>
      </w:r>
    </w:p>
    <w:p w14:paraId="2CBB2174" w14:textId="5D46D6E8" w:rsidR="00323B77" w:rsidRPr="00851EC2" w:rsidRDefault="00AD0A3D" w:rsidP="00B76AD4">
      <w:pPr>
        <w:pStyle w:val="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Bahnschrift Light" w:hAnsi="Bahnschrift Light" w:cs="Arial"/>
          <w:color w:val="000000"/>
          <w:sz w:val="22"/>
          <w:szCs w:val="22"/>
        </w:rPr>
      </w:pPr>
      <w:r w:rsidRPr="00851EC2">
        <w:rPr>
          <w:rFonts w:ascii="Bahnschrift Light" w:hAnsi="Bahnschrift Light" w:cs="Calibri"/>
          <w:color w:val="000000"/>
          <w:sz w:val="22"/>
          <w:szCs w:val="22"/>
        </w:rPr>
        <w:t xml:space="preserve">Ο </w:t>
      </w:r>
      <w:r w:rsidR="00A7263F" w:rsidRPr="00851EC2">
        <w:rPr>
          <w:rFonts w:ascii="Bahnschrift Light" w:hAnsi="Bahnschrift Light" w:cs="Calibri"/>
          <w:color w:val="000000"/>
          <w:sz w:val="22"/>
          <w:szCs w:val="22"/>
        </w:rPr>
        <w:t>χ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 xml:space="preserve">ρήστης επιλέγει την αλλαγή </w:t>
      </w:r>
      <w:r w:rsidRPr="00851EC2">
        <w:rPr>
          <w:rFonts w:ascii="Bahnschrift Light" w:hAnsi="Bahnschrift Light" w:cs="Calibri"/>
          <w:color w:val="000000"/>
          <w:sz w:val="22"/>
          <w:szCs w:val="22"/>
          <w:lang w:val="en-US"/>
        </w:rPr>
        <w:t>username</w:t>
      </w:r>
    </w:p>
    <w:p w14:paraId="148F7703" w14:textId="0A599590" w:rsidR="00AD0A3D" w:rsidRPr="00851EC2" w:rsidRDefault="00AD0A3D" w:rsidP="00B76AD4">
      <w:pPr>
        <w:pStyle w:val="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Bahnschrift Light" w:hAnsi="Bahnschrift Light" w:cs="Arial"/>
          <w:color w:val="000000"/>
          <w:sz w:val="22"/>
          <w:szCs w:val="22"/>
        </w:rPr>
      </w:pPr>
      <w:r w:rsidRPr="00851EC2">
        <w:rPr>
          <w:rFonts w:ascii="Bahnschrift Light" w:hAnsi="Bahnschrift Light" w:cs="Calibri"/>
          <w:color w:val="000000"/>
          <w:sz w:val="22"/>
          <w:szCs w:val="22"/>
          <w:lang w:val="en-US"/>
        </w:rPr>
        <w:t>To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 xml:space="preserve"> σύστημα ελέγχει αν είνα</w:t>
      </w:r>
      <w:r w:rsidR="00305180" w:rsidRPr="00851EC2">
        <w:rPr>
          <w:rFonts w:ascii="Bahnschrift Light" w:hAnsi="Bahnschrift Light" w:cs="Calibri"/>
          <w:color w:val="000000"/>
          <w:sz w:val="22"/>
          <w:szCs w:val="22"/>
        </w:rPr>
        <w:t>ι αποδεκτό αυτό που έχει προσθέσει ο χρήστης</w:t>
      </w:r>
    </w:p>
    <w:p w14:paraId="40A5C406" w14:textId="5BA61C7E" w:rsidR="00A7263F" w:rsidRPr="00851EC2" w:rsidRDefault="00305180" w:rsidP="00A7263F">
      <w:pPr>
        <w:pStyle w:val="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Bahnschrift Light" w:hAnsi="Bahnschrift Light" w:cs="Arial"/>
          <w:color w:val="000000"/>
          <w:sz w:val="22"/>
          <w:szCs w:val="22"/>
        </w:rPr>
      </w:pPr>
      <w:r w:rsidRPr="00851EC2">
        <w:rPr>
          <w:rFonts w:ascii="Bahnschrift Light" w:hAnsi="Bahnschrift Light" w:cs="Calibri"/>
          <w:color w:val="000000"/>
          <w:sz w:val="22"/>
          <w:szCs w:val="22"/>
        </w:rPr>
        <w:t>Εμφανίζεται μήνυμα ενημέρωσης(αποδοχής</w:t>
      </w:r>
      <w:r w:rsidR="00A7263F" w:rsidRPr="00851EC2">
        <w:rPr>
          <w:rFonts w:ascii="Bahnschrift Light" w:hAnsi="Bahnschrift Light" w:cs="Calibri"/>
          <w:color w:val="000000"/>
          <w:sz w:val="22"/>
          <w:szCs w:val="22"/>
        </w:rPr>
        <w:t>)</w:t>
      </w:r>
    </w:p>
    <w:p w14:paraId="5C14E7C4" w14:textId="27EF3C95" w:rsidR="00A7263F" w:rsidRPr="00851EC2" w:rsidRDefault="00A7263F" w:rsidP="00A7263F">
      <w:pPr>
        <w:pStyle w:val="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Bahnschrift Light" w:hAnsi="Bahnschrift Light" w:cs="Arial"/>
          <w:color w:val="000000"/>
          <w:sz w:val="22"/>
          <w:szCs w:val="22"/>
        </w:rPr>
      </w:pPr>
      <w:r w:rsidRPr="00851EC2">
        <w:rPr>
          <w:rFonts w:ascii="Bahnschrift Light" w:hAnsi="Bahnschrift Light" w:cs="Calibri"/>
          <w:color w:val="000000"/>
          <w:sz w:val="22"/>
          <w:szCs w:val="22"/>
        </w:rPr>
        <w:t>Ενημέρωση Βάσης Δεδομένων</w:t>
      </w:r>
    </w:p>
    <w:p w14:paraId="1FF3F0E8" w14:textId="326A7EFA" w:rsidR="00A7263F" w:rsidRPr="00851EC2" w:rsidRDefault="00A7263F" w:rsidP="00A7263F">
      <w:pPr>
        <w:pStyle w:val="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Bahnschrift Light" w:hAnsi="Bahnschrift Light" w:cs="Arial"/>
          <w:color w:val="000000"/>
          <w:sz w:val="22"/>
          <w:szCs w:val="22"/>
        </w:rPr>
      </w:pPr>
      <w:r w:rsidRPr="00851EC2">
        <w:rPr>
          <w:rFonts w:ascii="Bahnschrift Light" w:hAnsi="Bahnschrift Light" w:cs="Calibri"/>
          <w:color w:val="000000"/>
          <w:sz w:val="22"/>
          <w:szCs w:val="22"/>
        </w:rPr>
        <w:t xml:space="preserve">Επιστροφή στην Σελίδα </w:t>
      </w:r>
      <w:r w:rsidR="00CE53E4" w:rsidRPr="00851EC2">
        <w:rPr>
          <w:rFonts w:ascii="Bahnschrift Light" w:hAnsi="Bahnschrift Light" w:cs="Calibri"/>
          <w:color w:val="000000"/>
          <w:sz w:val="22"/>
          <w:szCs w:val="22"/>
          <w:lang w:val="en-US"/>
        </w:rPr>
        <w:t>profile</w:t>
      </w:r>
    </w:p>
    <w:p w14:paraId="438433DC" w14:textId="77777777" w:rsidR="00A7263F" w:rsidRPr="00851EC2" w:rsidRDefault="00A7263F" w:rsidP="00A7263F">
      <w:pPr>
        <w:pStyle w:val="Web"/>
        <w:spacing w:before="0" w:beforeAutospacing="0" w:after="0" w:afterAutospacing="0"/>
        <w:ind w:left="2160"/>
        <w:textAlignment w:val="baseline"/>
        <w:rPr>
          <w:rFonts w:ascii="Bahnschrift Light" w:hAnsi="Bahnschrift Light" w:cs="Calibri"/>
          <w:color w:val="000000"/>
          <w:sz w:val="22"/>
          <w:szCs w:val="22"/>
        </w:rPr>
      </w:pPr>
    </w:p>
    <w:p w14:paraId="26E5EABE" w14:textId="071D251A" w:rsidR="00A7263F" w:rsidRPr="00851EC2" w:rsidRDefault="00933C36" w:rsidP="00A7263F">
      <w:pPr>
        <w:pStyle w:val="Web"/>
        <w:spacing w:before="0" w:beforeAutospacing="0" w:after="0" w:afterAutospacing="0"/>
        <w:ind w:left="1440"/>
        <w:textAlignment w:val="baseline"/>
        <w:rPr>
          <w:rFonts w:ascii="Bahnschrift Light" w:hAnsi="Bahnschrift Light" w:cs="Calibri"/>
          <w:color w:val="000000"/>
          <w:sz w:val="22"/>
          <w:szCs w:val="22"/>
        </w:rPr>
      </w:pPr>
      <w:r>
        <w:rPr>
          <w:rFonts w:ascii="Bahnschrift Light" w:hAnsi="Bahnschrift Light" w:cs="Calibri"/>
          <w:color w:val="000000"/>
          <w:sz w:val="22"/>
          <w:szCs w:val="22"/>
        </w:rPr>
        <w:t>1</w:t>
      </w:r>
      <w:r w:rsidR="00A7263F" w:rsidRPr="00851EC2">
        <w:rPr>
          <w:rFonts w:ascii="Bahnschrift Light" w:hAnsi="Bahnschrift Light" w:cs="Calibri"/>
          <w:color w:val="000000"/>
          <w:sz w:val="22"/>
          <w:szCs w:val="22"/>
        </w:rPr>
        <w:t xml:space="preserve">.1 </w:t>
      </w:r>
      <w:r>
        <w:rPr>
          <w:rFonts w:ascii="Bahnschrift Light" w:hAnsi="Bahnschrift Light" w:cs="Calibri"/>
          <w:color w:val="000000"/>
          <w:sz w:val="22"/>
          <w:szCs w:val="22"/>
        </w:rPr>
        <w:t>Ε</w:t>
      </w:r>
      <w:r w:rsidR="00240607" w:rsidRPr="00851EC2">
        <w:rPr>
          <w:rFonts w:ascii="Bahnschrift Light" w:hAnsi="Bahnschrift Light" w:cs="Calibri"/>
          <w:color w:val="000000"/>
          <w:sz w:val="22"/>
          <w:szCs w:val="22"/>
        </w:rPr>
        <w:t>ναλλακτική ροή</w:t>
      </w:r>
    </w:p>
    <w:p w14:paraId="7875743F" w14:textId="5819D9E9" w:rsidR="00A7263F" w:rsidRPr="00851EC2" w:rsidRDefault="00A7263F" w:rsidP="00A7263F">
      <w:pPr>
        <w:pStyle w:val="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Bahnschrift Light" w:hAnsi="Bahnschrift Light" w:cs="Calibri"/>
          <w:color w:val="000000"/>
          <w:sz w:val="22"/>
          <w:szCs w:val="22"/>
        </w:rPr>
      </w:pPr>
      <w:r w:rsidRPr="00851EC2">
        <w:rPr>
          <w:rFonts w:ascii="Bahnschrift Light" w:hAnsi="Bahnschrift Light" w:cs="Calibri"/>
          <w:color w:val="000000"/>
          <w:sz w:val="22"/>
          <w:szCs w:val="22"/>
        </w:rPr>
        <w:t>Ο χρήστης επιλέγει αλλαγή εικόνας προφίλ</w:t>
      </w:r>
    </w:p>
    <w:p w14:paraId="72C9961C" w14:textId="2CB501EC" w:rsidR="00A7263F" w:rsidRPr="00851EC2" w:rsidRDefault="00B852AE" w:rsidP="00A7263F">
      <w:pPr>
        <w:pStyle w:val="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Bahnschrift Light" w:hAnsi="Bahnschrift Light" w:cs="Calibri"/>
          <w:color w:val="000000"/>
          <w:sz w:val="22"/>
          <w:szCs w:val="22"/>
        </w:rPr>
      </w:pPr>
      <w:r w:rsidRPr="00851EC2">
        <w:rPr>
          <w:rFonts w:ascii="Bahnschrift Light" w:hAnsi="Bahnschrift Light" w:cs="Calibri"/>
          <w:color w:val="000000"/>
          <w:sz w:val="22"/>
          <w:szCs w:val="22"/>
        </w:rPr>
        <w:t>Το σύστημα εμφανίζει παράθυρο επιλογής πιθανόν αρχείων</w:t>
      </w:r>
    </w:p>
    <w:p w14:paraId="371776FA" w14:textId="221D632A" w:rsidR="00B852AE" w:rsidRPr="00851EC2" w:rsidRDefault="00B852AE" w:rsidP="00A7263F">
      <w:pPr>
        <w:pStyle w:val="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Bahnschrift Light" w:hAnsi="Bahnschrift Light" w:cs="Calibri"/>
          <w:color w:val="000000"/>
          <w:sz w:val="22"/>
          <w:szCs w:val="22"/>
        </w:rPr>
      </w:pPr>
      <w:r w:rsidRPr="00851EC2">
        <w:rPr>
          <w:rFonts w:ascii="Bahnschrift Light" w:hAnsi="Bahnschrift Light" w:cs="Calibri"/>
          <w:color w:val="000000"/>
          <w:sz w:val="22"/>
          <w:szCs w:val="22"/>
        </w:rPr>
        <w:t xml:space="preserve">Ο χρήστης επιλέγει από τα αρχεία του </w:t>
      </w:r>
    </w:p>
    <w:p w14:paraId="5C7210C8" w14:textId="144FA010" w:rsidR="00B852AE" w:rsidRPr="00851EC2" w:rsidRDefault="00B852AE" w:rsidP="00A7263F">
      <w:pPr>
        <w:pStyle w:val="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Bahnschrift Light" w:hAnsi="Bahnschrift Light" w:cs="Calibri"/>
          <w:color w:val="000000"/>
          <w:sz w:val="22"/>
          <w:szCs w:val="22"/>
        </w:rPr>
      </w:pPr>
      <w:r w:rsidRPr="00851EC2">
        <w:rPr>
          <w:rFonts w:ascii="Bahnschrift Light" w:hAnsi="Bahnschrift Light" w:cs="Calibri"/>
          <w:color w:val="000000"/>
          <w:sz w:val="22"/>
          <w:szCs w:val="22"/>
        </w:rPr>
        <w:t>Πραγματοποιείται έλεγχος εγκυρότητας του αρχείου</w:t>
      </w:r>
    </w:p>
    <w:p w14:paraId="4DBC40C8" w14:textId="79317993" w:rsidR="00B852AE" w:rsidRPr="00851EC2" w:rsidRDefault="00B852AE" w:rsidP="00A7263F">
      <w:pPr>
        <w:pStyle w:val="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Bahnschrift Light" w:hAnsi="Bahnschrift Light" w:cs="Calibri"/>
          <w:color w:val="000000"/>
          <w:sz w:val="22"/>
          <w:szCs w:val="22"/>
        </w:rPr>
      </w:pPr>
      <w:r w:rsidRPr="00851EC2">
        <w:rPr>
          <w:rFonts w:ascii="Bahnschrift Light" w:hAnsi="Bahnschrift Light" w:cs="Calibri"/>
          <w:color w:val="000000"/>
          <w:sz w:val="22"/>
          <w:szCs w:val="22"/>
        </w:rPr>
        <w:t>Εμφανίζεται μήνυμα αποδοχής</w:t>
      </w:r>
    </w:p>
    <w:p w14:paraId="7A11F077" w14:textId="6B680303" w:rsidR="00B852AE" w:rsidRPr="00851EC2" w:rsidRDefault="00B852AE" w:rsidP="00A7263F">
      <w:pPr>
        <w:pStyle w:val="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Bahnschrift Light" w:hAnsi="Bahnschrift Light" w:cs="Calibri"/>
          <w:color w:val="000000"/>
          <w:sz w:val="22"/>
          <w:szCs w:val="22"/>
        </w:rPr>
      </w:pPr>
      <w:r w:rsidRPr="00851EC2">
        <w:rPr>
          <w:rFonts w:ascii="Bahnschrift Light" w:hAnsi="Bahnschrift Light" w:cs="Calibri"/>
          <w:color w:val="000000"/>
          <w:sz w:val="22"/>
          <w:szCs w:val="22"/>
        </w:rPr>
        <w:t>Ενημερώνεται η βάση δεδομένων</w:t>
      </w:r>
    </w:p>
    <w:p w14:paraId="10488A25" w14:textId="1D1998D6" w:rsidR="00B852AE" w:rsidRPr="00851EC2" w:rsidRDefault="00B852AE" w:rsidP="00A7263F">
      <w:pPr>
        <w:pStyle w:val="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Bahnschrift Light" w:hAnsi="Bahnschrift Light" w:cs="Calibri"/>
          <w:color w:val="000000"/>
          <w:sz w:val="22"/>
          <w:szCs w:val="22"/>
        </w:rPr>
      </w:pPr>
      <w:r w:rsidRPr="00851EC2">
        <w:rPr>
          <w:rFonts w:ascii="Bahnschrift Light" w:hAnsi="Bahnschrift Light" w:cs="Calibri"/>
          <w:color w:val="000000"/>
          <w:sz w:val="22"/>
          <w:szCs w:val="22"/>
        </w:rPr>
        <w:t xml:space="preserve">Επιστροφή στην Σελίδα </w:t>
      </w:r>
      <w:r w:rsidR="00CE53E4" w:rsidRPr="00851EC2">
        <w:rPr>
          <w:rFonts w:ascii="Bahnschrift Light" w:hAnsi="Bahnschrift Light" w:cs="Calibri"/>
          <w:color w:val="000000"/>
          <w:sz w:val="22"/>
          <w:szCs w:val="22"/>
          <w:lang w:val="en-US"/>
        </w:rPr>
        <w:t>profile</w:t>
      </w:r>
    </w:p>
    <w:p w14:paraId="3DAB5440" w14:textId="1E561940" w:rsidR="00B852AE" w:rsidRPr="00851EC2" w:rsidRDefault="00933C36" w:rsidP="00B852AE">
      <w:pPr>
        <w:pStyle w:val="Web"/>
        <w:spacing w:before="0" w:beforeAutospacing="0" w:after="0" w:afterAutospacing="0"/>
        <w:ind w:left="1440"/>
        <w:textAlignment w:val="baseline"/>
        <w:rPr>
          <w:rFonts w:ascii="Bahnschrift Light" w:hAnsi="Bahnschrift Light" w:cs="Calibri"/>
          <w:color w:val="000000"/>
          <w:sz w:val="22"/>
          <w:szCs w:val="22"/>
        </w:rPr>
      </w:pPr>
      <w:r>
        <w:rPr>
          <w:rFonts w:ascii="Bahnschrift Light" w:hAnsi="Bahnschrift Light" w:cs="Calibri"/>
          <w:color w:val="000000"/>
          <w:sz w:val="22"/>
          <w:szCs w:val="22"/>
        </w:rPr>
        <w:t>1</w:t>
      </w:r>
      <w:r w:rsidR="00B852AE" w:rsidRPr="00851EC2">
        <w:rPr>
          <w:rFonts w:ascii="Bahnschrift Light" w:hAnsi="Bahnschrift Light" w:cs="Calibri"/>
          <w:color w:val="000000"/>
          <w:sz w:val="22"/>
          <w:szCs w:val="22"/>
        </w:rPr>
        <w:t>.2</w:t>
      </w:r>
      <w:r w:rsidR="00240607" w:rsidRPr="00851EC2">
        <w:rPr>
          <w:rFonts w:ascii="Bahnschrift Light" w:hAnsi="Bahnschrift Light" w:cs="Calibri"/>
          <w:color w:val="000000"/>
          <w:sz w:val="22"/>
          <w:szCs w:val="22"/>
        </w:rPr>
        <w:t xml:space="preserve"> </w:t>
      </w:r>
      <w:r>
        <w:rPr>
          <w:rFonts w:ascii="Bahnschrift Light" w:hAnsi="Bahnschrift Light" w:cs="Calibri"/>
          <w:color w:val="000000"/>
          <w:sz w:val="22"/>
          <w:szCs w:val="22"/>
        </w:rPr>
        <w:t>Ε</w:t>
      </w:r>
      <w:r w:rsidR="00240607" w:rsidRPr="00851EC2">
        <w:rPr>
          <w:rFonts w:ascii="Bahnschrift Light" w:hAnsi="Bahnschrift Light" w:cs="Calibri"/>
          <w:color w:val="000000"/>
          <w:sz w:val="22"/>
          <w:szCs w:val="22"/>
        </w:rPr>
        <w:t>ναλλακτική ροή</w:t>
      </w:r>
    </w:p>
    <w:p w14:paraId="6CC3824B" w14:textId="5BBE2AB2" w:rsidR="00B852AE" w:rsidRPr="00851EC2" w:rsidRDefault="00B852AE" w:rsidP="00B852AE">
      <w:pPr>
        <w:pStyle w:val="Web"/>
        <w:numPr>
          <w:ilvl w:val="0"/>
          <w:numId w:val="33"/>
        </w:numPr>
        <w:spacing w:before="0" w:beforeAutospacing="0" w:after="0" w:afterAutospacing="0"/>
        <w:textAlignment w:val="baseline"/>
        <w:rPr>
          <w:rFonts w:ascii="Bahnschrift Light" w:hAnsi="Bahnschrift Light" w:cs="Calibri"/>
          <w:color w:val="000000"/>
          <w:sz w:val="22"/>
          <w:szCs w:val="22"/>
        </w:rPr>
      </w:pPr>
      <w:r w:rsidRPr="00851EC2">
        <w:rPr>
          <w:rFonts w:ascii="Bahnschrift Light" w:hAnsi="Bahnschrift Light" w:cs="Calibri"/>
          <w:color w:val="000000"/>
          <w:sz w:val="22"/>
          <w:szCs w:val="22"/>
        </w:rPr>
        <w:t>Ο χρήστης επιλέγει προσθήκη πληροφοριών</w:t>
      </w:r>
    </w:p>
    <w:p w14:paraId="2978DC70" w14:textId="5E414AE8" w:rsidR="00B852AE" w:rsidRPr="00851EC2" w:rsidRDefault="00B852AE" w:rsidP="00B852AE">
      <w:pPr>
        <w:pStyle w:val="Web"/>
        <w:numPr>
          <w:ilvl w:val="0"/>
          <w:numId w:val="33"/>
        </w:numPr>
        <w:spacing w:before="0" w:beforeAutospacing="0" w:after="0" w:afterAutospacing="0"/>
        <w:textAlignment w:val="baseline"/>
        <w:rPr>
          <w:rFonts w:ascii="Bahnschrift Light" w:hAnsi="Bahnschrift Light" w:cs="Calibri"/>
          <w:color w:val="000000"/>
          <w:sz w:val="22"/>
          <w:szCs w:val="22"/>
        </w:rPr>
      </w:pPr>
      <w:r w:rsidRPr="00851EC2">
        <w:rPr>
          <w:rFonts w:ascii="Bahnschrift Light" w:hAnsi="Bahnschrift Light" w:cs="Calibri"/>
          <w:color w:val="000000"/>
          <w:sz w:val="22"/>
          <w:szCs w:val="22"/>
        </w:rPr>
        <w:t>Το σύστημα ελέγχει αν η είσοδος του χρήστης βρίσκεται στα επιτρεπτά όρια</w:t>
      </w:r>
    </w:p>
    <w:p w14:paraId="09E38CC9" w14:textId="44272D63" w:rsidR="00B852AE" w:rsidRPr="00851EC2" w:rsidRDefault="00B852AE" w:rsidP="00B852AE">
      <w:pPr>
        <w:pStyle w:val="Web"/>
        <w:numPr>
          <w:ilvl w:val="0"/>
          <w:numId w:val="33"/>
        </w:numPr>
        <w:spacing w:before="0" w:beforeAutospacing="0" w:after="0" w:afterAutospacing="0"/>
        <w:textAlignment w:val="baseline"/>
        <w:rPr>
          <w:rFonts w:ascii="Bahnschrift Light" w:hAnsi="Bahnschrift Light" w:cs="Calibri"/>
          <w:color w:val="000000"/>
          <w:sz w:val="22"/>
          <w:szCs w:val="22"/>
        </w:rPr>
      </w:pPr>
      <w:r w:rsidRPr="00851EC2">
        <w:rPr>
          <w:rFonts w:ascii="Bahnschrift Light" w:hAnsi="Bahnschrift Light" w:cs="Calibri"/>
          <w:color w:val="000000"/>
          <w:sz w:val="22"/>
          <w:szCs w:val="22"/>
        </w:rPr>
        <w:t>Ο χρήστης επιλέγει να το υποβάλει</w:t>
      </w:r>
    </w:p>
    <w:p w14:paraId="2E050BF4" w14:textId="15332776" w:rsidR="00B852AE" w:rsidRPr="00851EC2" w:rsidRDefault="00B852AE" w:rsidP="00B852AE">
      <w:pPr>
        <w:pStyle w:val="Web"/>
        <w:numPr>
          <w:ilvl w:val="0"/>
          <w:numId w:val="33"/>
        </w:numPr>
        <w:spacing w:before="0" w:beforeAutospacing="0" w:after="0" w:afterAutospacing="0"/>
        <w:textAlignment w:val="baseline"/>
        <w:rPr>
          <w:rFonts w:ascii="Bahnschrift Light" w:hAnsi="Bahnschrift Light" w:cs="Calibri"/>
          <w:color w:val="000000"/>
          <w:sz w:val="22"/>
          <w:szCs w:val="22"/>
        </w:rPr>
      </w:pPr>
      <w:r w:rsidRPr="00851EC2">
        <w:rPr>
          <w:rFonts w:ascii="Bahnschrift Light" w:hAnsi="Bahnschrift Light" w:cs="Calibri"/>
          <w:color w:val="000000"/>
          <w:sz w:val="22"/>
          <w:szCs w:val="22"/>
        </w:rPr>
        <w:t>Επιστέφεται μήνυμα επιβεβαίωσης</w:t>
      </w:r>
    </w:p>
    <w:p w14:paraId="667D9CDA" w14:textId="2CA21B90" w:rsidR="00B852AE" w:rsidRPr="00851EC2" w:rsidRDefault="00B852AE" w:rsidP="00B852AE">
      <w:pPr>
        <w:pStyle w:val="Web"/>
        <w:numPr>
          <w:ilvl w:val="0"/>
          <w:numId w:val="33"/>
        </w:numPr>
        <w:spacing w:before="0" w:beforeAutospacing="0" w:after="0" w:afterAutospacing="0"/>
        <w:textAlignment w:val="baseline"/>
        <w:rPr>
          <w:rFonts w:ascii="Bahnschrift Light" w:hAnsi="Bahnschrift Light" w:cs="Calibri"/>
          <w:color w:val="000000"/>
          <w:sz w:val="22"/>
          <w:szCs w:val="22"/>
        </w:rPr>
      </w:pPr>
      <w:r w:rsidRPr="00851EC2">
        <w:rPr>
          <w:rFonts w:ascii="Bahnschrift Light" w:hAnsi="Bahnschrift Light" w:cs="Calibri"/>
          <w:color w:val="000000"/>
          <w:sz w:val="22"/>
          <w:szCs w:val="22"/>
        </w:rPr>
        <w:t>Ενημερώνεται η βάση δεδομένων</w:t>
      </w:r>
    </w:p>
    <w:p w14:paraId="62081BCF" w14:textId="3DF3628B" w:rsidR="00B852AE" w:rsidRPr="00851EC2" w:rsidRDefault="00B852AE" w:rsidP="00B852AE">
      <w:pPr>
        <w:pStyle w:val="Web"/>
        <w:numPr>
          <w:ilvl w:val="0"/>
          <w:numId w:val="33"/>
        </w:numPr>
        <w:spacing w:before="0" w:beforeAutospacing="0" w:after="0" w:afterAutospacing="0"/>
        <w:textAlignment w:val="baseline"/>
        <w:rPr>
          <w:rFonts w:ascii="Bahnschrift Light" w:hAnsi="Bahnschrift Light" w:cs="Calibri"/>
          <w:color w:val="000000"/>
          <w:sz w:val="22"/>
          <w:szCs w:val="22"/>
        </w:rPr>
      </w:pPr>
      <w:r w:rsidRPr="00851EC2">
        <w:rPr>
          <w:rFonts w:ascii="Bahnschrift Light" w:hAnsi="Bahnschrift Light" w:cs="Calibri"/>
          <w:color w:val="000000"/>
          <w:sz w:val="22"/>
          <w:szCs w:val="22"/>
        </w:rPr>
        <w:t xml:space="preserve">Επιστροφή στην Σελίδα </w:t>
      </w:r>
      <w:r w:rsidRPr="00851EC2">
        <w:rPr>
          <w:rFonts w:ascii="Bahnschrift Light" w:hAnsi="Bahnschrift Light" w:cs="Calibri"/>
          <w:color w:val="000000"/>
          <w:sz w:val="22"/>
          <w:szCs w:val="22"/>
          <w:lang w:val="en-US"/>
        </w:rPr>
        <w:t>p</w:t>
      </w:r>
      <w:r w:rsidR="00CE53E4" w:rsidRPr="00851EC2">
        <w:rPr>
          <w:rFonts w:ascii="Bahnschrift Light" w:hAnsi="Bahnschrift Light" w:cs="Calibri"/>
          <w:color w:val="000000"/>
          <w:sz w:val="22"/>
          <w:szCs w:val="22"/>
          <w:lang w:val="en-US"/>
        </w:rPr>
        <w:t>rofile</w:t>
      </w:r>
    </w:p>
    <w:p w14:paraId="3D183E5F" w14:textId="73E5ABB0" w:rsidR="004D1BE4" w:rsidRPr="00851EC2" w:rsidRDefault="00933C36" w:rsidP="004D1BE4">
      <w:pPr>
        <w:pStyle w:val="Web"/>
        <w:spacing w:before="0" w:beforeAutospacing="0" w:after="0" w:afterAutospacing="0"/>
        <w:ind w:left="1440"/>
        <w:textAlignment w:val="baseline"/>
        <w:rPr>
          <w:rFonts w:ascii="Bahnschrift Light" w:hAnsi="Bahnschrift Light" w:cs="Calibri"/>
          <w:color w:val="000000"/>
          <w:sz w:val="22"/>
          <w:szCs w:val="22"/>
        </w:rPr>
      </w:pPr>
      <w:r>
        <w:rPr>
          <w:rFonts w:ascii="Bahnschrift Light" w:hAnsi="Bahnschrift Light" w:cs="Calibri"/>
          <w:color w:val="000000"/>
          <w:sz w:val="22"/>
          <w:szCs w:val="22"/>
        </w:rPr>
        <w:t>1</w:t>
      </w:r>
      <w:r w:rsidR="004D1BE4" w:rsidRPr="00851EC2">
        <w:rPr>
          <w:rFonts w:ascii="Bahnschrift Light" w:hAnsi="Bahnschrift Light" w:cs="Calibri"/>
          <w:color w:val="000000"/>
          <w:sz w:val="22"/>
          <w:szCs w:val="22"/>
          <w:lang w:val="en-US"/>
        </w:rPr>
        <w:t>.</w:t>
      </w:r>
      <w:r>
        <w:rPr>
          <w:rFonts w:ascii="Bahnschrift Light" w:hAnsi="Bahnschrift Light" w:cs="Calibri"/>
          <w:color w:val="000000"/>
          <w:sz w:val="22"/>
          <w:szCs w:val="22"/>
        </w:rPr>
        <w:t>3</w:t>
      </w:r>
      <w:r w:rsidR="00240607" w:rsidRPr="00851EC2">
        <w:rPr>
          <w:rFonts w:ascii="Bahnschrift Light" w:hAnsi="Bahnschrift Light" w:cs="Calibri"/>
          <w:color w:val="000000"/>
          <w:sz w:val="22"/>
          <w:szCs w:val="22"/>
        </w:rPr>
        <w:t xml:space="preserve"> </w:t>
      </w:r>
      <w:r>
        <w:rPr>
          <w:rFonts w:ascii="Bahnschrift Light" w:hAnsi="Bahnschrift Light" w:cs="Calibri"/>
          <w:color w:val="000000"/>
          <w:sz w:val="22"/>
          <w:szCs w:val="22"/>
        </w:rPr>
        <w:t>Ε</w:t>
      </w:r>
      <w:r w:rsidR="00240607" w:rsidRPr="00851EC2">
        <w:rPr>
          <w:rFonts w:ascii="Bahnschrift Light" w:hAnsi="Bahnschrift Light" w:cs="Calibri"/>
          <w:color w:val="000000"/>
          <w:sz w:val="22"/>
          <w:szCs w:val="22"/>
        </w:rPr>
        <w:t>ναλλακτική ροή</w:t>
      </w:r>
    </w:p>
    <w:p w14:paraId="25495238" w14:textId="335E72CF" w:rsidR="004D1BE4" w:rsidRPr="00851EC2" w:rsidRDefault="004D1BE4" w:rsidP="004D1BE4">
      <w:pPr>
        <w:pStyle w:val="Web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="Bahnschrift Light" w:hAnsi="Bahnschrift Light" w:cs="Calibri"/>
          <w:color w:val="000000"/>
          <w:sz w:val="22"/>
          <w:szCs w:val="22"/>
        </w:rPr>
      </w:pPr>
      <w:r w:rsidRPr="00851EC2">
        <w:rPr>
          <w:rFonts w:ascii="Bahnschrift Light" w:hAnsi="Bahnschrift Light" w:cs="Calibri"/>
          <w:color w:val="000000"/>
          <w:sz w:val="22"/>
          <w:szCs w:val="22"/>
        </w:rPr>
        <w:t xml:space="preserve">Οι πληροφορίες που εισήγαγε ο χρήστης είναι λανθασμένες </w:t>
      </w:r>
    </w:p>
    <w:p w14:paraId="49675075" w14:textId="1AA31544" w:rsidR="004D1BE4" w:rsidRPr="00851EC2" w:rsidRDefault="004D1BE4" w:rsidP="004D1BE4">
      <w:pPr>
        <w:pStyle w:val="Web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="Bahnschrift Light" w:hAnsi="Bahnschrift Light" w:cs="Calibri"/>
          <w:color w:val="000000"/>
          <w:sz w:val="22"/>
          <w:szCs w:val="22"/>
        </w:rPr>
      </w:pPr>
      <w:r w:rsidRPr="00851EC2">
        <w:rPr>
          <w:rFonts w:ascii="Bahnschrift Light" w:hAnsi="Bahnschrift Light" w:cs="Calibri"/>
          <w:color w:val="000000"/>
          <w:sz w:val="22"/>
          <w:szCs w:val="22"/>
        </w:rPr>
        <w:t>Το σύστημα εμφανίζει μήνυμα απόρριψης</w:t>
      </w:r>
    </w:p>
    <w:p w14:paraId="7D739B21" w14:textId="263E50FD" w:rsidR="004D1BE4" w:rsidRPr="00851EC2" w:rsidRDefault="004D1BE4" w:rsidP="004D1BE4">
      <w:pPr>
        <w:pStyle w:val="Web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="Bahnschrift Light" w:hAnsi="Bahnschrift Light" w:cs="Calibri"/>
          <w:color w:val="000000"/>
          <w:sz w:val="22"/>
          <w:szCs w:val="22"/>
        </w:rPr>
      </w:pPr>
      <w:r w:rsidRPr="00851EC2">
        <w:rPr>
          <w:rFonts w:ascii="Bahnschrift Light" w:hAnsi="Bahnschrift Light" w:cs="Calibri"/>
          <w:color w:val="000000"/>
          <w:sz w:val="22"/>
          <w:szCs w:val="22"/>
        </w:rPr>
        <w:t xml:space="preserve">Το σύστημα απορρίπτει όλες τις αλλαγές </w:t>
      </w:r>
    </w:p>
    <w:p w14:paraId="3FB5ADFC" w14:textId="029F949D" w:rsidR="004D1BE4" w:rsidRPr="00851EC2" w:rsidRDefault="004D1BE4" w:rsidP="004D1BE4">
      <w:pPr>
        <w:pStyle w:val="Web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="Bahnschrift Light" w:hAnsi="Bahnschrift Light" w:cs="Calibri"/>
          <w:color w:val="000000"/>
          <w:sz w:val="22"/>
          <w:szCs w:val="22"/>
        </w:rPr>
      </w:pPr>
      <w:r w:rsidRPr="00851EC2">
        <w:rPr>
          <w:rFonts w:ascii="Bahnschrift Light" w:hAnsi="Bahnschrift Light" w:cs="Calibri"/>
          <w:color w:val="000000"/>
          <w:sz w:val="22"/>
          <w:szCs w:val="22"/>
        </w:rPr>
        <w:t xml:space="preserve">Το σύστημα επιστρέφει στην Σελίδα </w:t>
      </w:r>
      <w:r w:rsidRPr="00851EC2">
        <w:rPr>
          <w:rFonts w:ascii="Bahnschrift Light" w:hAnsi="Bahnschrift Light" w:cs="Calibri"/>
          <w:color w:val="000000"/>
          <w:sz w:val="22"/>
          <w:szCs w:val="22"/>
          <w:lang w:val="en-US"/>
        </w:rPr>
        <w:t>profile</w:t>
      </w:r>
    </w:p>
    <w:p w14:paraId="03091F81" w14:textId="7E1EEA22" w:rsidR="00B852AE" w:rsidRPr="00851EC2" w:rsidRDefault="00B852AE" w:rsidP="00B852AE">
      <w:pPr>
        <w:pStyle w:val="Web"/>
        <w:spacing w:before="0" w:beforeAutospacing="0" w:after="0" w:afterAutospacing="0"/>
        <w:ind w:left="1800"/>
        <w:textAlignment w:val="baseline"/>
        <w:rPr>
          <w:rFonts w:ascii="Bahnschrift Light" w:hAnsi="Bahnschrift Light" w:cs="Arial"/>
          <w:color w:val="000000"/>
          <w:sz w:val="22"/>
          <w:szCs w:val="22"/>
        </w:rPr>
      </w:pPr>
    </w:p>
    <w:p w14:paraId="2A0C67F5" w14:textId="433BF24C" w:rsidR="00A7263F" w:rsidRPr="00851EC2" w:rsidRDefault="00A7263F" w:rsidP="00A7263F">
      <w:pPr>
        <w:pStyle w:val="Web"/>
        <w:spacing w:before="0" w:beforeAutospacing="0" w:after="0" w:afterAutospacing="0"/>
        <w:ind w:left="1440"/>
        <w:textAlignment w:val="baseline"/>
        <w:rPr>
          <w:rFonts w:ascii="Bahnschrift Light" w:hAnsi="Bahnschrift Light" w:cs="Arial"/>
          <w:color w:val="000000"/>
          <w:sz w:val="22"/>
          <w:szCs w:val="22"/>
        </w:rPr>
      </w:pP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 </w:t>
      </w:r>
    </w:p>
    <w:p w14:paraId="37584B3A" w14:textId="7BA3ADBA" w:rsidR="00323B77" w:rsidRPr="00851EC2" w:rsidRDefault="000760BD" w:rsidP="00B74920">
      <w:pPr>
        <w:pStyle w:val="3"/>
        <w:rPr>
          <w:rFonts w:ascii="Bahnschrift Light" w:hAnsi="Bahnschrift Light"/>
        </w:rPr>
      </w:pPr>
      <w:proofErr w:type="spellStart"/>
      <w:r w:rsidRPr="00851EC2">
        <w:rPr>
          <w:rFonts w:ascii="Bahnschrift Light" w:hAnsi="Bahnschrift Light"/>
        </w:rPr>
        <w:lastRenderedPageBreak/>
        <w:t>Options</w:t>
      </w:r>
      <w:proofErr w:type="spellEnd"/>
    </w:p>
    <w:p w14:paraId="0AB8BB36" w14:textId="77777777" w:rsidR="009F7B35" w:rsidRPr="00851EC2" w:rsidRDefault="009F7B35" w:rsidP="009F7B35">
      <w:pPr>
        <w:pStyle w:val="Web"/>
        <w:spacing w:before="0" w:beforeAutospacing="0" w:after="0" w:afterAutospacing="0"/>
        <w:rPr>
          <w:rFonts w:ascii="Bahnschrift Light" w:hAnsi="Bahnschrift Light"/>
          <w:sz w:val="22"/>
          <w:szCs w:val="22"/>
        </w:rPr>
      </w:pPr>
      <w:r w:rsidRPr="00851EC2">
        <w:rPr>
          <w:rFonts w:ascii="Bahnschrift Light" w:hAnsi="Bahnschrift Light" w:cs="Calibri"/>
          <w:color w:val="000000"/>
          <w:sz w:val="22"/>
          <w:szCs w:val="22"/>
        </w:rPr>
        <w:t>Περιγραφή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>:</w:t>
      </w:r>
    </w:p>
    <w:p w14:paraId="6BF2BFC9" w14:textId="77777777" w:rsidR="009F7B35" w:rsidRPr="00851EC2" w:rsidRDefault="009F7B35" w:rsidP="009F7B35">
      <w:pPr>
        <w:pStyle w:val="Web"/>
        <w:spacing w:before="0" w:beforeAutospacing="0" w:after="0" w:afterAutospacing="0"/>
        <w:rPr>
          <w:rFonts w:ascii="Bahnschrift Light" w:hAnsi="Bahnschrift Light"/>
          <w:sz w:val="22"/>
          <w:szCs w:val="22"/>
        </w:rPr>
      </w:pPr>
      <w:r w:rsidRPr="00851EC2">
        <w:rPr>
          <w:rFonts w:ascii="Bahnschrift Light" w:hAnsi="Bahnschrift Light" w:cs="Calibri"/>
          <w:color w:val="000000"/>
          <w:sz w:val="22"/>
          <w:szCs w:val="22"/>
        </w:rPr>
        <w:t>Η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εφαρ</w:t>
      </w:r>
      <w:r w:rsidRPr="00851EC2">
        <w:rPr>
          <w:rFonts w:ascii="Bahnschrift Light" w:hAnsi="Bahnschrift Light" w:cs="Avenir Next LT Pro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ογή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δίνει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τη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δυνατότητα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στον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χρήστη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να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proofErr w:type="spellStart"/>
      <w:r w:rsidRPr="00851EC2">
        <w:rPr>
          <w:rFonts w:ascii="Bahnschrift Light" w:hAnsi="Bahnschrift Light" w:cs="Avenir Next LT Pro"/>
          <w:color w:val="000000"/>
          <w:sz w:val="22"/>
          <w:szCs w:val="22"/>
        </w:rPr>
        <w:t>π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αρα</w:t>
      </w:r>
      <w:r w:rsidRPr="00851EC2">
        <w:rPr>
          <w:rFonts w:ascii="Bahnschrift Light" w:hAnsi="Bahnschrift Light" w:cs="Avenir Next LT Pro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ετρο</w:t>
      </w:r>
      <w:r w:rsidRPr="00851EC2">
        <w:rPr>
          <w:rFonts w:ascii="Bahnschrift Light" w:hAnsi="Bahnschrift Light" w:cs="Avenir Next LT Pro"/>
          <w:color w:val="000000"/>
          <w:sz w:val="22"/>
          <w:szCs w:val="22"/>
        </w:rPr>
        <w:t>π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οιήσει</w:t>
      </w:r>
      <w:proofErr w:type="spellEnd"/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την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ε</w:t>
      </w:r>
      <w:r w:rsidRPr="00851EC2">
        <w:rPr>
          <w:rFonts w:ascii="Bahnschrift Light" w:hAnsi="Bahnschrift Light" w:cs="Avenir Next LT Pro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φάνιση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της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εφαρ</w:t>
      </w:r>
      <w:r w:rsidRPr="00851EC2">
        <w:rPr>
          <w:rFonts w:ascii="Bahnschrift Light" w:hAnsi="Bahnschrift Light" w:cs="Avenir Next LT Pro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ογής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.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Πιο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συγκεκρι</w:t>
      </w:r>
      <w:r w:rsidRPr="00851EC2">
        <w:rPr>
          <w:rFonts w:ascii="Bahnschrift Light" w:hAnsi="Bahnschrift Light" w:cs="Avenir Next LT Pro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ένα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, </w:t>
      </w:r>
      <w:r w:rsidRPr="00851EC2">
        <w:rPr>
          <w:rFonts w:ascii="Bahnschrift Light" w:hAnsi="Bahnschrift Light" w:cs="Avenir Next LT Pro"/>
          <w:color w:val="000000"/>
          <w:sz w:val="22"/>
          <w:szCs w:val="22"/>
        </w:rPr>
        <w:t>μπ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ορεί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να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αλλάξει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το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proofErr w:type="spellStart"/>
      <w:r w:rsidRPr="00851EC2">
        <w:rPr>
          <w:rFonts w:ascii="Bahnschrift Light" w:hAnsi="Bahnschrift Light" w:cs="Arial"/>
          <w:color w:val="000000"/>
          <w:sz w:val="22"/>
          <w:szCs w:val="22"/>
        </w:rPr>
        <w:t>theme</w:t>
      </w:r>
      <w:proofErr w:type="spellEnd"/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σε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ένα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της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αρεσκείας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του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,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να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εναλλάσσει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ανά</w:t>
      </w:r>
      <w:r w:rsidRPr="00851EC2">
        <w:rPr>
          <w:rFonts w:ascii="Bahnschrift Light" w:hAnsi="Bahnschrift Light" w:cs="Avenir Next LT Pro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εσα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σε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proofErr w:type="spellStart"/>
      <w:r w:rsidRPr="00851EC2">
        <w:rPr>
          <w:rFonts w:ascii="Bahnschrift Light" w:hAnsi="Bahnschrift Light" w:cs="Arial"/>
          <w:color w:val="000000"/>
          <w:sz w:val="22"/>
          <w:szCs w:val="22"/>
        </w:rPr>
        <w:t>light</w:t>
      </w:r>
      <w:proofErr w:type="spellEnd"/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proofErr w:type="spellStart"/>
      <w:r w:rsidRPr="00851EC2">
        <w:rPr>
          <w:rFonts w:ascii="Bahnschrift Light" w:hAnsi="Bahnschrift Light" w:cs="Arial"/>
          <w:color w:val="000000"/>
          <w:sz w:val="22"/>
          <w:szCs w:val="22"/>
        </w:rPr>
        <w:t>mode</w:t>
      </w:r>
      <w:proofErr w:type="spellEnd"/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και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proofErr w:type="spellStart"/>
      <w:r w:rsidRPr="00851EC2">
        <w:rPr>
          <w:rFonts w:ascii="Bahnschrift Light" w:hAnsi="Bahnschrift Light" w:cs="Arial"/>
          <w:color w:val="000000"/>
          <w:sz w:val="22"/>
          <w:szCs w:val="22"/>
        </w:rPr>
        <w:t>dark</w:t>
      </w:r>
      <w:proofErr w:type="spellEnd"/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proofErr w:type="spellStart"/>
      <w:r w:rsidRPr="00851EC2">
        <w:rPr>
          <w:rFonts w:ascii="Bahnschrift Light" w:hAnsi="Bahnschrift Light" w:cs="Arial"/>
          <w:color w:val="000000"/>
          <w:sz w:val="22"/>
          <w:szCs w:val="22"/>
        </w:rPr>
        <w:t>mode</w:t>
      </w:r>
      <w:proofErr w:type="spellEnd"/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να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αλλάξει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την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γρα</w:t>
      </w:r>
      <w:r w:rsidRPr="00851EC2">
        <w:rPr>
          <w:rFonts w:ascii="Bahnschrift Light" w:hAnsi="Bahnschrift Light" w:cs="Avenir Next LT Pro"/>
          <w:color w:val="000000"/>
          <w:sz w:val="22"/>
          <w:szCs w:val="22"/>
        </w:rPr>
        <w:t>μμ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ατοσειρά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,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να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ρυθ</w:t>
      </w:r>
      <w:r w:rsidRPr="00851EC2">
        <w:rPr>
          <w:rFonts w:ascii="Bahnschrift Light" w:hAnsi="Bahnschrift Light" w:cs="Avenir Next LT Pro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ίζει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τα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proofErr w:type="spellStart"/>
      <w:r w:rsidRPr="00851EC2">
        <w:rPr>
          <w:rFonts w:ascii="Bahnschrift Light" w:hAnsi="Bahnschrift Light" w:cs="Arial"/>
          <w:color w:val="000000"/>
          <w:sz w:val="22"/>
          <w:szCs w:val="22"/>
        </w:rPr>
        <w:t>notifications</w:t>
      </w:r>
      <w:proofErr w:type="spellEnd"/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.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Ε</w:t>
      </w:r>
      <w:r w:rsidRPr="00851EC2">
        <w:rPr>
          <w:rFonts w:ascii="Bahnschrift Light" w:hAnsi="Bahnschrift Light" w:cs="Avenir Next LT Pro"/>
          <w:color w:val="000000"/>
          <w:sz w:val="22"/>
          <w:szCs w:val="22"/>
        </w:rPr>
        <w:t>π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ίσης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,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στα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proofErr w:type="spellStart"/>
      <w:r w:rsidRPr="00851EC2">
        <w:rPr>
          <w:rFonts w:ascii="Bahnschrift Light" w:hAnsi="Bahnschrift Light" w:cs="Arial"/>
          <w:color w:val="000000"/>
          <w:sz w:val="22"/>
          <w:szCs w:val="22"/>
        </w:rPr>
        <w:t>options</w:t>
      </w:r>
      <w:proofErr w:type="spellEnd"/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υ</w:t>
      </w:r>
      <w:r w:rsidRPr="00851EC2">
        <w:rPr>
          <w:rFonts w:ascii="Bahnschrift Light" w:hAnsi="Bahnschrift Light" w:cs="Avenir Next LT Pro"/>
          <w:color w:val="000000"/>
          <w:sz w:val="22"/>
          <w:szCs w:val="22"/>
        </w:rPr>
        <w:t>π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άρχει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η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ε</w:t>
      </w:r>
      <w:r w:rsidRPr="00851EC2">
        <w:rPr>
          <w:rFonts w:ascii="Bahnschrift Light" w:hAnsi="Bahnschrift Light" w:cs="Avenir Next LT Pro"/>
          <w:color w:val="000000"/>
          <w:sz w:val="22"/>
          <w:szCs w:val="22"/>
        </w:rPr>
        <w:t>π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ιλογή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proofErr w:type="spellStart"/>
      <w:r w:rsidRPr="00851EC2">
        <w:rPr>
          <w:rFonts w:ascii="Bahnschrift Light" w:hAnsi="Bahnschrift Light" w:cs="Arial"/>
          <w:color w:val="000000"/>
          <w:sz w:val="22"/>
          <w:szCs w:val="22"/>
        </w:rPr>
        <w:t>Help</w:t>
      </w:r>
      <w:proofErr w:type="spellEnd"/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/FAQ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η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ο</w:t>
      </w:r>
      <w:r w:rsidRPr="00851EC2">
        <w:rPr>
          <w:rFonts w:ascii="Bahnschrift Light" w:hAnsi="Bahnschrift Light" w:cs="Avenir Next LT Pro"/>
          <w:color w:val="000000"/>
          <w:sz w:val="22"/>
          <w:szCs w:val="22"/>
        </w:rPr>
        <w:t>π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οία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Avenir Next LT Pro"/>
          <w:color w:val="000000"/>
          <w:sz w:val="22"/>
          <w:szCs w:val="22"/>
        </w:rPr>
        <w:t>π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ροορίζεται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να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βοηθήσει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τον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χρήστη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να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αντι</w:t>
      </w:r>
      <w:r w:rsidRPr="00851EC2">
        <w:rPr>
          <w:rFonts w:ascii="Bahnschrift Light" w:hAnsi="Bahnschrift Light" w:cs="Avenir Next LT Pro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ετω</w:t>
      </w:r>
      <w:r w:rsidRPr="00851EC2">
        <w:rPr>
          <w:rFonts w:ascii="Bahnschrift Light" w:hAnsi="Bahnschrift Light" w:cs="Avenir Next LT Pro"/>
          <w:color w:val="000000"/>
          <w:sz w:val="22"/>
          <w:szCs w:val="22"/>
        </w:rPr>
        <w:t>π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ίσει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Avenir Next LT Pro"/>
          <w:color w:val="000000"/>
          <w:sz w:val="22"/>
          <w:szCs w:val="22"/>
        </w:rPr>
        <w:t>π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ιθανά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Avenir Next LT Pro"/>
          <w:color w:val="000000"/>
          <w:sz w:val="22"/>
          <w:szCs w:val="22"/>
        </w:rPr>
        <w:t>π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ροβλή</w:t>
      </w:r>
      <w:r w:rsidRPr="00851EC2">
        <w:rPr>
          <w:rFonts w:ascii="Bahnschrift Light" w:hAnsi="Bahnschrift Light" w:cs="Avenir Next LT Pro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ατα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Avenir Next LT Pro"/>
          <w:color w:val="000000"/>
          <w:sz w:val="22"/>
          <w:szCs w:val="22"/>
        </w:rPr>
        <w:t>π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ου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θα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αντι</w:t>
      </w:r>
      <w:r w:rsidRPr="00851EC2">
        <w:rPr>
          <w:rFonts w:ascii="Bahnschrift Light" w:hAnsi="Bahnschrift Light" w:cs="Avenir Next LT Pro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ετω</w:t>
      </w:r>
      <w:r w:rsidRPr="00851EC2">
        <w:rPr>
          <w:rFonts w:ascii="Bahnschrift Light" w:hAnsi="Bahnschrift Light" w:cs="Avenir Next LT Pro"/>
          <w:color w:val="000000"/>
          <w:sz w:val="22"/>
          <w:szCs w:val="22"/>
        </w:rPr>
        <w:t>π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ίσει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χρησι</w:t>
      </w:r>
      <w:r w:rsidRPr="00851EC2">
        <w:rPr>
          <w:rFonts w:ascii="Bahnschrift Light" w:hAnsi="Bahnschrift Light" w:cs="Avenir Next LT Pro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ο</w:t>
      </w:r>
      <w:r w:rsidRPr="00851EC2">
        <w:rPr>
          <w:rFonts w:ascii="Bahnschrift Light" w:hAnsi="Bahnschrift Light" w:cs="Avenir Next LT Pro"/>
          <w:color w:val="000000"/>
          <w:sz w:val="22"/>
          <w:szCs w:val="22"/>
        </w:rPr>
        <w:t>π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οιώντας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την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εφαρ</w:t>
      </w:r>
      <w:r w:rsidRPr="00851EC2">
        <w:rPr>
          <w:rFonts w:ascii="Bahnschrift Light" w:hAnsi="Bahnschrift Light" w:cs="Avenir Next LT Pro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ογή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>.</w:t>
      </w:r>
    </w:p>
    <w:p w14:paraId="5AB4728F" w14:textId="77777777" w:rsidR="009F7B35" w:rsidRPr="00851EC2" w:rsidRDefault="009F7B35" w:rsidP="009F7B35">
      <w:pPr>
        <w:pStyle w:val="Web"/>
        <w:spacing w:before="0" w:beforeAutospacing="0" w:after="0" w:afterAutospacing="0"/>
        <w:rPr>
          <w:rFonts w:ascii="Bahnschrift Light" w:hAnsi="Bahnschrift Light"/>
          <w:sz w:val="22"/>
          <w:szCs w:val="22"/>
        </w:rPr>
      </w:pPr>
      <w:r w:rsidRPr="00851EC2">
        <w:rPr>
          <w:rFonts w:ascii="Bahnschrift Light" w:hAnsi="Bahnschrift Light" w:cs="Calibri"/>
          <w:color w:val="000000"/>
          <w:sz w:val="22"/>
          <w:szCs w:val="22"/>
        </w:rPr>
        <w:t>Ο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χρήστης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θέλει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να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αλλάξει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τις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ρυθ</w:t>
      </w:r>
      <w:r w:rsidRPr="00851EC2">
        <w:rPr>
          <w:rFonts w:ascii="Bahnschrift Light" w:hAnsi="Bahnschrift Light" w:cs="Avenir Next LT Pro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ίσεις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της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εφαρ</w:t>
      </w:r>
      <w:r w:rsidRPr="00851EC2">
        <w:rPr>
          <w:rFonts w:ascii="Bahnschrift Light" w:hAnsi="Bahnschrift Light" w:cs="Avenir Next LT Pro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ογής</w:t>
      </w:r>
    </w:p>
    <w:p w14:paraId="4840DD99" w14:textId="77777777" w:rsidR="009A1A6E" w:rsidRPr="009A1A6E" w:rsidRDefault="009A1A6E" w:rsidP="009A1A6E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lang w:eastAsia="el-GR"/>
        </w:rPr>
      </w:pPr>
    </w:p>
    <w:p w14:paraId="2CA3D21B" w14:textId="4C398B5D" w:rsidR="00D716BB" w:rsidRPr="00D716BB" w:rsidRDefault="00D716BB" w:rsidP="00D716BB">
      <w:pPr>
        <w:spacing w:before="0" w:after="0" w:line="240" w:lineRule="auto"/>
        <w:ind w:left="72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1.</w:t>
      </w:r>
      <w:r w:rsidRPr="00D716BB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     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Αλλαγή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βασικών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ρυθ</w:t>
      </w:r>
      <w:r w:rsidRPr="00D716BB">
        <w:rPr>
          <w:rFonts w:ascii="Bahnschrift Light" w:eastAsia="Times New Roman" w:hAnsi="Bahnschrift Light" w:cs="Avenir Next LT Pro Light"/>
          <w:color w:val="000000"/>
          <w:sz w:val="22"/>
          <w:szCs w:val="22"/>
          <w:lang w:eastAsia="el-GR"/>
        </w:rPr>
        <w:t>μ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ίσεων</w:t>
      </w:r>
      <w:r w:rsidR="00933C36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 xml:space="preserve"> </w:t>
      </w:r>
    </w:p>
    <w:p w14:paraId="23C02576" w14:textId="77777777" w:rsidR="00D716BB" w:rsidRPr="00D716BB" w:rsidRDefault="00D716BB" w:rsidP="00D716BB">
      <w:pPr>
        <w:spacing w:before="0" w:after="0" w:line="240" w:lineRule="auto"/>
        <w:ind w:left="216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1.</w:t>
      </w:r>
      <w:r w:rsidRPr="00D716BB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      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χρήστης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συνδέεται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στην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εφαρ</w:t>
      </w:r>
      <w:r w:rsidRPr="00D716BB">
        <w:rPr>
          <w:rFonts w:ascii="Bahnschrift Light" w:eastAsia="Times New Roman" w:hAnsi="Bahnschrift Light" w:cs="Avenir Next LT Pro Light"/>
          <w:color w:val="000000"/>
          <w:sz w:val="22"/>
          <w:szCs w:val="22"/>
          <w:lang w:eastAsia="el-GR"/>
        </w:rPr>
        <w:t>μ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ογή</w:t>
      </w:r>
    </w:p>
    <w:p w14:paraId="1D69D691" w14:textId="77777777" w:rsidR="00D716BB" w:rsidRPr="00D716BB" w:rsidRDefault="00D716BB" w:rsidP="00D716BB">
      <w:pPr>
        <w:spacing w:before="0" w:after="0" w:line="240" w:lineRule="auto"/>
        <w:ind w:left="216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2.</w:t>
      </w:r>
      <w:r w:rsidRPr="00D716BB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      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Χρήστης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</w:t>
      </w:r>
      <w:r w:rsidRPr="00D716BB">
        <w:rPr>
          <w:rFonts w:ascii="Bahnschrift Light" w:eastAsia="Times New Roman" w:hAnsi="Bahnschrift Light" w:cs="Avenir Next LT Pro Light"/>
          <w:color w:val="000000"/>
          <w:sz w:val="22"/>
          <w:szCs w:val="22"/>
          <w:lang w:eastAsia="el-GR"/>
        </w:rPr>
        <w:t>π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ιλέγει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την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ενότητα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Options</w:t>
      </w:r>
      <w:proofErr w:type="spellEnd"/>
    </w:p>
    <w:p w14:paraId="00594315" w14:textId="77777777" w:rsidR="00D716BB" w:rsidRPr="00D716BB" w:rsidRDefault="00D716BB" w:rsidP="00D716BB">
      <w:pPr>
        <w:spacing w:before="0" w:after="0" w:line="240" w:lineRule="auto"/>
        <w:ind w:left="216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3.</w:t>
      </w:r>
      <w:r w:rsidRPr="00D716BB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      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Χρήστης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αλλάζει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το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Avenir Next LT Pro Light"/>
          <w:color w:val="000000"/>
          <w:sz w:val="22"/>
          <w:szCs w:val="22"/>
          <w:lang w:eastAsia="el-GR"/>
        </w:rPr>
        <w:t>μ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έγεθος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της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γρα</w:t>
      </w:r>
      <w:r w:rsidRPr="00D716BB">
        <w:rPr>
          <w:rFonts w:ascii="Bahnschrift Light" w:eastAsia="Times New Roman" w:hAnsi="Bahnschrift Light" w:cs="Avenir Next LT Pro Light"/>
          <w:color w:val="000000"/>
          <w:sz w:val="22"/>
          <w:szCs w:val="22"/>
          <w:lang w:eastAsia="el-GR"/>
        </w:rPr>
        <w:t>μμ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ατοσειράς</w:t>
      </w:r>
    </w:p>
    <w:p w14:paraId="7B6F3E43" w14:textId="77777777" w:rsidR="00D716BB" w:rsidRPr="00D716BB" w:rsidRDefault="00D716BB" w:rsidP="00D716BB">
      <w:pPr>
        <w:spacing w:before="0" w:after="0" w:line="240" w:lineRule="auto"/>
        <w:ind w:left="216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4.</w:t>
      </w:r>
      <w:r w:rsidRPr="00D716BB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      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Η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εφαρ</w:t>
      </w:r>
      <w:r w:rsidRPr="00D716BB">
        <w:rPr>
          <w:rFonts w:ascii="Bahnschrift Light" w:eastAsia="Times New Roman" w:hAnsi="Bahnschrift Light" w:cs="Avenir Next LT Pro Light"/>
          <w:color w:val="000000"/>
          <w:sz w:val="22"/>
          <w:szCs w:val="22"/>
          <w:lang w:eastAsia="el-GR"/>
        </w:rPr>
        <w:t>μ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ογή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ελέγχει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το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Avenir Next LT Pro Light"/>
          <w:color w:val="000000"/>
          <w:sz w:val="22"/>
          <w:szCs w:val="22"/>
          <w:lang w:eastAsia="el-GR"/>
        </w:rPr>
        <w:t>μ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έγεθος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της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γρα</w:t>
      </w:r>
      <w:r w:rsidRPr="00D716BB">
        <w:rPr>
          <w:rFonts w:ascii="Bahnschrift Light" w:eastAsia="Times New Roman" w:hAnsi="Bahnschrift Light" w:cs="Avenir Next LT Pro Light"/>
          <w:color w:val="000000"/>
          <w:sz w:val="22"/>
          <w:szCs w:val="22"/>
          <w:lang w:eastAsia="el-GR"/>
        </w:rPr>
        <w:t>μμ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ατοσειράς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να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βρίσκεται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εντός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του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</w:t>
      </w:r>
      <w:r w:rsidRPr="00D716BB">
        <w:rPr>
          <w:rFonts w:ascii="Bahnschrift Light" w:eastAsia="Times New Roman" w:hAnsi="Bahnschrift Light" w:cs="Avenir Next LT Pro Light"/>
          <w:color w:val="000000"/>
          <w:sz w:val="22"/>
          <w:szCs w:val="22"/>
          <w:lang w:eastAsia="el-GR"/>
        </w:rPr>
        <w:t>π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ιτρε</w:t>
      </w:r>
      <w:r w:rsidRPr="00D716BB">
        <w:rPr>
          <w:rFonts w:ascii="Bahnschrift Light" w:eastAsia="Times New Roman" w:hAnsi="Bahnschrift Light" w:cs="Avenir Next LT Pro Light"/>
          <w:color w:val="000000"/>
          <w:sz w:val="22"/>
          <w:szCs w:val="22"/>
          <w:lang w:eastAsia="el-GR"/>
        </w:rPr>
        <w:t>π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τού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ορίου</w:t>
      </w:r>
    </w:p>
    <w:p w14:paraId="75B49509" w14:textId="77777777" w:rsidR="00D716BB" w:rsidRPr="00D716BB" w:rsidRDefault="00D716BB" w:rsidP="00D716BB">
      <w:pPr>
        <w:spacing w:before="0" w:after="0" w:line="240" w:lineRule="auto"/>
        <w:ind w:left="216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5.</w:t>
      </w:r>
      <w:r w:rsidRPr="00D716BB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      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Χρήστης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αλλάζει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το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theme</w:t>
      </w:r>
      <w:proofErr w:type="spellEnd"/>
    </w:p>
    <w:p w14:paraId="2BC67CDF" w14:textId="77777777" w:rsidR="00D716BB" w:rsidRPr="00D716BB" w:rsidRDefault="00D716BB" w:rsidP="00D716BB">
      <w:pPr>
        <w:spacing w:before="0" w:after="0" w:line="240" w:lineRule="auto"/>
        <w:ind w:left="216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6.</w:t>
      </w:r>
      <w:r w:rsidRPr="00D716BB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      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Η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εφαρ</w:t>
      </w:r>
      <w:r w:rsidRPr="00D716BB">
        <w:rPr>
          <w:rFonts w:ascii="Bahnschrift Light" w:eastAsia="Times New Roman" w:hAnsi="Bahnschrift Light" w:cs="Avenir Next LT Pro Light"/>
          <w:color w:val="000000"/>
          <w:sz w:val="22"/>
          <w:szCs w:val="22"/>
          <w:lang w:eastAsia="el-GR"/>
        </w:rPr>
        <w:t>μ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ογή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</w:t>
      </w:r>
      <w:r w:rsidRPr="00D716BB">
        <w:rPr>
          <w:rFonts w:ascii="Bahnschrift Light" w:eastAsia="Times New Roman" w:hAnsi="Bahnschrift Light" w:cs="Avenir Next LT Pro Light"/>
          <w:color w:val="000000"/>
          <w:sz w:val="22"/>
          <w:szCs w:val="22"/>
          <w:lang w:eastAsia="el-GR"/>
        </w:rPr>
        <w:t>μ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φανίζει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το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νέο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θέ</w:t>
      </w:r>
      <w:r w:rsidRPr="00D716BB">
        <w:rPr>
          <w:rFonts w:ascii="Bahnschrift Light" w:eastAsia="Times New Roman" w:hAnsi="Bahnschrift Light" w:cs="Avenir Next LT Pro Light"/>
          <w:color w:val="000000"/>
          <w:sz w:val="22"/>
          <w:szCs w:val="22"/>
          <w:lang w:eastAsia="el-GR"/>
        </w:rPr>
        <w:t>μ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</w:t>
      </w:r>
    </w:p>
    <w:p w14:paraId="78B14190" w14:textId="77777777" w:rsidR="00D716BB" w:rsidRPr="00D716BB" w:rsidRDefault="00D716BB" w:rsidP="00D716BB">
      <w:pPr>
        <w:spacing w:before="0" w:after="0" w:line="240" w:lineRule="auto"/>
        <w:ind w:left="216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7.</w:t>
      </w:r>
      <w:r w:rsidRPr="00D716BB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      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Χρήστης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αλλάζει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τον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ήχο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και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την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ένταση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των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ειδο</w:t>
      </w:r>
      <w:r w:rsidRPr="00D716BB">
        <w:rPr>
          <w:rFonts w:ascii="Bahnschrift Light" w:eastAsia="Times New Roman" w:hAnsi="Bahnschrift Light" w:cs="Avenir Next LT Pro Light"/>
          <w:color w:val="000000"/>
          <w:sz w:val="22"/>
          <w:szCs w:val="22"/>
          <w:lang w:eastAsia="el-GR"/>
        </w:rPr>
        <w:t>π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οιήσεων</w:t>
      </w:r>
    </w:p>
    <w:p w14:paraId="432D2740" w14:textId="77777777" w:rsidR="00D716BB" w:rsidRPr="00D716BB" w:rsidRDefault="00D716BB" w:rsidP="00D716BB">
      <w:pPr>
        <w:spacing w:before="0" w:after="0" w:line="240" w:lineRule="auto"/>
        <w:ind w:left="216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8.</w:t>
      </w:r>
      <w:r w:rsidRPr="00D716BB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      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Χρήστης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</w:t>
      </w:r>
      <w:r w:rsidRPr="00D716BB">
        <w:rPr>
          <w:rFonts w:ascii="Bahnschrift Light" w:eastAsia="Times New Roman" w:hAnsi="Bahnschrift Light" w:cs="Avenir Next LT Pro Light"/>
          <w:color w:val="000000"/>
          <w:sz w:val="22"/>
          <w:szCs w:val="22"/>
          <w:lang w:eastAsia="el-GR"/>
        </w:rPr>
        <w:t>π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οθηκεύει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τις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αλλαγές</w:t>
      </w:r>
    </w:p>
    <w:p w14:paraId="73B1F63B" w14:textId="24E933E8" w:rsidR="00D716BB" w:rsidRPr="00851EC2" w:rsidRDefault="00D716BB" w:rsidP="00D716BB">
      <w:pPr>
        <w:spacing w:before="0" w:after="0" w:line="240" w:lineRule="auto"/>
        <w:ind w:left="1440"/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</w:pPr>
      <w:r w:rsidRPr="00D716BB">
        <w:rPr>
          <w:rFonts w:ascii="Bahnschrift Light" w:eastAsia="Times New Roman" w:hAnsi="Bahnschrift Light" w:cs="Times New Roman"/>
          <w:color w:val="auto"/>
          <w:lang w:eastAsia="el-GR"/>
        </w:rPr>
        <w:br/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Εναλλακτική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ροή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2 (</w:t>
      </w:r>
      <w:proofErr w:type="spellStart"/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Help</w:t>
      </w:r>
      <w:proofErr w:type="spellEnd"/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/FAQ):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η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Avenir Next LT Pro Light"/>
          <w:color w:val="000000"/>
          <w:sz w:val="22"/>
          <w:szCs w:val="22"/>
          <w:lang w:eastAsia="el-GR"/>
        </w:rPr>
        <w:t>π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ρόσκληση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στον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discord</w:t>
      </w:r>
      <w:proofErr w:type="spellEnd"/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server</w:t>
      </w:r>
      <w:proofErr w:type="spellEnd"/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βρίσκεται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στην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ίδια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οθόνη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Avenir Next LT Pro Light"/>
          <w:color w:val="000000"/>
          <w:sz w:val="22"/>
          <w:szCs w:val="22"/>
          <w:lang w:eastAsia="el-GR"/>
        </w:rPr>
        <w:t>μ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το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FAQ</w:t>
      </w:r>
    </w:p>
    <w:p w14:paraId="21791B4F" w14:textId="77777777" w:rsidR="00D716BB" w:rsidRPr="00D716BB" w:rsidRDefault="00D716BB" w:rsidP="00D716BB">
      <w:pPr>
        <w:spacing w:before="0" w:after="0" w:line="240" w:lineRule="auto"/>
        <w:ind w:left="1440"/>
        <w:rPr>
          <w:rFonts w:ascii="Bahnschrift Light" w:eastAsia="Times New Roman" w:hAnsi="Bahnschrift Light" w:cs="Times New Roman"/>
          <w:color w:val="auto"/>
          <w:lang w:eastAsia="el-GR"/>
        </w:rPr>
      </w:pPr>
    </w:p>
    <w:p w14:paraId="0D403B2F" w14:textId="77777777" w:rsidR="00D716BB" w:rsidRPr="00D716BB" w:rsidRDefault="00D716BB" w:rsidP="00D716BB">
      <w:pPr>
        <w:spacing w:before="0" w:after="0" w:line="240" w:lineRule="auto"/>
        <w:ind w:left="72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2.</w:t>
      </w:r>
      <w:r w:rsidRPr="00D716BB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     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Προβολή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Help</w:t>
      </w:r>
      <w:proofErr w:type="spellEnd"/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/FAQ</w:t>
      </w:r>
    </w:p>
    <w:p w14:paraId="742B3663" w14:textId="77777777" w:rsidR="00D716BB" w:rsidRPr="00D716BB" w:rsidRDefault="00D716BB" w:rsidP="00D716BB">
      <w:pPr>
        <w:spacing w:before="0" w:after="0" w:line="240" w:lineRule="auto"/>
        <w:ind w:left="216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1.</w:t>
      </w:r>
      <w:r w:rsidRPr="00D716BB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      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Χρήστης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</w:t>
      </w:r>
      <w:r w:rsidRPr="00D716BB">
        <w:rPr>
          <w:rFonts w:ascii="Bahnschrift Light" w:eastAsia="Times New Roman" w:hAnsi="Bahnschrift Light" w:cs="Avenir Next LT Pro Light"/>
          <w:color w:val="000000"/>
          <w:sz w:val="22"/>
          <w:szCs w:val="22"/>
          <w:lang w:eastAsia="el-GR"/>
        </w:rPr>
        <w:t>π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ιλέγει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την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ενότητα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Help</w:t>
      </w:r>
      <w:proofErr w:type="spellEnd"/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/FAQ</w:t>
      </w:r>
    </w:p>
    <w:p w14:paraId="38D27CA3" w14:textId="77777777" w:rsidR="00D716BB" w:rsidRPr="00D716BB" w:rsidRDefault="00D716BB" w:rsidP="00D716BB">
      <w:pPr>
        <w:spacing w:before="0" w:after="0" w:line="240" w:lineRule="auto"/>
        <w:ind w:left="216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2.</w:t>
      </w:r>
      <w:r w:rsidRPr="00D716BB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      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Η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εφαρ</w:t>
      </w:r>
      <w:r w:rsidRPr="00D716BB">
        <w:rPr>
          <w:rFonts w:ascii="Bahnschrift Light" w:eastAsia="Times New Roman" w:hAnsi="Bahnschrift Light" w:cs="Avenir Next LT Pro Light"/>
          <w:color w:val="000000"/>
          <w:sz w:val="22"/>
          <w:szCs w:val="22"/>
          <w:lang w:eastAsia="el-GR"/>
        </w:rPr>
        <w:t>μ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ογή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ανοίγει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το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FAQ</w:t>
      </w:r>
    </w:p>
    <w:p w14:paraId="7E0438AD" w14:textId="77777777" w:rsidR="00D716BB" w:rsidRPr="00D716BB" w:rsidRDefault="00D716BB" w:rsidP="00D716BB">
      <w:pPr>
        <w:spacing w:before="0" w:after="0" w:line="240" w:lineRule="auto"/>
        <w:ind w:left="216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3.</w:t>
      </w:r>
      <w:r w:rsidRPr="00D716BB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      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Χρήστης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δεν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βρήκε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λύση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στο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Avenir Next LT Pro Light"/>
          <w:color w:val="000000"/>
          <w:sz w:val="22"/>
          <w:szCs w:val="22"/>
          <w:lang w:eastAsia="el-GR"/>
        </w:rPr>
        <w:t>π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ρόβλη</w:t>
      </w:r>
      <w:r w:rsidRPr="00D716BB">
        <w:rPr>
          <w:rFonts w:ascii="Bahnschrift Light" w:eastAsia="Times New Roman" w:hAnsi="Bahnschrift Light" w:cs="Avenir Next LT Pro Light"/>
          <w:color w:val="000000"/>
          <w:sz w:val="22"/>
          <w:szCs w:val="22"/>
          <w:lang w:eastAsia="el-GR"/>
        </w:rPr>
        <w:t>μ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του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στο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FAQ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και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</w:t>
      </w:r>
      <w:r w:rsidRPr="00D716BB">
        <w:rPr>
          <w:rFonts w:ascii="Bahnschrift Light" w:eastAsia="Times New Roman" w:hAnsi="Bahnschrift Light" w:cs="Avenir Next LT Pro Light"/>
          <w:color w:val="000000"/>
          <w:sz w:val="22"/>
          <w:szCs w:val="22"/>
          <w:lang w:eastAsia="el-GR"/>
        </w:rPr>
        <w:t>π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ιλέγει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την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Avenir Next LT Pro Light"/>
          <w:color w:val="000000"/>
          <w:sz w:val="22"/>
          <w:szCs w:val="22"/>
          <w:lang w:eastAsia="el-GR"/>
        </w:rPr>
        <w:t>π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ρόσκληση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για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τον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discord</w:t>
      </w:r>
      <w:proofErr w:type="spellEnd"/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Server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για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να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κάνει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την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ερώτησή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του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.</w:t>
      </w:r>
    </w:p>
    <w:p w14:paraId="02FF3F49" w14:textId="77777777" w:rsidR="00D716BB" w:rsidRPr="00D716BB" w:rsidRDefault="00D716BB" w:rsidP="00D716BB">
      <w:pPr>
        <w:spacing w:before="0" w:after="0" w:line="240" w:lineRule="auto"/>
        <w:ind w:left="216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4.</w:t>
      </w:r>
      <w:r w:rsidRPr="00D716BB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      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Η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εφαρ</w:t>
      </w:r>
      <w:r w:rsidRPr="00D716BB">
        <w:rPr>
          <w:rFonts w:ascii="Bahnschrift Light" w:eastAsia="Times New Roman" w:hAnsi="Bahnschrift Light" w:cs="Avenir Next LT Pro Light"/>
          <w:color w:val="000000"/>
          <w:sz w:val="22"/>
          <w:szCs w:val="22"/>
          <w:lang w:eastAsia="el-GR"/>
        </w:rPr>
        <w:t>μ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ογή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ανακατευθύνει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τον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χρήστη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στον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discord</w:t>
      </w:r>
      <w:proofErr w:type="spellEnd"/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server</w:t>
      </w:r>
      <w:proofErr w:type="spellEnd"/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της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εφαρ</w:t>
      </w:r>
      <w:r w:rsidRPr="00D716BB">
        <w:rPr>
          <w:rFonts w:ascii="Bahnschrift Light" w:eastAsia="Times New Roman" w:hAnsi="Bahnschrift Light" w:cs="Avenir Next LT Pro Light"/>
          <w:color w:val="000000"/>
          <w:sz w:val="22"/>
          <w:szCs w:val="22"/>
          <w:lang w:eastAsia="el-GR"/>
        </w:rPr>
        <w:t>μ</w:t>
      </w:r>
      <w:r w:rsidRPr="00D716BB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ογής</w:t>
      </w:r>
      <w:r w:rsidRPr="00D716BB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.</w:t>
      </w:r>
    </w:p>
    <w:p w14:paraId="514CA67D" w14:textId="3AE4CEC3" w:rsidR="009F7B35" w:rsidRPr="00851EC2" w:rsidRDefault="00E071BB" w:rsidP="00B74920">
      <w:pPr>
        <w:pStyle w:val="3"/>
        <w:rPr>
          <w:rFonts w:ascii="Bahnschrift Light" w:hAnsi="Bahnschrift Light"/>
        </w:rPr>
      </w:pPr>
      <w:proofErr w:type="spellStart"/>
      <w:r w:rsidRPr="00851EC2">
        <w:rPr>
          <w:rFonts w:ascii="Bahnschrift Light" w:hAnsi="Bahnschrift Light"/>
        </w:rPr>
        <w:t>News</w:t>
      </w:r>
      <w:proofErr w:type="spellEnd"/>
      <w:r w:rsidR="009A2CF5" w:rsidRPr="00851EC2">
        <w:rPr>
          <w:rFonts w:ascii="Bahnschrift Light" w:hAnsi="Bahnschrift Light"/>
        </w:rPr>
        <w:t xml:space="preserve"> </w:t>
      </w:r>
      <w:proofErr w:type="spellStart"/>
      <w:r w:rsidR="009A2CF5" w:rsidRPr="00851EC2">
        <w:rPr>
          <w:rFonts w:ascii="Bahnschrift Light" w:hAnsi="Bahnschrift Light"/>
        </w:rPr>
        <w:t>F</w:t>
      </w:r>
      <w:r w:rsidRPr="00851EC2">
        <w:rPr>
          <w:rFonts w:ascii="Bahnschrift Light" w:hAnsi="Bahnschrift Light"/>
        </w:rPr>
        <w:t>eed</w:t>
      </w:r>
      <w:proofErr w:type="spellEnd"/>
    </w:p>
    <w:p w14:paraId="2E1A0B4C" w14:textId="77777777" w:rsidR="00160311" w:rsidRPr="00851EC2" w:rsidRDefault="00160311" w:rsidP="00160311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Περιγραφή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:</w:t>
      </w:r>
    </w:p>
    <w:p w14:paraId="3830261F" w14:textId="77777777" w:rsidR="00160311" w:rsidRPr="00851EC2" w:rsidRDefault="00160311" w:rsidP="00160311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χρήστης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έσω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της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εφαρ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ογής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έχει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τη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δυνατότητα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έσω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της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εφαρ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ογής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να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λα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βάνει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ενη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ερώσεις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σχετικές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το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ανε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ιστή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ιο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,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το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ή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ου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φοιτά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καθώς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και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άλλα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ή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ατα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στα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οία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ενδέχεται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να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αρακολουθεί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αθή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ατα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.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ι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λέον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,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χρήστης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ορεί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να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ταξινο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ήσει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τις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ενη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ερώσεις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βάση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το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θέ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,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την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ροέλευση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και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την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η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ερο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ηνία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.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Το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news</w:t>
      </w:r>
      <w:proofErr w:type="spellEnd"/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feed</w:t>
      </w:r>
      <w:proofErr w:type="spellEnd"/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δίνει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τη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δυνατότητα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έσω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ολλα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λών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rss</w:t>
      </w:r>
      <w:proofErr w:type="spellEnd"/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feeds</w:t>
      </w:r>
      <w:proofErr w:type="spellEnd"/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να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έχει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σε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ένα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έρος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όλες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τις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καινούργιες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ενη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ερώσεις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ου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ενδιαφέρουν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τον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φοιτητή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καθώς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και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αλαιότερες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.</w:t>
      </w:r>
    </w:p>
    <w:p w14:paraId="2A333FFD" w14:textId="77777777" w:rsidR="00160311" w:rsidRPr="00851EC2" w:rsidRDefault="00160311" w:rsidP="00160311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χρήστης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δέχεται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ενη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ερώσεις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 </w:t>
      </w:r>
    </w:p>
    <w:p w14:paraId="0B2AA6C1" w14:textId="77777777" w:rsidR="00160311" w:rsidRPr="00851EC2" w:rsidRDefault="00160311" w:rsidP="00B76AD4">
      <w:pPr>
        <w:numPr>
          <w:ilvl w:val="0"/>
          <w:numId w:val="15"/>
        </w:numPr>
        <w:spacing w:before="0" w:after="0" w:line="240" w:lineRule="auto"/>
        <w:textAlignment w:val="baseline"/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Προβολή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Ενη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ερώσεων</w:t>
      </w:r>
    </w:p>
    <w:p w14:paraId="7E4BE56B" w14:textId="77777777" w:rsidR="00160311" w:rsidRPr="00851EC2" w:rsidRDefault="00160311" w:rsidP="00B76AD4">
      <w:pPr>
        <w:numPr>
          <w:ilvl w:val="2"/>
          <w:numId w:val="16"/>
        </w:numPr>
        <w:spacing w:before="0" w:after="0" w:line="240" w:lineRule="auto"/>
        <w:textAlignment w:val="baseline"/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Χρήστης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συνδέεται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στην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εφαρ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ογή</w:t>
      </w:r>
    </w:p>
    <w:p w14:paraId="40AD39A0" w14:textId="77777777" w:rsidR="00160311" w:rsidRPr="00851EC2" w:rsidRDefault="00160311" w:rsidP="00B76AD4">
      <w:pPr>
        <w:numPr>
          <w:ilvl w:val="2"/>
          <w:numId w:val="16"/>
        </w:numPr>
        <w:spacing w:before="0" w:after="0" w:line="240" w:lineRule="auto"/>
        <w:textAlignment w:val="baseline"/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Χρήστης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ιλέγει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την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ενότητα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"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Ενη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ερώσεις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" (</w:t>
      </w:r>
      <w:proofErr w:type="spellStart"/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News</w:t>
      </w:r>
      <w:proofErr w:type="spellEnd"/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Feed</w:t>
      </w:r>
      <w:proofErr w:type="spellEnd"/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)</w:t>
      </w:r>
    </w:p>
    <w:p w14:paraId="50887D6D" w14:textId="77777777" w:rsidR="00160311" w:rsidRPr="00851EC2" w:rsidRDefault="00160311" w:rsidP="00B76AD4">
      <w:pPr>
        <w:numPr>
          <w:ilvl w:val="2"/>
          <w:numId w:val="16"/>
        </w:numPr>
        <w:spacing w:before="0" w:after="0" w:line="240" w:lineRule="auto"/>
        <w:textAlignment w:val="baseline"/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Η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εφαρ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ογή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κατεβάζει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τις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τελευταίες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ενη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ερώσεις</w:t>
      </w:r>
    </w:p>
    <w:p w14:paraId="1F409152" w14:textId="77777777" w:rsidR="00160311" w:rsidRPr="00851EC2" w:rsidRDefault="00160311" w:rsidP="00B76AD4">
      <w:pPr>
        <w:numPr>
          <w:ilvl w:val="2"/>
          <w:numId w:val="16"/>
        </w:numPr>
        <w:spacing w:before="0" w:after="0" w:line="240" w:lineRule="auto"/>
        <w:textAlignment w:val="baseline"/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Η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εφαρ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ογή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χωρίζει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τις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ενη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ερώσεις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σε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θέ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ατα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και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ροέλευση</w:t>
      </w:r>
    </w:p>
    <w:p w14:paraId="0B13BEA6" w14:textId="77777777" w:rsidR="00160311" w:rsidRPr="00851EC2" w:rsidRDefault="00160311" w:rsidP="00B76AD4">
      <w:pPr>
        <w:numPr>
          <w:ilvl w:val="2"/>
          <w:numId w:val="16"/>
        </w:numPr>
        <w:spacing w:before="0" w:after="0" w:line="240" w:lineRule="auto"/>
        <w:textAlignment w:val="baseline"/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χρήστης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ιλέγει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θέ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ενη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ερώσεων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,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ροέλευση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ή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ιλέγει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να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δει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τις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ενη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ερώσεις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ό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όλα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rss</w:t>
      </w:r>
      <w:proofErr w:type="spellEnd"/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feeds</w:t>
      </w:r>
      <w:proofErr w:type="spellEnd"/>
    </w:p>
    <w:p w14:paraId="0F85A134" w14:textId="6126664F" w:rsidR="00160311" w:rsidRPr="00851EC2" w:rsidRDefault="00160311" w:rsidP="00B76AD4">
      <w:pPr>
        <w:numPr>
          <w:ilvl w:val="2"/>
          <w:numId w:val="16"/>
        </w:numPr>
        <w:spacing w:before="0" w:after="0" w:line="240" w:lineRule="auto"/>
        <w:textAlignment w:val="baseline"/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φανίζονται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στον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χρήστη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ενη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ερώσεις</w:t>
      </w:r>
    </w:p>
    <w:p w14:paraId="7195D329" w14:textId="77777777" w:rsidR="00EF6229" w:rsidRDefault="00EF6229" w:rsidP="00D71661">
      <w:pPr>
        <w:spacing w:before="0" w:after="0" w:line="240" w:lineRule="auto"/>
        <w:ind w:left="1440"/>
        <w:textAlignment w:val="baseline"/>
        <w:rPr>
          <w:rFonts w:ascii="Bahnschrift Light" w:eastAsia="Times New Roman" w:hAnsi="Bahnschrift Light" w:cs="Calibri"/>
          <w:color w:val="000000"/>
          <w:sz w:val="22"/>
          <w:szCs w:val="22"/>
          <w:lang w:val="en-US" w:eastAsia="el-GR"/>
        </w:rPr>
      </w:pPr>
    </w:p>
    <w:p w14:paraId="6E41C415" w14:textId="05F96FDF" w:rsidR="00D71661" w:rsidRPr="00851EC2" w:rsidRDefault="00EF6229" w:rsidP="00EF6229">
      <w:pPr>
        <w:spacing w:before="0" w:after="0" w:line="240" w:lineRule="auto"/>
        <w:textAlignment w:val="baseline"/>
        <w:rPr>
          <w:rFonts w:ascii="Bahnschrift Light" w:eastAsia="Times New Roman" w:hAnsi="Bahnschrift Light" w:cs="Calibri"/>
          <w:color w:val="000000"/>
          <w:sz w:val="22"/>
          <w:szCs w:val="22"/>
          <w:lang w:val="en-US" w:eastAsia="el-GR"/>
        </w:rPr>
      </w:pPr>
      <w:r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lastRenderedPageBreak/>
        <w:t xml:space="preserve">       1</w:t>
      </w:r>
      <w:r w:rsidR="00D71661" w:rsidRPr="00851EC2">
        <w:rPr>
          <w:rFonts w:ascii="Bahnschrift Light" w:eastAsia="Times New Roman" w:hAnsi="Bahnschrift Light" w:cs="Calibri"/>
          <w:color w:val="000000"/>
          <w:sz w:val="22"/>
          <w:szCs w:val="22"/>
          <w:lang w:val="en-US" w:eastAsia="el-GR"/>
        </w:rPr>
        <w:t>.</w:t>
      </w:r>
      <w:r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 xml:space="preserve">1 </w:t>
      </w:r>
      <w:r w:rsidRPr="00EF6229">
        <w:rPr>
          <w:rFonts w:ascii="Bahnschrift Light" w:hAnsi="Bahnschrift Light" w:cs="Calibri"/>
          <w:color w:val="000000"/>
          <w:sz w:val="22"/>
          <w:szCs w:val="22"/>
        </w:rPr>
        <w:t xml:space="preserve"> </w:t>
      </w:r>
      <w:r>
        <w:rPr>
          <w:rFonts w:ascii="Bahnschrift Light" w:hAnsi="Bahnschrift Light" w:cs="Calibri"/>
          <w:color w:val="000000"/>
          <w:sz w:val="22"/>
          <w:szCs w:val="22"/>
        </w:rPr>
        <w:t>Ε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ναλλακτική ροή</w:t>
      </w:r>
      <w:r>
        <w:rPr>
          <w:rFonts w:ascii="Bahnschrift Light" w:hAnsi="Bahnschrift Light" w:cs="Calibri"/>
          <w:color w:val="000000"/>
          <w:sz w:val="22"/>
          <w:szCs w:val="22"/>
        </w:rPr>
        <w:t xml:space="preserve"> </w:t>
      </w:r>
    </w:p>
    <w:p w14:paraId="14358798" w14:textId="6F73DFD0" w:rsidR="00D71661" w:rsidRPr="00851EC2" w:rsidRDefault="00D71661" w:rsidP="00D71661">
      <w:pPr>
        <w:pStyle w:val="aff1"/>
        <w:numPr>
          <w:ilvl w:val="0"/>
          <w:numId w:val="35"/>
        </w:numPr>
        <w:spacing w:before="0" w:after="0" w:line="240" w:lineRule="auto"/>
        <w:textAlignment w:val="baseline"/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 xml:space="preserve">Ο χρήστης επιλέγει επαναφορά των επιλογών των ρυθμίσεων </w:t>
      </w:r>
    </w:p>
    <w:p w14:paraId="4B5E1750" w14:textId="1CBF4F76" w:rsidR="00D71661" w:rsidRPr="00851EC2" w:rsidRDefault="00D71661" w:rsidP="00D71661">
      <w:pPr>
        <w:pStyle w:val="aff1"/>
        <w:numPr>
          <w:ilvl w:val="0"/>
          <w:numId w:val="35"/>
        </w:numPr>
        <w:spacing w:before="0" w:after="0" w:line="240" w:lineRule="auto"/>
        <w:textAlignment w:val="baseline"/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Επιστρέφονται όλες οι ενημερώσεις</w:t>
      </w:r>
    </w:p>
    <w:p w14:paraId="1485F287" w14:textId="055AE000" w:rsidR="00160311" w:rsidRPr="00851EC2" w:rsidRDefault="00807E48" w:rsidP="00B76AD4">
      <w:pPr>
        <w:numPr>
          <w:ilvl w:val="0"/>
          <w:numId w:val="16"/>
        </w:numPr>
        <w:spacing w:before="0" w:after="0" w:line="240" w:lineRule="auto"/>
        <w:textAlignment w:val="baseline"/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Αναζήτηση Ανακοινώσεων</w:t>
      </w:r>
    </w:p>
    <w:p w14:paraId="71B5E614" w14:textId="0263E645" w:rsidR="00160311" w:rsidRPr="00851EC2" w:rsidRDefault="00160311" w:rsidP="00B76AD4">
      <w:pPr>
        <w:numPr>
          <w:ilvl w:val="2"/>
          <w:numId w:val="17"/>
        </w:numPr>
        <w:spacing w:before="0" w:after="0" w:line="240" w:lineRule="auto"/>
        <w:textAlignment w:val="baseline"/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χρήστης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ιλέγει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="00807E48"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το εικονίδιο της αναζήτησης</w:t>
      </w:r>
    </w:p>
    <w:p w14:paraId="6A488094" w14:textId="393135B1" w:rsidR="00160311" w:rsidRPr="00851EC2" w:rsidRDefault="00160311" w:rsidP="00B76AD4">
      <w:pPr>
        <w:numPr>
          <w:ilvl w:val="2"/>
          <w:numId w:val="17"/>
        </w:numPr>
        <w:spacing w:before="0" w:after="0" w:line="240" w:lineRule="auto"/>
        <w:textAlignment w:val="baseline"/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χρήστης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="00807E48"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πληκτρολογεί τον τίτλο της ενημέρωσης που αναζητά</w:t>
      </w:r>
    </w:p>
    <w:p w14:paraId="7A799C95" w14:textId="5E38F56B" w:rsidR="00160311" w:rsidRPr="00851EC2" w:rsidRDefault="00160311" w:rsidP="00B76AD4">
      <w:pPr>
        <w:numPr>
          <w:ilvl w:val="2"/>
          <w:numId w:val="17"/>
        </w:numPr>
        <w:spacing w:before="0" w:after="0" w:line="240" w:lineRule="auto"/>
        <w:textAlignment w:val="baseline"/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Η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εφαρ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ογή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="00807E48"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σύμφωνα με την είσοδο του χρήστη επιλέγει τις κατάλληλες ανακοινώσεις</w:t>
      </w:r>
    </w:p>
    <w:p w14:paraId="4A2BE462" w14:textId="47D51578" w:rsidR="00807E48" w:rsidRPr="00851EC2" w:rsidRDefault="00807E48" w:rsidP="00B76AD4">
      <w:pPr>
        <w:numPr>
          <w:ilvl w:val="2"/>
          <w:numId w:val="17"/>
        </w:numPr>
        <w:spacing w:before="0" w:after="0" w:line="240" w:lineRule="auto"/>
        <w:textAlignment w:val="baseline"/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Η εφαρμογή επιστρέφει μια λίστα με όλα τα πιθανά αποτελέσματα αναζήτησης</w:t>
      </w:r>
    </w:p>
    <w:p w14:paraId="593BAB45" w14:textId="77777777" w:rsidR="00D71661" w:rsidRPr="00851EC2" w:rsidRDefault="00D71661" w:rsidP="00D71661">
      <w:pPr>
        <w:spacing w:before="0" w:after="0" w:line="240" w:lineRule="auto"/>
        <w:ind w:left="2160"/>
        <w:textAlignment w:val="baseline"/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</w:pPr>
    </w:p>
    <w:p w14:paraId="76DCCFA6" w14:textId="46E76083" w:rsidR="009A2CF5" w:rsidRPr="00851EC2" w:rsidRDefault="00160311" w:rsidP="00B74920">
      <w:pPr>
        <w:pStyle w:val="3"/>
        <w:rPr>
          <w:rFonts w:ascii="Bahnschrift Light" w:hAnsi="Bahnschrift Light"/>
        </w:rPr>
      </w:pPr>
      <w:proofErr w:type="spellStart"/>
      <w:r w:rsidRPr="00851EC2">
        <w:rPr>
          <w:rFonts w:ascii="Bahnschrift Light" w:hAnsi="Bahnschrift Light"/>
        </w:rPr>
        <w:t>Courses</w:t>
      </w:r>
      <w:proofErr w:type="spellEnd"/>
    </w:p>
    <w:p w14:paraId="65A2F826" w14:textId="77777777" w:rsidR="00160311" w:rsidRPr="00851EC2" w:rsidRDefault="00160311" w:rsidP="00160311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Περιγραφή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:</w:t>
      </w:r>
    </w:p>
    <w:p w14:paraId="3816BE52" w14:textId="77777777" w:rsidR="00160311" w:rsidRPr="00851EC2" w:rsidRDefault="00160311" w:rsidP="00160311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Μέσω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της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εφαρ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ογής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θα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ορεί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κάθε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φοιτητής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να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συνδέεται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και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να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ραγ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ατο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οιεί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τις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ιο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αραίτητες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λειτουργίες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των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εφαρ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ογών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progress</w:t>
      </w:r>
      <w:proofErr w:type="spellEnd"/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και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eclass</w:t>
      </w:r>
      <w:proofErr w:type="spellEnd"/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.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Αυτές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δύο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λατφόρ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θεωρού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ότι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είναι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ιο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ση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αντικές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για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τους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φοιτητές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ταυτόχρονα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θέλου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να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συγκεντρώσου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την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ση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αντική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ληροφορία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σε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ένα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έρος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.</w:t>
      </w:r>
    </w:p>
    <w:p w14:paraId="5B901492" w14:textId="77777777" w:rsidR="00160311" w:rsidRPr="00851EC2" w:rsidRDefault="00160311" w:rsidP="00160311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</w:p>
    <w:p w14:paraId="40F3D60D" w14:textId="77777777" w:rsidR="00546FE4" w:rsidRPr="00546FE4" w:rsidRDefault="00546FE4" w:rsidP="00546FE4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lang w:eastAsia="el-GR"/>
        </w:rPr>
      </w:pPr>
      <w:proofErr w:type="spellStart"/>
      <w:r w:rsidRPr="00546FE4">
        <w:rPr>
          <w:rFonts w:ascii="Bahnschrift Light" w:eastAsia="Times New Roman" w:hAnsi="Bahnschrift Light" w:cs="Arial"/>
          <w:b/>
          <w:bCs/>
          <w:color w:val="000000"/>
          <w:sz w:val="22"/>
          <w:szCs w:val="22"/>
          <w:lang w:eastAsia="el-GR"/>
        </w:rPr>
        <w:t>Eclass</w:t>
      </w:r>
      <w:proofErr w:type="spellEnd"/>
      <w:r w:rsidRPr="00546FE4">
        <w:rPr>
          <w:rFonts w:ascii="Bahnschrift Light" w:eastAsia="Times New Roman" w:hAnsi="Bahnschrift Light" w:cs="Arial"/>
          <w:b/>
          <w:bCs/>
          <w:color w:val="000000"/>
          <w:sz w:val="22"/>
          <w:szCs w:val="22"/>
          <w:lang w:eastAsia="el-GR"/>
        </w:rPr>
        <w:t>:</w:t>
      </w:r>
    </w:p>
    <w:p w14:paraId="65677C19" w14:textId="77777777" w:rsidR="00546FE4" w:rsidRPr="00546FE4" w:rsidRDefault="00546FE4" w:rsidP="00546FE4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46FE4">
        <w:rPr>
          <w:rFonts w:ascii="Bahnschrift Light" w:eastAsia="Times New Roman" w:hAnsi="Bahnschrift Light" w:cs="Arial"/>
          <w:b/>
          <w:bCs/>
          <w:color w:val="000000"/>
          <w:sz w:val="22"/>
          <w:szCs w:val="22"/>
          <w:lang w:eastAsia="el-GR"/>
        </w:rPr>
        <w:tab/>
      </w:r>
      <w:r w:rsidRPr="00546FE4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Το </w:t>
      </w:r>
      <w:proofErr w:type="spellStart"/>
      <w:r w:rsidRPr="00546FE4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use</w:t>
      </w:r>
      <w:proofErr w:type="spellEnd"/>
      <w:r w:rsidRPr="00546FE4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546FE4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case</w:t>
      </w:r>
      <w:proofErr w:type="spellEnd"/>
      <w:r w:rsidRPr="00546FE4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οργανώθηκε με τέτοιο τρόπο έτσι ώστε ο χρήστης να μπορεί να έχει μια λίστα των μαθημάτων που παρακολουθεί,  να μπορεί να δει τις ανακοινώσεις και τις σημειώσεις σε όσα είναι εγγεγραμμένος, καθώς και να </w:t>
      </w:r>
      <w:proofErr w:type="spellStart"/>
      <w:r w:rsidRPr="00546FE4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προσθαφαιρέσει</w:t>
      </w:r>
      <w:proofErr w:type="spellEnd"/>
      <w:r w:rsidRPr="00546FE4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μαθήματα από τη λίστα παρακολούθησης με βάση τη λίστα όλων των διαθέσιμων μαθημάτων</w:t>
      </w:r>
    </w:p>
    <w:p w14:paraId="4E10C0F2" w14:textId="77777777" w:rsidR="00546FE4" w:rsidRPr="00546FE4" w:rsidRDefault="00546FE4" w:rsidP="00546FE4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lang w:eastAsia="el-GR"/>
        </w:rPr>
      </w:pPr>
      <w:proofErr w:type="spellStart"/>
      <w:r w:rsidRPr="00546FE4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Εclass</w:t>
      </w:r>
      <w:proofErr w:type="spellEnd"/>
      <w:r w:rsidRPr="00546FE4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: </w:t>
      </w:r>
    </w:p>
    <w:p w14:paraId="73C6D309" w14:textId="77777777" w:rsidR="00546FE4" w:rsidRPr="00546FE4" w:rsidRDefault="00546FE4" w:rsidP="00546FE4">
      <w:pPr>
        <w:spacing w:before="0" w:after="0" w:line="240" w:lineRule="auto"/>
        <w:ind w:left="72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46FE4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1. Ο χρήστης βλέπει τις  δύο υπάρχουσες λίστες, τη λίστα όλων των διαθέσιμων μαθημάτων και τη λίστα όσων παρακολουθεί.</w:t>
      </w:r>
    </w:p>
    <w:p w14:paraId="2D9AF948" w14:textId="77777777" w:rsidR="00546FE4" w:rsidRPr="00546FE4" w:rsidRDefault="00546FE4" w:rsidP="00546FE4">
      <w:pPr>
        <w:spacing w:before="0" w:after="0" w:line="240" w:lineRule="auto"/>
        <w:ind w:left="72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46FE4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        2α.   Ο χρήστης ανοίγει τη λίστα όλων των διαθέσιμων μαθημάτων</w:t>
      </w:r>
    </w:p>
    <w:p w14:paraId="2D5A001F" w14:textId="77777777" w:rsidR="00546FE4" w:rsidRPr="00546FE4" w:rsidRDefault="00546FE4" w:rsidP="00546FE4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46FE4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            </w:t>
      </w:r>
      <w:r w:rsidRPr="00546FE4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ab/>
        <w:t>3α.   Η εφαρμογή τα κατηγοριοποιεί σε προπτυχιακά, μεταπτυχιακά και άλλων σχολών</w:t>
      </w:r>
    </w:p>
    <w:p w14:paraId="70C36B3E" w14:textId="77777777" w:rsidR="00546FE4" w:rsidRPr="00546FE4" w:rsidRDefault="00546FE4" w:rsidP="00546FE4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46FE4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            </w:t>
      </w:r>
      <w:r w:rsidRPr="00546FE4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ab/>
        <w:t>4α.   Ο χρήστης επιλέγει ένα μάθημα για να το προσθέσει στη λίστα για   παρακολούθηση</w:t>
      </w:r>
    </w:p>
    <w:p w14:paraId="13F61C64" w14:textId="77777777" w:rsidR="00546FE4" w:rsidRPr="00546FE4" w:rsidRDefault="00546FE4" w:rsidP="00546FE4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46FE4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ab/>
        <w:t>        2β.   Ο χρήστης ανοίγει τη λίστα των μαθημάτων που παρακολουθεί</w:t>
      </w:r>
    </w:p>
    <w:p w14:paraId="63ABED56" w14:textId="77777777" w:rsidR="00546FE4" w:rsidRPr="00546FE4" w:rsidRDefault="00546FE4" w:rsidP="00546FE4">
      <w:pPr>
        <w:spacing w:before="0" w:after="0" w:line="240" w:lineRule="auto"/>
        <w:ind w:left="720" w:firstLine="72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46FE4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3β.  Η εφαρμογή τα κατηγοριοποιεί σε προπτυχιακά, μεταπτυχιακά και άλλων σχολών </w:t>
      </w:r>
    </w:p>
    <w:p w14:paraId="55BCE13F" w14:textId="77777777" w:rsidR="00546FE4" w:rsidRPr="00546FE4" w:rsidRDefault="00546FE4" w:rsidP="00546FE4">
      <w:pPr>
        <w:spacing w:before="0" w:after="0" w:line="240" w:lineRule="auto"/>
        <w:ind w:left="720" w:firstLine="72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46FE4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    4β. Ο χρήστης επιλέγει τις ανακοινώσεις</w:t>
      </w:r>
    </w:p>
    <w:p w14:paraId="4A1A0208" w14:textId="77777777" w:rsidR="00546FE4" w:rsidRPr="00546FE4" w:rsidRDefault="00546FE4" w:rsidP="00546FE4">
      <w:pPr>
        <w:spacing w:before="0" w:after="0" w:line="240" w:lineRule="auto"/>
        <w:ind w:left="720" w:firstLine="72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46FE4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         5β. Η εφαρμογή του δείχνει τις ανακοινώσεις και του επιτρέπει να τις ανοίξει</w:t>
      </w:r>
    </w:p>
    <w:p w14:paraId="62CCC612" w14:textId="77777777" w:rsidR="00546FE4" w:rsidRPr="00546FE4" w:rsidRDefault="00546FE4" w:rsidP="00546FE4">
      <w:pPr>
        <w:spacing w:before="0" w:after="0" w:line="240" w:lineRule="auto"/>
        <w:ind w:left="720" w:firstLine="72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46FE4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   4γ. Ο χρήστης επιλέγει συγκεκριμένο μάθημα</w:t>
      </w:r>
    </w:p>
    <w:p w14:paraId="64D78038" w14:textId="77777777" w:rsidR="00546FE4" w:rsidRPr="00546FE4" w:rsidRDefault="00546FE4" w:rsidP="00546FE4">
      <w:pPr>
        <w:spacing w:before="0" w:after="0" w:line="240" w:lineRule="auto"/>
        <w:ind w:left="720" w:firstLine="72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46FE4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         5γ  Η εφαρμογή δίνει στο χρήστη τη δυνατότητα να επιλέξει εάν θέλει να διαγράψει από τη λίστα παρακολούθησης το μάθημα</w:t>
      </w:r>
    </w:p>
    <w:p w14:paraId="3A5EE2D3" w14:textId="77777777" w:rsidR="00546FE4" w:rsidRPr="00546FE4" w:rsidRDefault="00546FE4" w:rsidP="00546FE4">
      <w:pPr>
        <w:spacing w:before="0" w:after="0" w:line="240" w:lineRule="auto"/>
        <w:ind w:left="720" w:firstLine="72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46FE4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        6γ Ο χρήστης επιλέγει εάν επιθυμεί τη διαγραφή</w:t>
      </w:r>
    </w:p>
    <w:p w14:paraId="65308381" w14:textId="77777777" w:rsidR="00546FE4" w:rsidRPr="00546FE4" w:rsidRDefault="00546FE4" w:rsidP="00546FE4">
      <w:pPr>
        <w:spacing w:before="0" w:after="0" w:line="240" w:lineRule="auto"/>
        <w:ind w:left="720" w:firstLine="72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46FE4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        7γ   Η εφαρμογή ανανεώνει τη λίστα εάν επιλέξει </w:t>
      </w:r>
    </w:p>
    <w:p w14:paraId="1131D750" w14:textId="77777777" w:rsidR="00546FE4" w:rsidRPr="00546FE4" w:rsidRDefault="00546FE4" w:rsidP="00546FE4">
      <w:pPr>
        <w:spacing w:before="0" w:after="0" w:line="240" w:lineRule="auto"/>
        <w:ind w:left="720" w:firstLine="72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46FE4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   4δ  Η εφαρμογή  εμφανίζει τις διαθέσιμες σημειώσεις για το μάθημα σε μια λίστα</w:t>
      </w:r>
    </w:p>
    <w:p w14:paraId="401DDDAC" w14:textId="77777777" w:rsidR="00546FE4" w:rsidRPr="00546FE4" w:rsidRDefault="00546FE4" w:rsidP="00546FE4">
      <w:pPr>
        <w:spacing w:before="0" w:after="0" w:line="240" w:lineRule="auto"/>
        <w:ind w:left="720" w:firstLine="72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46FE4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       5δ Ο χρήστης μπορεί να ανεβάσει ή να ανοίξει ένα αρχείο</w:t>
      </w:r>
    </w:p>
    <w:p w14:paraId="54CDDF82" w14:textId="77777777" w:rsidR="00546FE4" w:rsidRPr="00546FE4" w:rsidRDefault="00546FE4" w:rsidP="00546FE4">
      <w:pPr>
        <w:spacing w:before="0" w:after="0" w:line="240" w:lineRule="auto"/>
        <w:ind w:left="720" w:firstLine="72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546FE4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       6δ Εάν το ανεβάσει,  προστίθεται στη λίστα από την εφαρμογή. Εάν το ανοίξει η </w:t>
      </w:r>
      <w:proofErr w:type="spellStart"/>
      <w:r w:rsidRPr="00546FE4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εφαμοργή</w:t>
      </w:r>
      <w:proofErr w:type="spellEnd"/>
      <w:r w:rsidRPr="00546FE4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του επιτρέπει να το κατεβάσει.</w:t>
      </w:r>
    </w:p>
    <w:p w14:paraId="5FD56C2B" w14:textId="77777777" w:rsidR="00851EC2" w:rsidRPr="00851EC2" w:rsidRDefault="00160311" w:rsidP="00160311">
      <w:pPr>
        <w:spacing w:before="0" w:after="0" w:line="240" w:lineRule="auto"/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    </w:t>
      </w:r>
    </w:p>
    <w:p w14:paraId="34C9866C" w14:textId="77777777" w:rsidR="00851EC2" w:rsidRPr="00851EC2" w:rsidRDefault="00851EC2" w:rsidP="00160311">
      <w:pPr>
        <w:spacing w:before="0" w:after="0" w:line="240" w:lineRule="auto"/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</w:pPr>
    </w:p>
    <w:p w14:paraId="119442AB" w14:textId="77777777" w:rsidR="00546FE4" w:rsidRDefault="00546FE4" w:rsidP="00107C05">
      <w:pPr>
        <w:spacing w:before="0" w:after="0" w:line="240" w:lineRule="auto"/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</w:pPr>
    </w:p>
    <w:p w14:paraId="286139CF" w14:textId="77777777" w:rsidR="00546FE4" w:rsidRDefault="00546FE4" w:rsidP="00107C05">
      <w:pPr>
        <w:spacing w:before="0" w:after="0" w:line="240" w:lineRule="auto"/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</w:pPr>
    </w:p>
    <w:p w14:paraId="7B6144E5" w14:textId="77777777" w:rsidR="00546FE4" w:rsidRDefault="00546FE4" w:rsidP="00107C05">
      <w:pPr>
        <w:spacing w:before="0" w:after="0" w:line="240" w:lineRule="auto"/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</w:pPr>
    </w:p>
    <w:p w14:paraId="6921A540" w14:textId="77777777" w:rsidR="00546FE4" w:rsidRDefault="00546FE4" w:rsidP="00107C05">
      <w:pPr>
        <w:spacing w:before="0" w:after="0" w:line="240" w:lineRule="auto"/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</w:pPr>
    </w:p>
    <w:p w14:paraId="25C6982D" w14:textId="5D9CF2F6" w:rsidR="00107C05" w:rsidRPr="00107C05" w:rsidRDefault="00160311" w:rsidP="00107C05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lastRenderedPageBreak/>
        <w:t>Progress:</w:t>
      </w:r>
    </w:p>
    <w:p w14:paraId="4EC8B0B7" w14:textId="66EBE43A" w:rsidR="00107C05" w:rsidRPr="00107C05" w:rsidRDefault="00107C05" w:rsidP="00107C05">
      <w:pPr>
        <w:spacing w:before="0" w:after="0" w:line="240" w:lineRule="auto"/>
        <w:ind w:left="56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107C05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       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Βασική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ροή</w:t>
      </w:r>
    </w:p>
    <w:p w14:paraId="0430496E" w14:textId="77777777" w:rsidR="00107C05" w:rsidRPr="00107C05" w:rsidRDefault="00107C05" w:rsidP="00107C05">
      <w:pPr>
        <w:spacing w:before="0" w:after="0" w:line="240" w:lineRule="auto"/>
        <w:ind w:left="142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1.</w:t>
      </w:r>
      <w:r w:rsidRPr="00107C05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     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Με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τα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δια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ιστευτήρια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του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ανε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ιστη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ίου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το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σύστη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συνδέει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τον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χρήστη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αυτό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ατα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στο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progress</w:t>
      </w:r>
      <w:proofErr w:type="spellEnd"/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(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δεν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γίνεται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ανακατεύθυνση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)</w:t>
      </w:r>
    </w:p>
    <w:p w14:paraId="4B7DB87C" w14:textId="32F1A4AE" w:rsidR="00107C05" w:rsidRPr="00107C05" w:rsidRDefault="00107C05" w:rsidP="00107C05">
      <w:pPr>
        <w:spacing w:before="0" w:after="0" w:line="240" w:lineRule="auto"/>
        <w:ind w:left="56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107C05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      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Εναλλακτική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Ροή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1 (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Προβολή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αθη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άτων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)</w:t>
      </w:r>
    </w:p>
    <w:p w14:paraId="311B3761" w14:textId="77777777" w:rsidR="00107C05" w:rsidRPr="00107C05" w:rsidRDefault="00107C05" w:rsidP="00107C05">
      <w:pPr>
        <w:spacing w:before="0" w:after="0" w:line="240" w:lineRule="auto"/>
        <w:ind w:left="144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1.</w:t>
      </w:r>
      <w:r w:rsidRPr="00107C05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     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Χρήστης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ιλέγει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να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δει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τα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αθή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ατα</w:t>
      </w:r>
    </w:p>
    <w:p w14:paraId="7C283EE7" w14:textId="77777777" w:rsidR="00107C05" w:rsidRPr="00107C05" w:rsidRDefault="00107C05" w:rsidP="00107C05">
      <w:pPr>
        <w:spacing w:before="0" w:after="0" w:line="240" w:lineRule="auto"/>
        <w:ind w:left="144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2.</w:t>
      </w:r>
      <w:r w:rsidRPr="00107C05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     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Η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εφαρ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ογή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ιστρέφει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τη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λίστα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των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αθη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άτων</w:t>
      </w:r>
    </w:p>
    <w:p w14:paraId="2F022CBD" w14:textId="77777777" w:rsidR="00107C05" w:rsidRPr="00107C05" w:rsidRDefault="00107C05" w:rsidP="00107C05">
      <w:pPr>
        <w:spacing w:before="0" w:after="0" w:line="240" w:lineRule="auto"/>
        <w:ind w:left="144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3.</w:t>
      </w:r>
      <w:r w:rsidRPr="00107C05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     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Η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εφαρ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ογή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φιλτράρει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τα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αθή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ατα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ιτυχή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και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ανε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ιτυχή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εξέταση</w:t>
      </w:r>
    </w:p>
    <w:p w14:paraId="017B1C37" w14:textId="77777777" w:rsidR="00107C05" w:rsidRPr="00107C05" w:rsidRDefault="00107C05" w:rsidP="00107C05">
      <w:pPr>
        <w:spacing w:before="0" w:after="0" w:line="240" w:lineRule="auto"/>
        <w:ind w:left="144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4.</w:t>
      </w:r>
      <w:r w:rsidRPr="00107C05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     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Χρήστης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ιλέγει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να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δει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τον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έσο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όρο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του</w:t>
      </w:r>
    </w:p>
    <w:p w14:paraId="6AF61D61" w14:textId="77777777" w:rsidR="00107C05" w:rsidRPr="00107C05" w:rsidRDefault="00107C05" w:rsidP="00107C05">
      <w:pPr>
        <w:spacing w:before="0" w:after="0" w:line="240" w:lineRule="auto"/>
        <w:ind w:left="144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5.</w:t>
      </w:r>
      <w:r w:rsidRPr="00107C05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     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Η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εφαρ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ογή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υ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ολογίζει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τον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έσο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όρο</w:t>
      </w:r>
    </w:p>
    <w:p w14:paraId="7ED2034E" w14:textId="4660D6AA" w:rsidR="00107C05" w:rsidRPr="00107C05" w:rsidRDefault="00107C05" w:rsidP="00107C05">
      <w:pPr>
        <w:spacing w:before="0" w:after="0" w:line="240" w:lineRule="auto"/>
        <w:ind w:left="56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107C05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      </w:t>
      </w:r>
      <w:r w:rsidR="00733191" w:rsidRPr="00851EC2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Εναλλακτική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Ροή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2 (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ανεγγραφή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σε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εξά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ηνο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)</w:t>
      </w:r>
    </w:p>
    <w:p w14:paraId="59D5B076" w14:textId="77777777" w:rsidR="00107C05" w:rsidRPr="00107C05" w:rsidRDefault="00107C05" w:rsidP="00107C05">
      <w:pPr>
        <w:spacing w:before="0" w:after="0" w:line="240" w:lineRule="auto"/>
        <w:ind w:left="142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1.</w:t>
      </w:r>
      <w:r w:rsidRPr="00107C05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      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Χρήστης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ιλέγει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να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κάνει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ανεγγραφή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σε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εξά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ηνο</w:t>
      </w:r>
    </w:p>
    <w:p w14:paraId="75DF72B6" w14:textId="77777777" w:rsidR="00107C05" w:rsidRPr="00107C05" w:rsidRDefault="00107C05" w:rsidP="00107C05">
      <w:pPr>
        <w:spacing w:before="0" w:after="0" w:line="240" w:lineRule="auto"/>
        <w:ind w:left="142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2.</w:t>
      </w:r>
      <w:r w:rsidRPr="00107C05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      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Η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εφαρ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ογή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εταφέρει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τον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χρήστη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στην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οθόνη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ανεγγραφής</w:t>
      </w:r>
    </w:p>
    <w:p w14:paraId="184093C6" w14:textId="77777777" w:rsidR="00107C05" w:rsidRPr="00107C05" w:rsidRDefault="00107C05" w:rsidP="00107C05">
      <w:pPr>
        <w:spacing w:before="0" w:after="0" w:line="240" w:lineRule="auto"/>
        <w:ind w:left="142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3.</w:t>
      </w:r>
      <w:r w:rsidRPr="00107C05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      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Η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εφαρ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ογή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ελέγχει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για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ανοικτή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ερίοδο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εγγραφών</w:t>
      </w:r>
    </w:p>
    <w:p w14:paraId="0071DCE3" w14:textId="77777777" w:rsidR="00107C05" w:rsidRPr="00107C05" w:rsidRDefault="00107C05" w:rsidP="00107C05">
      <w:pPr>
        <w:spacing w:before="0" w:after="0" w:line="240" w:lineRule="auto"/>
        <w:ind w:left="142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4.</w:t>
      </w:r>
      <w:r w:rsidRPr="00107C05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      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Η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εφαρ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ογή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εταφέρει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τον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χρήστη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στην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οθόνη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ιβεβαίωσης</w:t>
      </w:r>
    </w:p>
    <w:p w14:paraId="2B33AEA8" w14:textId="77777777" w:rsidR="00107C05" w:rsidRPr="00107C05" w:rsidRDefault="00107C05" w:rsidP="00107C05">
      <w:pPr>
        <w:spacing w:before="0" w:after="0" w:line="240" w:lineRule="auto"/>
        <w:ind w:left="142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5.</w:t>
      </w:r>
      <w:r w:rsidRPr="00107C05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      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Χρήστης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ιλέγει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καταχώριση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ανεγγραφής</w:t>
      </w:r>
    </w:p>
    <w:p w14:paraId="78C033BA" w14:textId="77777777" w:rsidR="00107C05" w:rsidRPr="00107C05" w:rsidRDefault="00107C05" w:rsidP="00107C05">
      <w:pPr>
        <w:spacing w:before="0" w:after="0" w:line="240" w:lineRule="auto"/>
        <w:ind w:left="142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6.</w:t>
      </w:r>
      <w:r w:rsidRPr="00107C05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      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Η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εφαρ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ογή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καταχωρεί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την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ανεγγραφή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του</w:t>
      </w:r>
    </w:p>
    <w:p w14:paraId="008D63F8" w14:textId="738ED4B0" w:rsidR="00107C05" w:rsidRPr="00107C05" w:rsidRDefault="00107C05" w:rsidP="00107C05">
      <w:pPr>
        <w:spacing w:before="0" w:after="0" w:line="240" w:lineRule="auto"/>
        <w:ind w:left="56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107C05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      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Εναλλακτική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Ροή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3 (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Δ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ήλωση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Μαθη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άτων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)</w:t>
      </w:r>
    </w:p>
    <w:p w14:paraId="4B40C07D" w14:textId="77777777" w:rsidR="00107C05" w:rsidRPr="00107C05" w:rsidRDefault="00107C05" w:rsidP="00107C05">
      <w:pPr>
        <w:spacing w:before="0" w:after="0" w:line="240" w:lineRule="auto"/>
        <w:ind w:left="142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1.</w:t>
      </w:r>
      <w:r w:rsidRPr="00107C05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      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Χρήστης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ιλέγει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να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κάνει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δήλωση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αθη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άτων</w:t>
      </w:r>
    </w:p>
    <w:p w14:paraId="0E255960" w14:textId="77777777" w:rsidR="00107C05" w:rsidRPr="00107C05" w:rsidRDefault="00107C05" w:rsidP="00107C05">
      <w:pPr>
        <w:spacing w:before="0" w:after="0" w:line="240" w:lineRule="auto"/>
        <w:ind w:left="142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2.</w:t>
      </w:r>
      <w:r w:rsidRPr="00107C05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      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Η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εφαρ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ογή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ζητά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ό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τον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server</w:t>
      </w:r>
      <w:proofErr w:type="spellEnd"/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του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ανε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ιστη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ίου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τη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λίστα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των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αθη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άτων</w:t>
      </w:r>
    </w:p>
    <w:p w14:paraId="49E26E46" w14:textId="77777777" w:rsidR="00107C05" w:rsidRPr="00107C05" w:rsidRDefault="00107C05" w:rsidP="00107C05">
      <w:pPr>
        <w:spacing w:before="0" w:after="0" w:line="240" w:lineRule="auto"/>
        <w:ind w:left="142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3.</w:t>
      </w:r>
      <w:r w:rsidRPr="00107C05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      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Η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εφαρ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ογή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φιλτράρει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τα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αθή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ατα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ανε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ιτυχή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εξέταση</w:t>
      </w:r>
    </w:p>
    <w:p w14:paraId="0EAD4854" w14:textId="77777777" w:rsidR="00107C05" w:rsidRPr="00107C05" w:rsidRDefault="00107C05" w:rsidP="00107C05">
      <w:pPr>
        <w:spacing w:before="0" w:after="0" w:line="240" w:lineRule="auto"/>
        <w:ind w:left="142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4.</w:t>
      </w:r>
      <w:r w:rsidRPr="00107C05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      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Η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εφαρ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ογή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φανίζει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τη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λίστα</w:t>
      </w:r>
    </w:p>
    <w:p w14:paraId="28BC6A47" w14:textId="77777777" w:rsidR="00107C05" w:rsidRPr="00107C05" w:rsidRDefault="00107C05" w:rsidP="00107C05">
      <w:pPr>
        <w:spacing w:before="0" w:after="0" w:line="240" w:lineRule="auto"/>
        <w:ind w:left="142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5.</w:t>
      </w:r>
      <w:r w:rsidRPr="00107C05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      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Χρήστης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ιλέγει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τα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αθή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ατα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ου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ιθυ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εί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να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δηλώσει</w:t>
      </w:r>
    </w:p>
    <w:p w14:paraId="5F45DC44" w14:textId="77777777" w:rsidR="00107C05" w:rsidRPr="00107C05" w:rsidRDefault="00107C05" w:rsidP="00107C05">
      <w:pPr>
        <w:spacing w:before="0" w:after="0" w:line="240" w:lineRule="auto"/>
        <w:ind w:left="142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6.</w:t>
      </w:r>
      <w:r w:rsidRPr="00107C05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      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Η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εφαρ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ογή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ελέγχει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τα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αθή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ατα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να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βρίσκονται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στο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χει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ερινό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/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εαρινό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εξά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ηνο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(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αναλόγως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την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η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ερο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ηνία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ου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γίνεται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η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δήλωση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)</w:t>
      </w:r>
    </w:p>
    <w:p w14:paraId="161FF891" w14:textId="77777777" w:rsidR="00107C05" w:rsidRPr="00107C05" w:rsidRDefault="00107C05" w:rsidP="00107C05">
      <w:pPr>
        <w:spacing w:before="0" w:after="0" w:line="240" w:lineRule="auto"/>
        <w:ind w:left="142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7.</w:t>
      </w:r>
      <w:r w:rsidRPr="00107C05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      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Η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εφαρ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ογή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ελέγχει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να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ικανο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οιούνται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οι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εριορισ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οί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των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ιστωτικών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ονάδων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ECTS</w:t>
      </w:r>
    </w:p>
    <w:p w14:paraId="638FA0AD" w14:textId="77777777" w:rsidR="00107C05" w:rsidRPr="00107C05" w:rsidRDefault="00107C05" w:rsidP="00107C05">
      <w:pPr>
        <w:spacing w:before="0" w:after="0" w:line="240" w:lineRule="auto"/>
        <w:ind w:left="142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8.</w:t>
      </w:r>
      <w:r w:rsidRPr="00107C05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      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Η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εφαρ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ογή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εταφέρει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τον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χρήστη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στη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σελίδα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ιβεβαίωσης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δήλωσης</w:t>
      </w:r>
    </w:p>
    <w:p w14:paraId="1813EA10" w14:textId="77777777" w:rsidR="00107C05" w:rsidRPr="00107C05" w:rsidRDefault="00107C05" w:rsidP="00107C05">
      <w:pPr>
        <w:spacing w:before="0" w:after="0" w:line="240" w:lineRule="auto"/>
        <w:ind w:left="142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9.</w:t>
      </w:r>
      <w:r w:rsidRPr="00107C05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      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Χρήστης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ιλέγει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καταχώριση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δήλωσης</w:t>
      </w:r>
    </w:p>
    <w:p w14:paraId="4F0719CA" w14:textId="77777777" w:rsidR="00107C05" w:rsidRPr="00107C05" w:rsidRDefault="00107C05" w:rsidP="00107C05">
      <w:pPr>
        <w:spacing w:before="0" w:after="0" w:line="240" w:lineRule="auto"/>
        <w:ind w:left="142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10.</w:t>
      </w:r>
      <w:r w:rsidRPr="00107C05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  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Η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εφαρ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ογή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καταχωρεί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την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δήλωση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του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χρήστη</w:t>
      </w:r>
    </w:p>
    <w:p w14:paraId="5E753A24" w14:textId="27ADA8D5" w:rsidR="00107C05" w:rsidRPr="00107C05" w:rsidRDefault="00107C05" w:rsidP="00107C05">
      <w:pPr>
        <w:spacing w:before="0" w:after="0" w:line="240" w:lineRule="auto"/>
        <w:ind w:left="56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107C05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       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Εναλλακτική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Ροή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4 (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Προβολή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/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Αλλαγή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ροσω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ικών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στοιχείων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)</w:t>
      </w:r>
    </w:p>
    <w:p w14:paraId="52445629" w14:textId="77777777" w:rsidR="00107C05" w:rsidRPr="00107C05" w:rsidRDefault="00107C05" w:rsidP="00107C05">
      <w:pPr>
        <w:spacing w:before="0" w:after="0" w:line="240" w:lineRule="auto"/>
        <w:ind w:left="142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1.</w:t>
      </w:r>
      <w:r w:rsidRPr="00107C05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      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Χρήστης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ιλέγει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να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ροβάλει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τα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ροσω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ικά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στοιχεία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του</w:t>
      </w:r>
    </w:p>
    <w:p w14:paraId="22AA4FFE" w14:textId="77777777" w:rsidR="00107C05" w:rsidRPr="00107C05" w:rsidRDefault="00107C05" w:rsidP="00107C05">
      <w:pPr>
        <w:spacing w:before="0" w:after="0" w:line="240" w:lineRule="auto"/>
        <w:ind w:left="142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2.</w:t>
      </w:r>
      <w:r w:rsidRPr="00107C05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      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Η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εφαρ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ογή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εταφέρει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τα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στοιχεία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του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χρήστη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ό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τον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server</w:t>
      </w:r>
      <w:proofErr w:type="spellEnd"/>
    </w:p>
    <w:p w14:paraId="7ACB88BB" w14:textId="77777777" w:rsidR="00107C05" w:rsidRPr="00107C05" w:rsidRDefault="00107C05" w:rsidP="00107C05">
      <w:pPr>
        <w:spacing w:before="0" w:after="0" w:line="240" w:lineRule="auto"/>
        <w:ind w:left="142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3.</w:t>
      </w:r>
      <w:r w:rsidRPr="00107C05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      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Η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εφαρ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ογή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εταφέρει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τον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χρήστη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στην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οθόνη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ροσω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ικών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στοιχείων</w:t>
      </w:r>
    </w:p>
    <w:p w14:paraId="6D495662" w14:textId="77777777" w:rsidR="00107C05" w:rsidRPr="00107C05" w:rsidRDefault="00107C05" w:rsidP="00107C05">
      <w:pPr>
        <w:spacing w:before="0" w:after="0" w:line="240" w:lineRule="auto"/>
        <w:ind w:left="142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4.</w:t>
      </w:r>
      <w:r w:rsidRPr="00107C05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      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Χρήστης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αλλάζει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τα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στοιχεία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του</w:t>
      </w:r>
    </w:p>
    <w:p w14:paraId="3183CF89" w14:textId="77777777" w:rsidR="00107C05" w:rsidRPr="00107C05" w:rsidRDefault="00107C05" w:rsidP="00107C05">
      <w:pPr>
        <w:spacing w:before="0" w:after="0" w:line="240" w:lineRule="auto"/>
        <w:ind w:left="142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5.</w:t>
      </w:r>
      <w:r w:rsidRPr="00107C05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      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Η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εφαρ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ογή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ελέγχει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την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ορθότητά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τους</w:t>
      </w:r>
    </w:p>
    <w:p w14:paraId="28BD7DD5" w14:textId="77777777" w:rsidR="00107C05" w:rsidRPr="00107C05" w:rsidRDefault="00107C05" w:rsidP="00107C05">
      <w:pPr>
        <w:spacing w:before="0" w:after="0" w:line="240" w:lineRule="auto"/>
        <w:ind w:left="142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6.   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Η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εφαρ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ογή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</w:t>
      </w:r>
      <w:r w:rsidRPr="00107C05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οθηκεύει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τις</w:t>
      </w:r>
      <w:r w:rsidRPr="00107C05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107C0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αλλαγές</w:t>
      </w:r>
    </w:p>
    <w:p w14:paraId="44BAF40C" w14:textId="77777777" w:rsidR="00160311" w:rsidRPr="00851EC2" w:rsidRDefault="00160311" w:rsidP="00160311">
      <w:pPr>
        <w:pStyle w:val="3"/>
        <w:rPr>
          <w:rFonts w:ascii="Bahnschrift Light" w:hAnsi="Bahnschrift Light"/>
          <w:sz w:val="22"/>
          <w:szCs w:val="22"/>
          <w:lang w:eastAsia="el-GR"/>
        </w:rPr>
      </w:pPr>
    </w:p>
    <w:p w14:paraId="356E5270" w14:textId="647B2AE4" w:rsidR="00160311" w:rsidRPr="00851EC2" w:rsidRDefault="00CC33B6" w:rsidP="00B74920">
      <w:pPr>
        <w:pStyle w:val="3"/>
        <w:rPr>
          <w:rFonts w:ascii="Bahnschrift Light" w:hAnsi="Bahnschrift Light"/>
        </w:rPr>
      </w:pPr>
      <w:proofErr w:type="spellStart"/>
      <w:r w:rsidRPr="00851EC2">
        <w:rPr>
          <w:rFonts w:ascii="Bahnschrift Light" w:hAnsi="Bahnschrift Light"/>
        </w:rPr>
        <w:t>Calendar</w:t>
      </w:r>
      <w:proofErr w:type="spellEnd"/>
    </w:p>
    <w:p w14:paraId="110BB45E" w14:textId="77777777" w:rsidR="00CC33B6" w:rsidRPr="00851EC2" w:rsidRDefault="00CC33B6" w:rsidP="00CC33B6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Περιγραφή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:</w:t>
      </w:r>
    </w:p>
    <w:p w14:paraId="09133B31" w14:textId="77777777" w:rsidR="00CC33B6" w:rsidRPr="00851EC2" w:rsidRDefault="00CC33B6" w:rsidP="00CC33B6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Υ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άρχει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ιλογή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στον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χρήστη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να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ορεί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να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διαχειριστεί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ένα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ροσω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ικό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η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ερολόγιο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ώστε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να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έχει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οργανω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ένες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τις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υ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οχρεώσεις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του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σε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ία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εφαρ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ογή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.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Για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την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καλύτερη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ενη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έρωση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του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έχου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ιλογές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για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να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δέχεται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ενη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ερώσεις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στο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ροσω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ικό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του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κινητό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σύ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φωνα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τις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ροτι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ήσεις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του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.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 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ορεί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ίσης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να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ροσθέσει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και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να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αφαιρέσει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ση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αντικά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γεγονότα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ου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θα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ορούν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να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συνδεθούν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και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το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google</w:t>
      </w:r>
      <w:proofErr w:type="spellEnd"/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calendar</w:t>
      </w:r>
      <w:proofErr w:type="spellEnd"/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.</w:t>
      </w:r>
    </w:p>
    <w:p w14:paraId="41D26D64" w14:textId="77777777" w:rsidR="00CC33B6" w:rsidRPr="00851EC2" w:rsidRDefault="00CC33B6" w:rsidP="00CC33B6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  <w:br/>
      </w:r>
    </w:p>
    <w:p w14:paraId="7EE891A6" w14:textId="77777777" w:rsidR="0001777C" w:rsidRPr="00851EC2" w:rsidRDefault="0001777C" w:rsidP="0001777C">
      <w:pPr>
        <w:pStyle w:val="Web"/>
        <w:spacing w:before="0" w:beforeAutospacing="0" w:after="0" w:afterAutospacing="0"/>
        <w:rPr>
          <w:rFonts w:ascii="Bahnschrift Light" w:hAnsi="Bahnschrift Light"/>
        </w:rPr>
      </w:pPr>
      <w:r w:rsidRPr="00851EC2">
        <w:rPr>
          <w:rFonts w:ascii="Bahnschrift Light" w:hAnsi="Bahnschrift Light" w:cs="Arial"/>
          <w:color w:val="000000"/>
          <w:sz w:val="22"/>
          <w:szCs w:val="22"/>
        </w:rPr>
        <w:t> 1.</w:t>
      </w:r>
      <w:r w:rsidRPr="00851EC2">
        <w:rPr>
          <w:rFonts w:ascii="Bahnschrift Light" w:hAnsi="Bahnschrift Light" w:cs="Arial"/>
          <w:color w:val="000000"/>
          <w:sz w:val="14"/>
          <w:szCs w:val="14"/>
        </w:rPr>
        <w:t xml:space="preserve"> </w:t>
      </w:r>
      <w:proofErr w:type="spellStart"/>
      <w:r w:rsidRPr="00851EC2">
        <w:rPr>
          <w:rFonts w:ascii="Bahnschrift Light" w:hAnsi="Bahnschrift Light" w:cs="Arial"/>
          <w:color w:val="000000"/>
          <w:sz w:val="22"/>
          <w:szCs w:val="22"/>
        </w:rPr>
        <w:t>Google</w:t>
      </w:r>
      <w:proofErr w:type="spellEnd"/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proofErr w:type="spellStart"/>
      <w:r w:rsidRPr="00851EC2">
        <w:rPr>
          <w:rFonts w:ascii="Bahnschrift Light" w:hAnsi="Bahnschrift Light" w:cs="Arial"/>
          <w:color w:val="000000"/>
          <w:sz w:val="22"/>
          <w:szCs w:val="22"/>
        </w:rPr>
        <w:t>sync</w:t>
      </w:r>
      <w:proofErr w:type="spellEnd"/>
    </w:p>
    <w:p w14:paraId="3B2896F3" w14:textId="77777777" w:rsidR="0001777C" w:rsidRPr="00851EC2" w:rsidRDefault="0001777C" w:rsidP="0001777C">
      <w:pPr>
        <w:pStyle w:val="Web"/>
        <w:spacing w:before="0" w:beforeAutospacing="0" w:after="0" w:afterAutospacing="0"/>
        <w:ind w:left="1440" w:hanging="360"/>
        <w:rPr>
          <w:rFonts w:ascii="Bahnschrift Light" w:hAnsi="Bahnschrift Light"/>
        </w:rPr>
      </w:pPr>
      <w:r w:rsidRPr="00851EC2">
        <w:rPr>
          <w:rFonts w:ascii="Bahnschrift Light" w:hAnsi="Bahnschrift Light" w:cs="Arial"/>
          <w:color w:val="000000"/>
          <w:sz w:val="22"/>
          <w:szCs w:val="22"/>
        </w:rPr>
        <w:lastRenderedPageBreak/>
        <w:t>0.</w:t>
      </w:r>
      <w:r w:rsidRPr="00851EC2">
        <w:rPr>
          <w:rFonts w:ascii="Bahnschrift Light" w:hAnsi="Bahnschrift Light" w:cs="Arial"/>
          <w:color w:val="000000"/>
          <w:sz w:val="14"/>
          <w:szCs w:val="14"/>
        </w:rPr>
        <w:t xml:space="preserve">    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Ο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χρήστης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ε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π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ιλέγει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να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συγχρονίσει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το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η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ερολόγιο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της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εφαρ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ογής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ε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το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η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ερολόγιο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proofErr w:type="spellStart"/>
      <w:r w:rsidRPr="00851EC2">
        <w:rPr>
          <w:rFonts w:ascii="Bahnschrift Light" w:hAnsi="Bahnschrift Light" w:cs="Arial"/>
          <w:color w:val="000000"/>
          <w:sz w:val="22"/>
          <w:szCs w:val="22"/>
        </w:rPr>
        <w:t>google</w:t>
      </w:r>
      <w:proofErr w:type="spellEnd"/>
      <w:r w:rsidRPr="00851EC2">
        <w:rPr>
          <w:rFonts w:ascii="Bahnschrift Light" w:hAnsi="Bahnschrift Light" w:cs="Arial"/>
          <w:color w:val="000000"/>
          <w:sz w:val="22"/>
          <w:szCs w:val="22"/>
        </w:rPr>
        <w:t>.</w:t>
      </w:r>
    </w:p>
    <w:p w14:paraId="1F33B5AE" w14:textId="77777777" w:rsidR="0001777C" w:rsidRPr="00851EC2" w:rsidRDefault="0001777C" w:rsidP="0001777C">
      <w:pPr>
        <w:pStyle w:val="Web"/>
        <w:spacing w:before="0" w:beforeAutospacing="0" w:after="0" w:afterAutospacing="0"/>
        <w:ind w:left="1440" w:hanging="360"/>
        <w:rPr>
          <w:rFonts w:ascii="Bahnschrift Light" w:hAnsi="Bahnschrift Light"/>
        </w:rPr>
      </w:pPr>
      <w:r w:rsidRPr="00851EC2">
        <w:rPr>
          <w:rFonts w:ascii="Bahnschrift Light" w:hAnsi="Bahnschrift Light" w:cs="Arial"/>
          <w:color w:val="000000"/>
          <w:sz w:val="22"/>
          <w:szCs w:val="22"/>
        </w:rPr>
        <w:t>1.</w:t>
      </w:r>
      <w:r w:rsidRPr="00851EC2">
        <w:rPr>
          <w:rFonts w:ascii="Bahnschrift Light" w:hAnsi="Bahnschrift Light" w:cs="Arial"/>
          <w:color w:val="000000"/>
          <w:sz w:val="14"/>
          <w:szCs w:val="14"/>
        </w:rPr>
        <w:t xml:space="preserve">    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Το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σύστη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α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συνδέεται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ε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τον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proofErr w:type="spellStart"/>
      <w:r w:rsidRPr="00851EC2">
        <w:rPr>
          <w:rFonts w:ascii="Bahnschrift Light" w:hAnsi="Bahnschrift Light" w:cs="Calibri"/>
          <w:color w:val="000000"/>
          <w:sz w:val="22"/>
          <w:szCs w:val="22"/>
        </w:rPr>
        <w:t>σέρβερ</w:t>
      </w:r>
      <w:proofErr w:type="spellEnd"/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της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proofErr w:type="spellStart"/>
      <w:r w:rsidRPr="00851EC2">
        <w:rPr>
          <w:rFonts w:ascii="Bahnschrift Light" w:hAnsi="Bahnschrift Light" w:cs="Arial"/>
          <w:color w:val="000000"/>
          <w:sz w:val="22"/>
          <w:szCs w:val="22"/>
        </w:rPr>
        <w:t>google</w:t>
      </w:r>
      <w:proofErr w:type="spellEnd"/>
      <w:r w:rsidRPr="00851EC2">
        <w:rPr>
          <w:rFonts w:ascii="Bahnschrift Light" w:hAnsi="Bahnschrift Light" w:cs="Arial"/>
          <w:color w:val="000000"/>
          <w:sz w:val="22"/>
          <w:szCs w:val="22"/>
        </w:rPr>
        <w:t>.</w:t>
      </w:r>
    </w:p>
    <w:p w14:paraId="1DCDA00A" w14:textId="77777777" w:rsidR="0001777C" w:rsidRPr="00851EC2" w:rsidRDefault="0001777C" w:rsidP="0001777C">
      <w:pPr>
        <w:pStyle w:val="Web"/>
        <w:spacing w:before="0" w:beforeAutospacing="0" w:after="0" w:afterAutospacing="0"/>
        <w:ind w:left="1440" w:hanging="360"/>
        <w:rPr>
          <w:rFonts w:ascii="Bahnschrift Light" w:hAnsi="Bahnschrift Light"/>
        </w:rPr>
      </w:pPr>
      <w:r w:rsidRPr="00851EC2">
        <w:rPr>
          <w:rFonts w:ascii="Bahnschrift Light" w:hAnsi="Bahnschrift Light" w:cs="Arial"/>
          <w:color w:val="000000"/>
          <w:sz w:val="22"/>
          <w:szCs w:val="22"/>
        </w:rPr>
        <w:t>2.</w:t>
      </w:r>
      <w:r w:rsidRPr="00851EC2">
        <w:rPr>
          <w:rFonts w:ascii="Bahnschrift Light" w:hAnsi="Bahnschrift Light" w:cs="Arial"/>
          <w:color w:val="000000"/>
          <w:sz w:val="14"/>
          <w:szCs w:val="14"/>
        </w:rPr>
        <w:t xml:space="preserve">    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Το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σύστη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α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ε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φανίζει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ία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φόρ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α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συ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μπ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λήρωσης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στοιχείων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>.</w:t>
      </w:r>
    </w:p>
    <w:p w14:paraId="74817293" w14:textId="77777777" w:rsidR="0001777C" w:rsidRPr="00851EC2" w:rsidRDefault="0001777C" w:rsidP="0001777C">
      <w:pPr>
        <w:pStyle w:val="Web"/>
        <w:spacing w:before="0" w:beforeAutospacing="0" w:after="0" w:afterAutospacing="0"/>
        <w:ind w:left="1440" w:hanging="360"/>
        <w:rPr>
          <w:rFonts w:ascii="Bahnschrift Light" w:hAnsi="Bahnschrift Light"/>
        </w:rPr>
      </w:pPr>
      <w:r w:rsidRPr="00851EC2">
        <w:rPr>
          <w:rFonts w:ascii="Bahnschrift Light" w:hAnsi="Bahnschrift Light" w:cs="Arial"/>
          <w:color w:val="000000"/>
          <w:sz w:val="22"/>
          <w:szCs w:val="22"/>
        </w:rPr>
        <w:t>3.</w:t>
      </w:r>
      <w:r w:rsidRPr="00851EC2">
        <w:rPr>
          <w:rFonts w:ascii="Bahnschrift Light" w:hAnsi="Bahnschrift Light" w:cs="Arial"/>
          <w:color w:val="000000"/>
          <w:sz w:val="14"/>
          <w:szCs w:val="14"/>
        </w:rPr>
        <w:t xml:space="preserve">    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Ο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χρήστης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συ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μπ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ληρώνει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τα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στοιχεία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του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και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π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ατάει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ε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π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ιβεβαίωση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>.</w:t>
      </w:r>
    </w:p>
    <w:p w14:paraId="25157487" w14:textId="77777777" w:rsidR="0001777C" w:rsidRPr="00851EC2" w:rsidRDefault="0001777C" w:rsidP="0001777C">
      <w:pPr>
        <w:pStyle w:val="Web"/>
        <w:spacing w:before="0" w:beforeAutospacing="0" w:after="0" w:afterAutospacing="0"/>
        <w:ind w:left="1440" w:hanging="360"/>
        <w:rPr>
          <w:rFonts w:ascii="Bahnschrift Light" w:hAnsi="Bahnschrift Light"/>
        </w:rPr>
      </w:pPr>
      <w:r w:rsidRPr="00851EC2">
        <w:rPr>
          <w:rFonts w:ascii="Bahnschrift Light" w:hAnsi="Bahnschrift Light" w:cs="Arial"/>
          <w:color w:val="000000"/>
          <w:sz w:val="22"/>
          <w:szCs w:val="22"/>
        </w:rPr>
        <w:t>4.</w:t>
      </w:r>
      <w:r w:rsidRPr="00851EC2">
        <w:rPr>
          <w:rFonts w:ascii="Bahnschrift Light" w:hAnsi="Bahnschrift Light" w:cs="Arial"/>
          <w:color w:val="000000"/>
          <w:sz w:val="14"/>
          <w:szCs w:val="14"/>
        </w:rPr>
        <w:t xml:space="preserve">    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Η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εφαρ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ογή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δέχεται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ήνυ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α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α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π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ό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την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proofErr w:type="spellStart"/>
      <w:r w:rsidRPr="00851EC2">
        <w:rPr>
          <w:rFonts w:ascii="Bahnschrift Light" w:hAnsi="Bahnschrift Light" w:cs="Arial"/>
          <w:color w:val="000000"/>
          <w:sz w:val="22"/>
          <w:szCs w:val="22"/>
        </w:rPr>
        <w:t>google</w:t>
      </w:r>
      <w:proofErr w:type="spellEnd"/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ότι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εγκρίθηκε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το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αίτη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α</w:t>
      </w:r>
    </w:p>
    <w:p w14:paraId="43243416" w14:textId="77777777" w:rsidR="0001777C" w:rsidRPr="00851EC2" w:rsidRDefault="0001777C" w:rsidP="0001777C">
      <w:pPr>
        <w:pStyle w:val="Web"/>
        <w:spacing w:before="0" w:beforeAutospacing="0" w:after="0" w:afterAutospacing="0"/>
        <w:ind w:left="1440" w:hanging="360"/>
        <w:rPr>
          <w:rFonts w:ascii="Bahnschrift Light" w:hAnsi="Bahnschrift Light"/>
        </w:rPr>
      </w:pPr>
      <w:r w:rsidRPr="00851EC2">
        <w:rPr>
          <w:rFonts w:ascii="Bahnschrift Light" w:hAnsi="Bahnschrift Light" w:cs="Arial"/>
          <w:color w:val="000000"/>
          <w:sz w:val="22"/>
          <w:szCs w:val="22"/>
        </w:rPr>
        <w:t>5.</w:t>
      </w:r>
      <w:r w:rsidRPr="00851EC2">
        <w:rPr>
          <w:rFonts w:ascii="Bahnschrift Light" w:hAnsi="Bahnschrift Light" w:cs="Arial"/>
          <w:color w:val="000000"/>
          <w:sz w:val="14"/>
          <w:szCs w:val="14"/>
        </w:rPr>
        <w:t xml:space="preserve">    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Το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σύστη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α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π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αίρνει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π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ληροφορίες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α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π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ό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το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proofErr w:type="spellStart"/>
      <w:r w:rsidRPr="00851EC2">
        <w:rPr>
          <w:rFonts w:ascii="Bahnschrift Light" w:hAnsi="Bahnschrift Light" w:cs="Arial"/>
          <w:color w:val="000000"/>
          <w:sz w:val="22"/>
          <w:szCs w:val="22"/>
        </w:rPr>
        <w:t>google</w:t>
      </w:r>
      <w:proofErr w:type="spellEnd"/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proofErr w:type="spellStart"/>
      <w:r w:rsidRPr="00851EC2">
        <w:rPr>
          <w:rFonts w:ascii="Bahnschrift Light" w:hAnsi="Bahnschrift Light" w:cs="Arial"/>
          <w:color w:val="000000"/>
          <w:sz w:val="22"/>
          <w:szCs w:val="22"/>
        </w:rPr>
        <w:t>calendar</w:t>
      </w:r>
      <w:proofErr w:type="spellEnd"/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και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τα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φορτώνει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στο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η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ερολόγιο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της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εφαρ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ογής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>.</w:t>
      </w:r>
    </w:p>
    <w:p w14:paraId="5EEF100C" w14:textId="77777777" w:rsidR="0001777C" w:rsidRPr="00851EC2" w:rsidRDefault="0001777C" w:rsidP="0001777C">
      <w:pPr>
        <w:pStyle w:val="Web"/>
        <w:spacing w:before="0" w:beforeAutospacing="0" w:after="0" w:afterAutospacing="0"/>
        <w:ind w:left="1440" w:hanging="360"/>
        <w:rPr>
          <w:rFonts w:ascii="Bahnschrift Light" w:hAnsi="Bahnschrift Light"/>
        </w:rPr>
      </w:pPr>
      <w:r w:rsidRPr="00851EC2">
        <w:rPr>
          <w:rFonts w:ascii="Bahnschrift Light" w:hAnsi="Bahnschrift Light" w:cs="Arial"/>
          <w:color w:val="000000"/>
          <w:sz w:val="22"/>
          <w:szCs w:val="22"/>
        </w:rPr>
        <w:t>6.</w:t>
      </w:r>
      <w:r w:rsidRPr="00851EC2">
        <w:rPr>
          <w:rFonts w:ascii="Bahnschrift Light" w:hAnsi="Bahnschrift Light" w:cs="Arial"/>
          <w:color w:val="000000"/>
          <w:sz w:val="14"/>
          <w:szCs w:val="14"/>
        </w:rPr>
        <w:t xml:space="preserve">    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Το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σύστη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α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ε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φανίζει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στην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τον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χρήστη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στην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ανανεω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ένη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αρχική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οθόνη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του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proofErr w:type="spellStart"/>
      <w:r w:rsidRPr="00851EC2">
        <w:rPr>
          <w:rFonts w:ascii="Bahnschrift Light" w:hAnsi="Bahnschrift Light" w:cs="Arial"/>
          <w:color w:val="000000"/>
          <w:sz w:val="22"/>
          <w:szCs w:val="22"/>
        </w:rPr>
        <w:t>calendar</w:t>
      </w:r>
      <w:proofErr w:type="spellEnd"/>
      <w:r w:rsidRPr="00851EC2">
        <w:rPr>
          <w:rFonts w:ascii="Bahnschrift Light" w:hAnsi="Bahnschrift Light" w:cs="Arial"/>
          <w:color w:val="000000"/>
          <w:sz w:val="22"/>
          <w:szCs w:val="22"/>
        </w:rPr>
        <w:t>.</w:t>
      </w:r>
    </w:p>
    <w:p w14:paraId="14479752" w14:textId="77777777" w:rsidR="0001777C" w:rsidRPr="00851EC2" w:rsidRDefault="0001777C" w:rsidP="0001777C">
      <w:pPr>
        <w:rPr>
          <w:rFonts w:ascii="Bahnschrift Light" w:hAnsi="Bahnschrift Light"/>
        </w:rPr>
      </w:pPr>
    </w:p>
    <w:p w14:paraId="1984DB0A" w14:textId="77777777" w:rsidR="0001777C" w:rsidRPr="00851EC2" w:rsidRDefault="0001777C" w:rsidP="0001777C">
      <w:pPr>
        <w:pStyle w:val="Web"/>
        <w:spacing w:before="0" w:beforeAutospacing="0" w:after="0" w:afterAutospacing="0"/>
        <w:ind w:left="780" w:hanging="360"/>
        <w:rPr>
          <w:rFonts w:ascii="Bahnschrift Light" w:hAnsi="Bahnschrift Light"/>
        </w:rPr>
      </w:pPr>
      <w:r w:rsidRPr="00851EC2">
        <w:rPr>
          <w:rFonts w:ascii="Bahnschrift Light" w:hAnsi="Bahnschrift Light" w:cs="Arial"/>
          <w:color w:val="000000"/>
          <w:sz w:val="22"/>
          <w:szCs w:val="22"/>
        </w:rPr>
        <w:t>2.</w:t>
      </w:r>
      <w:r w:rsidRPr="00851EC2">
        <w:rPr>
          <w:rFonts w:ascii="Bahnschrift Light" w:hAnsi="Bahnschrift Light"/>
          <w:color w:val="000000"/>
          <w:sz w:val="14"/>
          <w:szCs w:val="14"/>
        </w:rPr>
        <w:t xml:space="preserve">      </w:t>
      </w:r>
      <w:proofErr w:type="spellStart"/>
      <w:r w:rsidRPr="00851EC2">
        <w:rPr>
          <w:rFonts w:ascii="Bahnschrift Light" w:hAnsi="Bahnschrift Light" w:cs="Arial"/>
          <w:color w:val="000000"/>
          <w:sz w:val="22"/>
          <w:szCs w:val="22"/>
        </w:rPr>
        <w:t>Create</w:t>
      </w:r>
      <w:proofErr w:type="spellEnd"/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proofErr w:type="spellStart"/>
      <w:r w:rsidRPr="00851EC2">
        <w:rPr>
          <w:rFonts w:ascii="Bahnschrift Light" w:hAnsi="Bahnschrift Light" w:cs="Arial"/>
          <w:color w:val="000000"/>
          <w:sz w:val="22"/>
          <w:szCs w:val="22"/>
        </w:rPr>
        <w:t>event</w:t>
      </w:r>
      <w:proofErr w:type="spellEnd"/>
    </w:p>
    <w:p w14:paraId="18D3D598" w14:textId="77777777" w:rsidR="0001777C" w:rsidRPr="00851EC2" w:rsidRDefault="0001777C" w:rsidP="0001777C">
      <w:pPr>
        <w:pStyle w:val="Web"/>
        <w:spacing w:before="0" w:beforeAutospacing="0" w:after="0" w:afterAutospacing="0"/>
        <w:ind w:left="1440" w:hanging="360"/>
        <w:rPr>
          <w:rFonts w:ascii="Bahnschrift Light" w:hAnsi="Bahnschrift Light"/>
        </w:rPr>
      </w:pPr>
      <w:r w:rsidRPr="00851EC2">
        <w:rPr>
          <w:rFonts w:ascii="Bahnschrift Light" w:hAnsi="Bahnschrift Light" w:cs="Arial"/>
          <w:color w:val="000000"/>
          <w:sz w:val="22"/>
          <w:szCs w:val="22"/>
        </w:rPr>
        <w:t>0.</w:t>
      </w:r>
      <w:r w:rsidRPr="00851EC2">
        <w:rPr>
          <w:rFonts w:ascii="Bahnschrift Light" w:hAnsi="Bahnschrift Light"/>
          <w:color w:val="000000"/>
          <w:sz w:val="14"/>
          <w:szCs w:val="14"/>
        </w:rPr>
        <w:t xml:space="preserve">     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Ο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χρήστης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ε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π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ιλέγει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να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δη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ιουργήσει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έναν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καινούργιο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proofErr w:type="spellStart"/>
      <w:r w:rsidRPr="00851EC2">
        <w:rPr>
          <w:rFonts w:ascii="Bahnschrift Light" w:hAnsi="Bahnschrift Light" w:cs="Arial"/>
          <w:color w:val="000000"/>
          <w:sz w:val="22"/>
          <w:szCs w:val="22"/>
        </w:rPr>
        <w:t>event</w:t>
      </w:r>
      <w:proofErr w:type="spellEnd"/>
      <w:r w:rsidRPr="00851EC2">
        <w:rPr>
          <w:rFonts w:ascii="Bahnschrift Light" w:hAnsi="Bahnschrift Light" w:cs="Arial"/>
          <w:color w:val="000000"/>
          <w:sz w:val="22"/>
          <w:szCs w:val="22"/>
        </w:rPr>
        <w:t>.</w:t>
      </w:r>
    </w:p>
    <w:p w14:paraId="11B5DC39" w14:textId="77777777" w:rsidR="0001777C" w:rsidRPr="00851EC2" w:rsidRDefault="0001777C" w:rsidP="0001777C">
      <w:pPr>
        <w:pStyle w:val="Web"/>
        <w:spacing w:before="0" w:beforeAutospacing="0" w:after="0" w:afterAutospacing="0"/>
        <w:ind w:left="1440" w:hanging="360"/>
        <w:rPr>
          <w:rFonts w:ascii="Bahnschrift Light" w:hAnsi="Bahnschrift Light"/>
        </w:rPr>
      </w:pPr>
      <w:r w:rsidRPr="00851EC2">
        <w:rPr>
          <w:rFonts w:ascii="Bahnschrift Light" w:hAnsi="Bahnschrift Light" w:cs="Arial"/>
          <w:color w:val="000000"/>
          <w:sz w:val="22"/>
          <w:szCs w:val="22"/>
        </w:rPr>
        <w:t>1.</w:t>
      </w:r>
      <w:r w:rsidRPr="00851EC2">
        <w:rPr>
          <w:rFonts w:ascii="Bahnschrift Light" w:hAnsi="Bahnschrift Light"/>
          <w:color w:val="000000"/>
          <w:sz w:val="14"/>
          <w:szCs w:val="14"/>
        </w:rPr>
        <w:t xml:space="preserve">     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Το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σύστη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α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ε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φανίζει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στην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οθόνη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ία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φόρ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α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ε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δυνατότητα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π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ροσθήκης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π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ληροφοριών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>.</w:t>
      </w:r>
    </w:p>
    <w:p w14:paraId="08CE2C6F" w14:textId="77777777" w:rsidR="0001777C" w:rsidRPr="00851EC2" w:rsidRDefault="0001777C" w:rsidP="0001777C">
      <w:pPr>
        <w:pStyle w:val="Web"/>
        <w:spacing w:before="0" w:beforeAutospacing="0" w:after="0" w:afterAutospacing="0"/>
        <w:ind w:left="1440" w:hanging="360"/>
        <w:rPr>
          <w:rFonts w:ascii="Bahnschrift Light" w:hAnsi="Bahnschrift Light"/>
        </w:rPr>
      </w:pPr>
      <w:r w:rsidRPr="00851EC2">
        <w:rPr>
          <w:rFonts w:ascii="Bahnschrift Light" w:hAnsi="Bahnschrift Light" w:cs="Arial"/>
          <w:color w:val="000000"/>
          <w:sz w:val="22"/>
          <w:szCs w:val="22"/>
        </w:rPr>
        <w:t>2.</w:t>
      </w:r>
      <w:r w:rsidRPr="00851EC2">
        <w:rPr>
          <w:rFonts w:ascii="Bahnschrift Light" w:hAnsi="Bahnschrift Light"/>
          <w:color w:val="000000"/>
          <w:sz w:val="14"/>
          <w:szCs w:val="14"/>
        </w:rPr>
        <w:t xml:space="preserve">     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Ο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χρήστης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συ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μπ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ληρώνει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α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π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αραίτητα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το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χρονικό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π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εριθώριο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του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proofErr w:type="spellStart"/>
      <w:r w:rsidRPr="00851EC2">
        <w:rPr>
          <w:rFonts w:ascii="Bahnschrift Light" w:hAnsi="Bahnschrift Light" w:cs="Arial"/>
          <w:color w:val="000000"/>
          <w:sz w:val="22"/>
          <w:szCs w:val="22"/>
        </w:rPr>
        <w:t>event</w:t>
      </w:r>
      <w:proofErr w:type="spellEnd"/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και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ό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π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οια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άλλη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π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ληροφορία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θέλει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(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τίτλος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,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ειδο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π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οίηση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,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το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π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οθεσία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,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ση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είωση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,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ε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π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ανάληψη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>)</w:t>
      </w:r>
    </w:p>
    <w:p w14:paraId="688B5ADD" w14:textId="77777777" w:rsidR="0001777C" w:rsidRPr="00851EC2" w:rsidRDefault="0001777C" w:rsidP="0001777C">
      <w:pPr>
        <w:pStyle w:val="Web"/>
        <w:spacing w:before="0" w:beforeAutospacing="0" w:after="0" w:afterAutospacing="0"/>
        <w:ind w:left="1440" w:hanging="360"/>
        <w:rPr>
          <w:rFonts w:ascii="Bahnschrift Light" w:hAnsi="Bahnschrift Light"/>
        </w:rPr>
      </w:pPr>
      <w:r w:rsidRPr="00851EC2">
        <w:rPr>
          <w:rFonts w:ascii="Bahnschrift Light" w:hAnsi="Bahnschrift Light" w:cs="Arial"/>
          <w:color w:val="000000"/>
          <w:sz w:val="22"/>
          <w:szCs w:val="22"/>
        </w:rPr>
        <w:t>3.</w:t>
      </w:r>
      <w:r w:rsidRPr="00851EC2">
        <w:rPr>
          <w:rFonts w:ascii="Bahnschrift Light" w:hAnsi="Bahnschrift Light"/>
          <w:color w:val="000000"/>
          <w:sz w:val="14"/>
          <w:szCs w:val="14"/>
        </w:rPr>
        <w:t xml:space="preserve">     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Ο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χρήστης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α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π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οθηκεύει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το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proofErr w:type="spellStart"/>
      <w:r w:rsidRPr="00851EC2">
        <w:rPr>
          <w:rFonts w:ascii="Bahnschrift Light" w:hAnsi="Bahnschrift Light" w:cs="Arial"/>
          <w:color w:val="000000"/>
          <w:sz w:val="22"/>
          <w:szCs w:val="22"/>
        </w:rPr>
        <w:t>event</w:t>
      </w:r>
      <w:proofErr w:type="spellEnd"/>
      <w:r w:rsidRPr="00851EC2">
        <w:rPr>
          <w:rFonts w:ascii="Bahnschrift Light" w:hAnsi="Bahnschrift Light" w:cs="Arial"/>
          <w:color w:val="000000"/>
          <w:sz w:val="22"/>
          <w:szCs w:val="22"/>
        </w:rPr>
        <w:t>.</w:t>
      </w:r>
    </w:p>
    <w:p w14:paraId="4529C77F" w14:textId="77777777" w:rsidR="0001777C" w:rsidRPr="00851EC2" w:rsidRDefault="0001777C" w:rsidP="0001777C">
      <w:pPr>
        <w:pStyle w:val="Web"/>
        <w:spacing w:before="0" w:beforeAutospacing="0" w:after="0" w:afterAutospacing="0"/>
        <w:ind w:left="1440" w:hanging="360"/>
        <w:rPr>
          <w:rFonts w:ascii="Bahnschrift Light" w:hAnsi="Bahnschrift Light"/>
        </w:rPr>
      </w:pPr>
      <w:r w:rsidRPr="00851EC2">
        <w:rPr>
          <w:rFonts w:ascii="Bahnschrift Light" w:hAnsi="Bahnschrift Light" w:cs="Arial"/>
          <w:color w:val="000000"/>
          <w:sz w:val="22"/>
          <w:szCs w:val="22"/>
        </w:rPr>
        <w:t>4.</w:t>
      </w:r>
      <w:r w:rsidRPr="00851EC2">
        <w:rPr>
          <w:rFonts w:ascii="Bahnschrift Light" w:hAnsi="Bahnschrift Light"/>
          <w:color w:val="000000"/>
          <w:sz w:val="14"/>
          <w:szCs w:val="14"/>
        </w:rPr>
        <w:t xml:space="preserve">     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Το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σύστη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α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α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π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οθηκεύει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στην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νή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η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το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νέο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proofErr w:type="spellStart"/>
      <w:r w:rsidRPr="00851EC2">
        <w:rPr>
          <w:rFonts w:ascii="Bahnschrift Light" w:hAnsi="Bahnschrift Light" w:cs="Arial"/>
          <w:color w:val="000000"/>
          <w:sz w:val="22"/>
          <w:szCs w:val="22"/>
        </w:rPr>
        <w:t>event</w:t>
      </w:r>
      <w:proofErr w:type="spellEnd"/>
      <w:r w:rsidRPr="00851EC2">
        <w:rPr>
          <w:rFonts w:ascii="Bahnschrift Light" w:hAnsi="Bahnschrift Light" w:cs="Arial"/>
          <w:color w:val="000000"/>
          <w:sz w:val="22"/>
          <w:szCs w:val="22"/>
        </w:rPr>
        <w:t>.</w:t>
      </w:r>
    </w:p>
    <w:p w14:paraId="6ED72C99" w14:textId="77777777" w:rsidR="0001777C" w:rsidRPr="00851EC2" w:rsidRDefault="0001777C" w:rsidP="0001777C">
      <w:pPr>
        <w:pStyle w:val="Web"/>
        <w:spacing w:before="0" w:beforeAutospacing="0" w:after="0" w:afterAutospacing="0"/>
        <w:ind w:left="1440" w:hanging="360"/>
        <w:rPr>
          <w:rFonts w:ascii="Bahnschrift Light" w:hAnsi="Bahnschrift Light"/>
        </w:rPr>
      </w:pPr>
      <w:r w:rsidRPr="00851EC2">
        <w:rPr>
          <w:rFonts w:ascii="Bahnschrift Light" w:hAnsi="Bahnschrift Light" w:cs="Arial"/>
          <w:color w:val="000000"/>
          <w:sz w:val="22"/>
          <w:szCs w:val="22"/>
        </w:rPr>
        <w:t>5.</w:t>
      </w:r>
      <w:r w:rsidRPr="00851EC2">
        <w:rPr>
          <w:rFonts w:ascii="Bahnschrift Light" w:hAnsi="Bahnschrift Light"/>
          <w:color w:val="000000"/>
          <w:sz w:val="14"/>
          <w:szCs w:val="14"/>
        </w:rPr>
        <w:t xml:space="preserve">     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Το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σύστη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α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ε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π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ιστρέφει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τον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χρήστη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στην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ανανεω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ένη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αρχική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οθόνη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του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proofErr w:type="spellStart"/>
      <w:r w:rsidRPr="00851EC2">
        <w:rPr>
          <w:rFonts w:ascii="Bahnschrift Light" w:hAnsi="Bahnschrift Light" w:cs="Arial"/>
          <w:color w:val="000000"/>
          <w:sz w:val="22"/>
          <w:szCs w:val="22"/>
        </w:rPr>
        <w:t>calendar</w:t>
      </w:r>
      <w:proofErr w:type="spellEnd"/>
      <w:r w:rsidRPr="00851EC2">
        <w:rPr>
          <w:rFonts w:ascii="Bahnschrift Light" w:hAnsi="Bahnschrift Light" w:cs="Arial"/>
          <w:color w:val="000000"/>
          <w:sz w:val="22"/>
          <w:szCs w:val="22"/>
        </w:rPr>
        <w:t>.</w:t>
      </w:r>
    </w:p>
    <w:p w14:paraId="4FD6E523" w14:textId="77777777" w:rsidR="0001777C" w:rsidRPr="00851EC2" w:rsidRDefault="0001777C" w:rsidP="0001777C">
      <w:pPr>
        <w:pStyle w:val="Web"/>
        <w:spacing w:before="0" w:beforeAutospacing="0" w:after="0" w:afterAutospacing="0"/>
        <w:ind w:left="1080"/>
        <w:rPr>
          <w:rFonts w:ascii="Bahnschrift Light" w:hAnsi="Bahnschrift Light"/>
        </w:rPr>
      </w:pPr>
      <w:r w:rsidRPr="00851EC2">
        <w:rPr>
          <w:rFonts w:ascii="Bahnschrift Light" w:hAnsi="Bahnschrift Light" w:cs="Arial"/>
          <w:color w:val="000000"/>
          <w:sz w:val="22"/>
          <w:szCs w:val="22"/>
        </w:rPr>
        <w:t> </w:t>
      </w:r>
    </w:p>
    <w:p w14:paraId="02215DCA" w14:textId="77777777" w:rsidR="0001777C" w:rsidRPr="00851EC2" w:rsidRDefault="0001777C" w:rsidP="0001777C">
      <w:pPr>
        <w:pStyle w:val="Web"/>
        <w:spacing w:before="0" w:beforeAutospacing="0" w:after="0" w:afterAutospacing="0"/>
        <w:ind w:left="780" w:hanging="360"/>
        <w:rPr>
          <w:rFonts w:ascii="Bahnschrift Light" w:hAnsi="Bahnschrift Light"/>
        </w:rPr>
      </w:pPr>
      <w:r w:rsidRPr="00851EC2">
        <w:rPr>
          <w:rFonts w:ascii="Bahnschrift Light" w:hAnsi="Bahnschrift Light" w:cs="Arial"/>
          <w:color w:val="000000"/>
          <w:sz w:val="22"/>
          <w:szCs w:val="22"/>
        </w:rPr>
        <w:t>3.</w:t>
      </w:r>
      <w:r w:rsidRPr="00851EC2">
        <w:rPr>
          <w:rFonts w:ascii="Bahnschrift Light" w:hAnsi="Bahnschrift Light"/>
          <w:color w:val="000000"/>
          <w:sz w:val="14"/>
          <w:szCs w:val="14"/>
        </w:rPr>
        <w:t xml:space="preserve">      </w:t>
      </w:r>
      <w:proofErr w:type="spellStart"/>
      <w:r w:rsidRPr="00851EC2">
        <w:rPr>
          <w:rFonts w:ascii="Bahnschrift Light" w:hAnsi="Bahnschrift Light" w:cs="Arial"/>
          <w:color w:val="000000"/>
          <w:sz w:val="22"/>
          <w:szCs w:val="22"/>
        </w:rPr>
        <w:t>Select</w:t>
      </w:r>
      <w:proofErr w:type="spellEnd"/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proofErr w:type="spellStart"/>
      <w:r w:rsidRPr="00851EC2">
        <w:rPr>
          <w:rFonts w:ascii="Bahnschrift Light" w:hAnsi="Bahnschrift Light" w:cs="Arial"/>
          <w:color w:val="000000"/>
          <w:sz w:val="22"/>
          <w:szCs w:val="22"/>
        </w:rPr>
        <w:t>event</w:t>
      </w:r>
      <w:proofErr w:type="spellEnd"/>
    </w:p>
    <w:p w14:paraId="5517BB57" w14:textId="77777777" w:rsidR="0001777C" w:rsidRPr="00851EC2" w:rsidRDefault="0001777C" w:rsidP="0001777C">
      <w:pPr>
        <w:pStyle w:val="Web"/>
        <w:spacing w:before="0" w:beforeAutospacing="0" w:after="0" w:afterAutospacing="0"/>
        <w:ind w:left="2160" w:hanging="360"/>
        <w:rPr>
          <w:rFonts w:ascii="Bahnschrift Light" w:hAnsi="Bahnschrift Light"/>
        </w:rPr>
      </w:pPr>
      <w:r w:rsidRPr="00851EC2">
        <w:rPr>
          <w:rFonts w:ascii="Bahnschrift Light" w:hAnsi="Bahnschrift Light" w:cs="Arial"/>
          <w:color w:val="000000"/>
          <w:sz w:val="22"/>
          <w:szCs w:val="22"/>
        </w:rPr>
        <w:t>0.</w:t>
      </w:r>
      <w:r w:rsidRPr="00851EC2">
        <w:rPr>
          <w:rFonts w:ascii="Bahnschrift Light" w:hAnsi="Bahnschrift Light"/>
          <w:color w:val="000000"/>
          <w:sz w:val="14"/>
          <w:szCs w:val="14"/>
        </w:rPr>
        <w:t xml:space="preserve">      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O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Χρήστης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ε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π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ιλέγει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το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αντίστοιχο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proofErr w:type="spellStart"/>
      <w:r w:rsidRPr="00851EC2">
        <w:rPr>
          <w:rFonts w:ascii="Bahnschrift Light" w:hAnsi="Bahnschrift Light" w:cs="Arial"/>
          <w:color w:val="000000"/>
          <w:sz w:val="22"/>
          <w:szCs w:val="22"/>
        </w:rPr>
        <w:t>event</w:t>
      </w:r>
      <w:proofErr w:type="spellEnd"/>
    </w:p>
    <w:p w14:paraId="0A7AD1DA" w14:textId="77777777" w:rsidR="0001777C" w:rsidRPr="00851EC2" w:rsidRDefault="0001777C" w:rsidP="0001777C">
      <w:pPr>
        <w:pStyle w:val="Web"/>
        <w:spacing w:before="0" w:beforeAutospacing="0" w:after="0" w:afterAutospacing="0"/>
        <w:ind w:left="2160" w:hanging="360"/>
        <w:rPr>
          <w:rFonts w:ascii="Bahnschrift Light" w:hAnsi="Bahnschrift Light"/>
        </w:rPr>
      </w:pPr>
      <w:r w:rsidRPr="00851EC2">
        <w:rPr>
          <w:rFonts w:ascii="Bahnschrift Light" w:hAnsi="Bahnschrift Light" w:cs="Arial"/>
          <w:color w:val="000000"/>
          <w:sz w:val="22"/>
          <w:szCs w:val="22"/>
        </w:rPr>
        <w:t>1.</w:t>
      </w:r>
      <w:r w:rsidRPr="00851EC2">
        <w:rPr>
          <w:rFonts w:ascii="Bahnschrift Light" w:hAnsi="Bahnschrift Light"/>
          <w:color w:val="000000"/>
          <w:sz w:val="14"/>
          <w:szCs w:val="14"/>
        </w:rPr>
        <w:t xml:space="preserve">     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Το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σύστη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α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ψάχνει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στην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νή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η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όλες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τις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π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ληροφορίες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του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proofErr w:type="spellStart"/>
      <w:r w:rsidRPr="00851EC2">
        <w:rPr>
          <w:rFonts w:ascii="Bahnschrift Light" w:hAnsi="Bahnschrift Light" w:cs="Arial"/>
          <w:color w:val="000000"/>
          <w:sz w:val="22"/>
          <w:szCs w:val="22"/>
        </w:rPr>
        <w:t>event</w:t>
      </w:r>
      <w:proofErr w:type="spellEnd"/>
      <w:r w:rsidRPr="00851EC2">
        <w:rPr>
          <w:rFonts w:ascii="Bahnschrift Light" w:hAnsi="Bahnschrift Light" w:cs="Arial"/>
          <w:color w:val="000000"/>
          <w:sz w:val="22"/>
          <w:szCs w:val="22"/>
        </w:rPr>
        <w:t>. </w:t>
      </w:r>
    </w:p>
    <w:p w14:paraId="24D14920" w14:textId="77777777" w:rsidR="0001777C" w:rsidRPr="00851EC2" w:rsidRDefault="0001777C" w:rsidP="0001777C">
      <w:pPr>
        <w:pStyle w:val="Web"/>
        <w:spacing w:before="0" w:beforeAutospacing="0" w:after="0" w:afterAutospacing="0"/>
        <w:ind w:left="2160" w:hanging="360"/>
        <w:rPr>
          <w:rFonts w:ascii="Bahnschrift Light" w:hAnsi="Bahnschrift Light"/>
        </w:rPr>
      </w:pPr>
      <w:r w:rsidRPr="00851EC2">
        <w:rPr>
          <w:rFonts w:ascii="Bahnschrift Light" w:hAnsi="Bahnschrift Light" w:cs="Arial"/>
          <w:color w:val="000000"/>
          <w:sz w:val="22"/>
          <w:szCs w:val="22"/>
        </w:rPr>
        <w:t>2.</w:t>
      </w:r>
      <w:r w:rsidRPr="00851EC2">
        <w:rPr>
          <w:rFonts w:ascii="Bahnschrift Light" w:hAnsi="Bahnschrift Light"/>
          <w:color w:val="000000"/>
          <w:sz w:val="14"/>
          <w:szCs w:val="14"/>
        </w:rPr>
        <w:t xml:space="preserve">     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Το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σύστη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α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ε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φανίζει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ία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φόρ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α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ε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όλες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τις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π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ληροφορίες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>.</w:t>
      </w:r>
    </w:p>
    <w:p w14:paraId="0BEF1B8F" w14:textId="77777777" w:rsidR="0001777C" w:rsidRPr="00851EC2" w:rsidRDefault="0001777C" w:rsidP="0001777C">
      <w:pPr>
        <w:pStyle w:val="Web"/>
        <w:spacing w:before="0" w:beforeAutospacing="0" w:after="0" w:afterAutospacing="0"/>
        <w:ind w:left="780" w:hanging="360"/>
        <w:rPr>
          <w:rFonts w:ascii="Bahnschrift Light" w:hAnsi="Bahnschrift Light"/>
        </w:rPr>
      </w:pPr>
      <w:r w:rsidRPr="00851EC2">
        <w:rPr>
          <w:rFonts w:ascii="Bahnschrift Light" w:hAnsi="Bahnschrift Light" w:cs="Arial"/>
          <w:color w:val="000000"/>
          <w:sz w:val="22"/>
          <w:szCs w:val="22"/>
        </w:rPr>
        <w:t>3.1</w:t>
      </w:r>
      <w:r w:rsidRPr="00851EC2">
        <w:rPr>
          <w:rFonts w:ascii="Bahnschrift Light" w:hAnsi="Bahnschrift Light"/>
          <w:color w:val="000000"/>
          <w:sz w:val="14"/>
          <w:szCs w:val="14"/>
        </w:rPr>
        <w:t xml:space="preserve">   </w:t>
      </w:r>
      <w:proofErr w:type="spellStart"/>
      <w:r w:rsidRPr="00851EC2">
        <w:rPr>
          <w:rFonts w:ascii="Bahnschrift Light" w:hAnsi="Bahnschrift Light" w:cs="Arial"/>
          <w:color w:val="000000"/>
          <w:sz w:val="22"/>
          <w:szCs w:val="22"/>
        </w:rPr>
        <w:t>Delete</w:t>
      </w:r>
      <w:proofErr w:type="spellEnd"/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proofErr w:type="spellStart"/>
      <w:r w:rsidRPr="00851EC2">
        <w:rPr>
          <w:rFonts w:ascii="Bahnschrift Light" w:hAnsi="Bahnschrift Light" w:cs="Arial"/>
          <w:color w:val="000000"/>
          <w:sz w:val="22"/>
          <w:szCs w:val="22"/>
        </w:rPr>
        <w:t>event</w:t>
      </w:r>
      <w:proofErr w:type="spellEnd"/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(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Εναλλακτική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Ροή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>)</w:t>
      </w:r>
    </w:p>
    <w:p w14:paraId="6F00E2A3" w14:textId="77777777" w:rsidR="0001777C" w:rsidRPr="00851EC2" w:rsidRDefault="0001777C" w:rsidP="0001777C">
      <w:pPr>
        <w:pStyle w:val="Web"/>
        <w:spacing w:before="0" w:beforeAutospacing="0" w:after="0" w:afterAutospacing="0"/>
        <w:ind w:left="2160" w:hanging="360"/>
        <w:rPr>
          <w:rFonts w:ascii="Bahnschrift Light" w:hAnsi="Bahnschrift Light"/>
        </w:rPr>
      </w:pPr>
      <w:r w:rsidRPr="00851EC2">
        <w:rPr>
          <w:rFonts w:ascii="Bahnschrift Light" w:hAnsi="Bahnschrift Light" w:cs="Arial"/>
          <w:color w:val="000000"/>
          <w:sz w:val="22"/>
          <w:szCs w:val="22"/>
        </w:rPr>
        <w:t>1.</w:t>
      </w:r>
      <w:r w:rsidRPr="00851EC2">
        <w:rPr>
          <w:rFonts w:ascii="Bahnschrift Light" w:hAnsi="Bahnschrift Light"/>
          <w:color w:val="000000"/>
          <w:sz w:val="14"/>
          <w:szCs w:val="14"/>
        </w:rPr>
        <w:t xml:space="preserve">     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Ο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χρήστης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ε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π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ιλέγει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να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διαγράψει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ένα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proofErr w:type="spellStart"/>
      <w:r w:rsidRPr="00851EC2">
        <w:rPr>
          <w:rFonts w:ascii="Bahnschrift Light" w:hAnsi="Bahnschrift Light" w:cs="Arial"/>
          <w:color w:val="000000"/>
          <w:sz w:val="22"/>
          <w:szCs w:val="22"/>
        </w:rPr>
        <w:t>event</w:t>
      </w:r>
      <w:proofErr w:type="spellEnd"/>
      <w:r w:rsidRPr="00851EC2">
        <w:rPr>
          <w:rFonts w:ascii="Bahnschrift Light" w:hAnsi="Bahnschrift Light" w:cs="Arial"/>
          <w:color w:val="000000"/>
          <w:sz w:val="22"/>
          <w:szCs w:val="22"/>
        </w:rPr>
        <w:t>.</w:t>
      </w:r>
    </w:p>
    <w:p w14:paraId="10036F12" w14:textId="77777777" w:rsidR="0001777C" w:rsidRPr="00851EC2" w:rsidRDefault="0001777C" w:rsidP="0001777C">
      <w:pPr>
        <w:pStyle w:val="Web"/>
        <w:spacing w:before="0" w:beforeAutospacing="0" w:after="0" w:afterAutospacing="0"/>
        <w:ind w:left="2160" w:hanging="360"/>
        <w:rPr>
          <w:rFonts w:ascii="Bahnschrift Light" w:hAnsi="Bahnschrift Light"/>
        </w:rPr>
      </w:pPr>
      <w:r w:rsidRPr="00851EC2">
        <w:rPr>
          <w:rFonts w:ascii="Bahnschrift Light" w:hAnsi="Bahnschrift Light" w:cs="Arial"/>
          <w:color w:val="000000"/>
          <w:sz w:val="22"/>
          <w:szCs w:val="22"/>
        </w:rPr>
        <w:t>2.</w:t>
      </w:r>
      <w:r w:rsidRPr="00851EC2">
        <w:rPr>
          <w:rFonts w:ascii="Bahnschrift Light" w:hAnsi="Bahnschrift Light"/>
          <w:color w:val="000000"/>
          <w:sz w:val="14"/>
          <w:szCs w:val="14"/>
        </w:rPr>
        <w:t xml:space="preserve">     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Το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σύστη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α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ε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φανίζει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ένα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ήνυ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α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ε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π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ιβεβαίωσης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της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διαγραφής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>.</w:t>
      </w:r>
    </w:p>
    <w:p w14:paraId="6EC8AFB9" w14:textId="77777777" w:rsidR="0001777C" w:rsidRPr="00851EC2" w:rsidRDefault="0001777C" w:rsidP="0001777C">
      <w:pPr>
        <w:pStyle w:val="Web"/>
        <w:spacing w:before="0" w:beforeAutospacing="0" w:after="0" w:afterAutospacing="0"/>
        <w:ind w:left="2160" w:hanging="360"/>
        <w:rPr>
          <w:rFonts w:ascii="Bahnschrift Light" w:hAnsi="Bahnschrift Light"/>
        </w:rPr>
      </w:pPr>
      <w:r w:rsidRPr="00851EC2">
        <w:rPr>
          <w:rFonts w:ascii="Bahnschrift Light" w:hAnsi="Bahnschrift Light" w:cs="Arial"/>
          <w:color w:val="000000"/>
          <w:sz w:val="22"/>
          <w:szCs w:val="22"/>
        </w:rPr>
        <w:t>3.</w:t>
      </w:r>
      <w:r w:rsidRPr="00851EC2">
        <w:rPr>
          <w:rFonts w:ascii="Bahnschrift Light" w:hAnsi="Bahnschrift Light"/>
          <w:color w:val="000000"/>
          <w:sz w:val="14"/>
          <w:szCs w:val="14"/>
        </w:rPr>
        <w:t xml:space="preserve">     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Ο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χρήστης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ε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π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ιβεβαιώνει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την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διαγραφή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>.</w:t>
      </w:r>
    </w:p>
    <w:p w14:paraId="240A302A" w14:textId="77777777" w:rsidR="0001777C" w:rsidRPr="00851EC2" w:rsidRDefault="0001777C" w:rsidP="0001777C">
      <w:pPr>
        <w:pStyle w:val="Web"/>
        <w:spacing w:before="0" w:beforeAutospacing="0" w:after="0" w:afterAutospacing="0"/>
        <w:ind w:left="2160" w:hanging="360"/>
        <w:rPr>
          <w:rFonts w:ascii="Bahnschrift Light" w:hAnsi="Bahnschrift Light"/>
        </w:rPr>
      </w:pPr>
      <w:r w:rsidRPr="00851EC2">
        <w:rPr>
          <w:rFonts w:ascii="Bahnschrift Light" w:hAnsi="Bahnschrift Light" w:cs="Arial"/>
          <w:color w:val="000000"/>
          <w:sz w:val="22"/>
          <w:szCs w:val="22"/>
        </w:rPr>
        <w:t>4.</w:t>
      </w:r>
      <w:r w:rsidRPr="00851EC2">
        <w:rPr>
          <w:rFonts w:ascii="Bahnschrift Light" w:hAnsi="Bahnschrift Light"/>
          <w:color w:val="000000"/>
          <w:sz w:val="14"/>
          <w:szCs w:val="14"/>
        </w:rPr>
        <w:t xml:space="preserve">     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Το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σύστη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α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διαγράφει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το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proofErr w:type="spellStart"/>
      <w:r w:rsidRPr="00851EC2">
        <w:rPr>
          <w:rFonts w:ascii="Bahnschrift Light" w:hAnsi="Bahnschrift Light" w:cs="Arial"/>
          <w:color w:val="000000"/>
          <w:sz w:val="22"/>
          <w:szCs w:val="22"/>
        </w:rPr>
        <w:t>event</w:t>
      </w:r>
      <w:proofErr w:type="spellEnd"/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α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π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ό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την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νή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η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>.</w:t>
      </w:r>
    </w:p>
    <w:p w14:paraId="35E67AB9" w14:textId="77777777" w:rsidR="0001777C" w:rsidRPr="00851EC2" w:rsidRDefault="0001777C" w:rsidP="0001777C">
      <w:pPr>
        <w:pStyle w:val="Web"/>
        <w:spacing w:before="0" w:beforeAutospacing="0" w:after="0" w:afterAutospacing="0"/>
        <w:ind w:left="2160" w:hanging="360"/>
        <w:rPr>
          <w:rFonts w:ascii="Bahnschrift Light" w:hAnsi="Bahnschrift Light"/>
        </w:rPr>
      </w:pPr>
      <w:r w:rsidRPr="00851EC2">
        <w:rPr>
          <w:rFonts w:ascii="Bahnschrift Light" w:hAnsi="Bahnschrift Light" w:cs="Arial"/>
          <w:color w:val="000000"/>
          <w:sz w:val="22"/>
          <w:szCs w:val="22"/>
        </w:rPr>
        <w:t>5.</w:t>
      </w:r>
      <w:r w:rsidRPr="00851EC2">
        <w:rPr>
          <w:rFonts w:ascii="Bahnschrift Light" w:hAnsi="Bahnschrift Light"/>
          <w:color w:val="000000"/>
          <w:sz w:val="14"/>
          <w:szCs w:val="14"/>
        </w:rPr>
        <w:t xml:space="preserve">     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Το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σύστη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α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ε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π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ιστρέφει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τον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χρήστη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στην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ανανεω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ένη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αρχική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οθόνη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του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proofErr w:type="spellStart"/>
      <w:r w:rsidRPr="00851EC2">
        <w:rPr>
          <w:rFonts w:ascii="Bahnschrift Light" w:hAnsi="Bahnschrift Light" w:cs="Arial"/>
          <w:color w:val="000000"/>
          <w:sz w:val="22"/>
          <w:szCs w:val="22"/>
        </w:rPr>
        <w:t>calendar</w:t>
      </w:r>
      <w:proofErr w:type="spellEnd"/>
      <w:r w:rsidRPr="00851EC2">
        <w:rPr>
          <w:rFonts w:ascii="Bahnschrift Light" w:hAnsi="Bahnschrift Light" w:cs="Arial"/>
          <w:color w:val="000000"/>
          <w:sz w:val="22"/>
          <w:szCs w:val="22"/>
        </w:rPr>
        <w:t>.</w:t>
      </w:r>
    </w:p>
    <w:p w14:paraId="65FEDF46" w14:textId="77777777" w:rsidR="0001777C" w:rsidRPr="00851EC2" w:rsidRDefault="0001777C" w:rsidP="0001777C">
      <w:pPr>
        <w:pStyle w:val="Web"/>
        <w:spacing w:before="0" w:beforeAutospacing="0" w:after="0" w:afterAutospacing="0"/>
        <w:ind w:left="780" w:hanging="360"/>
        <w:rPr>
          <w:rFonts w:ascii="Bahnschrift Light" w:hAnsi="Bahnschrift Light"/>
        </w:rPr>
      </w:pPr>
      <w:r w:rsidRPr="00851EC2">
        <w:rPr>
          <w:rFonts w:ascii="Bahnschrift Light" w:hAnsi="Bahnschrift Light" w:cs="Arial"/>
          <w:color w:val="000000"/>
          <w:sz w:val="22"/>
          <w:szCs w:val="22"/>
        </w:rPr>
        <w:t>3.2</w:t>
      </w:r>
      <w:r w:rsidRPr="00851EC2">
        <w:rPr>
          <w:rFonts w:ascii="Bahnschrift Light" w:hAnsi="Bahnschrift Light" w:cs="Arial"/>
          <w:color w:val="000000"/>
          <w:sz w:val="14"/>
          <w:szCs w:val="14"/>
        </w:rPr>
        <w:t xml:space="preserve">  </w:t>
      </w:r>
      <w:proofErr w:type="spellStart"/>
      <w:r w:rsidRPr="00851EC2">
        <w:rPr>
          <w:rFonts w:ascii="Bahnschrift Light" w:hAnsi="Bahnschrift Light" w:cs="Arial"/>
          <w:color w:val="000000"/>
          <w:sz w:val="22"/>
          <w:szCs w:val="22"/>
        </w:rPr>
        <w:t>Modify</w:t>
      </w:r>
      <w:proofErr w:type="spellEnd"/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proofErr w:type="spellStart"/>
      <w:r w:rsidRPr="00851EC2">
        <w:rPr>
          <w:rFonts w:ascii="Bahnschrift Light" w:hAnsi="Bahnschrift Light" w:cs="Arial"/>
          <w:color w:val="000000"/>
          <w:sz w:val="22"/>
          <w:szCs w:val="22"/>
        </w:rPr>
        <w:t>event</w:t>
      </w:r>
      <w:proofErr w:type="spellEnd"/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(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Εναλλακτική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Ροή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>)</w:t>
      </w:r>
    </w:p>
    <w:p w14:paraId="7DC878FC" w14:textId="77777777" w:rsidR="0001777C" w:rsidRPr="00851EC2" w:rsidRDefault="0001777C" w:rsidP="0001777C">
      <w:pPr>
        <w:pStyle w:val="Web"/>
        <w:spacing w:before="0" w:beforeAutospacing="0" w:after="0" w:afterAutospacing="0"/>
        <w:ind w:left="1440" w:hanging="360"/>
        <w:rPr>
          <w:rFonts w:ascii="Bahnschrift Light" w:hAnsi="Bahnschrift Light"/>
        </w:rPr>
      </w:pPr>
      <w:r w:rsidRPr="00851EC2">
        <w:rPr>
          <w:rFonts w:ascii="Bahnschrift Light" w:hAnsi="Bahnschrift Light" w:cs="Arial"/>
          <w:color w:val="000000"/>
          <w:sz w:val="22"/>
          <w:szCs w:val="22"/>
        </w:rPr>
        <w:t>0.</w:t>
      </w:r>
      <w:r w:rsidRPr="00851EC2">
        <w:rPr>
          <w:rFonts w:ascii="Bahnschrift Light" w:hAnsi="Bahnschrift Light"/>
          <w:color w:val="000000"/>
          <w:sz w:val="14"/>
          <w:szCs w:val="14"/>
        </w:rPr>
        <w:t xml:space="preserve">     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Ο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χρήστης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ε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π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ιλέγει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να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τρο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π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ο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π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οιήσει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ένα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proofErr w:type="spellStart"/>
      <w:r w:rsidRPr="00851EC2">
        <w:rPr>
          <w:rFonts w:ascii="Bahnschrift Light" w:hAnsi="Bahnschrift Light" w:cs="Arial"/>
          <w:color w:val="000000"/>
          <w:sz w:val="22"/>
          <w:szCs w:val="22"/>
        </w:rPr>
        <w:t>event</w:t>
      </w:r>
      <w:proofErr w:type="spellEnd"/>
      <w:r w:rsidRPr="00851EC2">
        <w:rPr>
          <w:rFonts w:ascii="Bahnschrift Light" w:hAnsi="Bahnschrift Light" w:cs="Arial"/>
          <w:color w:val="000000"/>
          <w:sz w:val="22"/>
          <w:szCs w:val="22"/>
        </w:rPr>
        <w:t>.</w:t>
      </w:r>
    </w:p>
    <w:p w14:paraId="0ED665B8" w14:textId="77777777" w:rsidR="0001777C" w:rsidRPr="00851EC2" w:rsidRDefault="0001777C" w:rsidP="0001777C">
      <w:pPr>
        <w:pStyle w:val="Web"/>
        <w:spacing w:before="0" w:beforeAutospacing="0" w:after="0" w:afterAutospacing="0"/>
        <w:ind w:left="1440" w:hanging="360"/>
        <w:rPr>
          <w:rFonts w:ascii="Bahnschrift Light" w:hAnsi="Bahnschrift Light"/>
        </w:rPr>
      </w:pPr>
      <w:r w:rsidRPr="00851EC2">
        <w:rPr>
          <w:rFonts w:ascii="Bahnschrift Light" w:hAnsi="Bahnschrift Light" w:cs="Arial"/>
          <w:color w:val="000000"/>
          <w:sz w:val="22"/>
          <w:szCs w:val="22"/>
        </w:rPr>
        <w:t>1.</w:t>
      </w:r>
      <w:r w:rsidRPr="00851EC2">
        <w:rPr>
          <w:rFonts w:ascii="Bahnschrift Light" w:hAnsi="Bahnschrift Light"/>
          <w:color w:val="000000"/>
          <w:sz w:val="14"/>
          <w:szCs w:val="14"/>
        </w:rPr>
        <w:t xml:space="preserve">     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Το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σύστη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α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ε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φανίζει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ία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φόρ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α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ε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όλες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τις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υ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π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άρχουσες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π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ληροφορίες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και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ε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την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δυνατότητα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τρο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π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ο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π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οιήσεις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όλων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των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στοιχείων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>.</w:t>
      </w:r>
    </w:p>
    <w:p w14:paraId="5208F539" w14:textId="77777777" w:rsidR="0001777C" w:rsidRPr="00851EC2" w:rsidRDefault="0001777C" w:rsidP="0001777C">
      <w:pPr>
        <w:pStyle w:val="Web"/>
        <w:spacing w:before="0" w:beforeAutospacing="0" w:after="0" w:afterAutospacing="0"/>
        <w:ind w:left="1440" w:hanging="360"/>
        <w:rPr>
          <w:rFonts w:ascii="Bahnschrift Light" w:hAnsi="Bahnschrift Light"/>
        </w:rPr>
      </w:pPr>
      <w:r w:rsidRPr="00851EC2">
        <w:rPr>
          <w:rFonts w:ascii="Bahnschrift Light" w:hAnsi="Bahnschrift Light" w:cs="Arial"/>
          <w:color w:val="000000"/>
          <w:sz w:val="22"/>
          <w:szCs w:val="22"/>
        </w:rPr>
        <w:t>2.</w:t>
      </w:r>
      <w:r w:rsidRPr="00851EC2">
        <w:rPr>
          <w:rFonts w:ascii="Bahnschrift Light" w:hAnsi="Bahnschrift Light"/>
          <w:color w:val="000000"/>
          <w:sz w:val="14"/>
          <w:szCs w:val="14"/>
        </w:rPr>
        <w:t xml:space="preserve">     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Ο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χρήστης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α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π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οθηκεύει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τις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αλλαγές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του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>.</w:t>
      </w:r>
    </w:p>
    <w:p w14:paraId="0ECA6EC6" w14:textId="77777777" w:rsidR="0001777C" w:rsidRPr="00851EC2" w:rsidRDefault="0001777C" w:rsidP="0001777C">
      <w:pPr>
        <w:pStyle w:val="Web"/>
        <w:spacing w:before="0" w:beforeAutospacing="0" w:after="0" w:afterAutospacing="0"/>
        <w:ind w:left="1440" w:hanging="360"/>
        <w:rPr>
          <w:rFonts w:ascii="Bahnschrift Light" w:hAnsi="Bahnschrift Light" w:cs="Arial"/>
          <w:color w:val="000000"/>
          <w:sz w:val="22"/>
          <w:szCs w:val="22"/>
        </w:rPr>
      </w:pPr>
      <w:r w:rsidRPr="00851EC2">
        <w:rPr>
          <w:rFonts w:ascii="Bahnschrift Light" w:hAnsi="Bahnschrift Light" w:cs="Arial"/>
          <w:color w:val="000000"/>
          <w:sz w:val="22"/>
          <w:szCs w:val="22"/>
        </w:rPr>
        <w:t>3.</w:t>
      </w:r>
      <w:r w:rsidRPr="00851EC2">
        <w:rPr>
          <w:rFonts w:ascii="Bahnschrift Light" w:hAnsi="Bahnschrift Light"/>
          <w:color w:val="000000"/>
          <w:sz w:val="14"/>
          <w:szCs w:val="14"/>
        </w:rPr>
        <w:t xml:space="preserve">     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Το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σύστη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α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α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π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οθηκεύει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τις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αλλαγές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στην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νή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η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>.</w:t>
      </w:r>
    </w:p>
    <w:p w14:paraId="6616B1B2" w14:textId="67C1BF07" w:rsidR="0001777C" w:rsidRPr="00851EC2" w:rsidRDefault="0001777C" w:rsidP="0001777C">
      <w:pPr>
        <w:pStyle w:val="Web"/>
        <w:spacing w:before="0" w:beforeAutospacing="0" w:after="0" w:afterAutospacing="0"/>
        <w:ind w:left="1440" w:hanging="360"/>
        <w:rPr>
          <w:rFonts w:ascii="Bahnschrift Light" w:hAnsi="Bahnschrift Light"/>
        </w:rPr>
      </w:pPr>
      <w:r w:rsidRPr="00851EC2">
        <w:rPr>
          <w:rFonts w:ascii="Bahnschrift Light" w:hAnsi="Bahnschrift Light" w:cs="Arial"/>
          <w:color w:val="000000"/>
          <w:sz w:val="22"/>
          <w:szCs w:val="22"/>
        </w:rPr>
        <w:t>4.</w:t>
      </w:r>
      <w:r w:rsidRPr="00851EC2">
        <w:rPr>
          <w:rFonts w:ascii="Bahnschrift Light" w:hAnsi="Bahnschrift Light"/>
          <w:color w:val="000000"/>
          <w:sz w:val="14"/>
          <w:szCs w:val="14"/>
        </w:rPr>
        <w:t xml:space="preserve">     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Το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σύστη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α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ε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π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ιστρέφει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τον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χρήστη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στην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ανανεω</w:t>
      </w:r>
      <w:r w:rsidRPr="00851EC2">
        <w:rPr>
          <w:rFonts w:ascii="Bahnschrift Light" w:hAnsi="Bahnschrift Light" w:cs="Avenir Next LT Pro Light"/>
          <w:color w:val="000000"/>
          <w:sz w:val="22"/>
          <w:szCs w:val="22"/>
        </w:rPr>
        <w:t>μ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ένη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αρχική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οθόνη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του</w:t>
      </w:r>
      <w:r w:rsidRPr="00851EC2">
        <w:rPr>
          <w:rFonts w:ascii="Bahnschrift Light" w:hAnsi="Bahnschrift Light" w:cs="Arial"/>
          <w:color w:val="000000"/>
          <w:sz w:val="22"/>
          <w:szCs w:val="22"/>
        </w:rPr>
        <w:t xml:space="preserve"> </w:t>
      </w:r>
      <w:proofErr w:type="spellStart"/>
      <w:r w:rsidRPr="00851EC2">
        <w:rPr>
          <w:rFonts w:ascii="Bahnschrift Light" w:hAnsi="Bahnschrift Light" w:cs="Arial"/>
          <w:color w:val="000000"/>
          <w:sz w:val="22"/>
          <w:szCs w:val="22"/>
        </w:rPr>
        <w:t>calendar</w:t>
      </w:r>
      <w:proofErr w:type="spellEnd"/>
    </w:p>
    <w:p w14:paraId="512807A4" w14:textId="77777777" w:rsidR="0001777C" w:rsidRPr="00851EC2" w:rsidRDefault="0001777C" w:rsidP="0001777C">
      <w:pPr>
        <w:pStyle w:val="3"/>
        <w:rPr>
          <w:rFonts w:ascii="Bahnschrift Light" w:hAnsi="Bahnschrift Light" w:cs="Arial"/>
          <w:color w:val="000000"/>
          <w:sz w:val="22"/>
          <w:szCs w:val="22"/>
        </w:rPr>
      </w:pPr>
    </w:p>
    <w:p w14:paraId="642961B7" w14:textId="0FABE976" w:rsidR="00CC33B6" w:rsidRPr="00851EC2" w:rsidRDefault="00CC33B6" w:rsidP="0001777C">
      <w:pPr>
        <w:pStyle w:val="3"/>
        <w:rPr>
          <w:rFonts w:ascii="Bahnschrift Light" w:hAnsi="Bahnschrift Light"/>
        </w:rPr>
      </w:pPr>
      <w:r w:rsidRPr="00851EC2">
        <w:rPr>
          <w:rFonts w:ascii="Bahnschrift Light" w:hAnsi="Bahnschrift Light"/>
        </w:rPr>
        <w:t>Assistance</w:t>
      </w:r>
    </w:p>
    <w:p w14:paraId="658A5D13" w14:textId="3A3A8008" w:rsidR="00CC33B6" w:rsidRPr="00851EC2" w:rsidRDefault="00CC33B6" w:rsidP="00CC33B6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 xml:space="preserve">Περιγραφή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val="en-US" w:eastAsia="el-GR"/>
        </w:rPr>
        <w:t>Menu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:</w:t>
      </w:r>
    </w:p>
    <w:p w14:paraId="0821930C" w14:textId="77777777" w:rsidR="00CC33B6" w:rsidRPr="00851EC2" w:rsidRDefault="00CC33B6" w:rsidP="00CC33B6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Η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εφαρ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ογή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δίνει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στο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χρήστη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την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δυνατότητα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να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ενη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ερώνεται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για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το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ρόγρα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φαγητού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της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εστίας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.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Αρχικά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χρήστης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ορεί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να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ιλέξει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το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χρονικό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διάστη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(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έρα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,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εβδο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άδα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,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ήνας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),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ακολούθως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το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/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γεύ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(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) (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ρωινό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,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εση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εριανό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,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βραδινό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)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και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να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βλέ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οια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ιάτα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είναι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διαθέσι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.</w:t>
      </w:r>
    </w:p>
    <w:p w14:paraId="6171A975" w14:textId="77777777" w:rsidR="00BB020A" w:rsidRPr="00BB020A" w:rsidRDefault="00BB020A" w:rsidP="00BB020A">
      <w:pPr>
        <w:spacing w:before="0" w:after="0" w:line="240" w:lineRule="auto"/>
        <w:ind w:left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BB020A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lastRenderedPageBreak/>
        <w:t>1.</w:t>
      </w:r>
      <w:r w:rsidRPr="00BB020A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      </w:t>
      </w:r>
      <w:r w:rsidRPr="00BB020A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BB020A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Today’s</w:t>
      </w:r>
      <w:proofErr w:type="spellEnd"/>
      <w:r w:rsidRPr="00BB020A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BB020A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Menu</w:t>
      </w:r>
      <w:proofErr w:type="spellEnd"/>
      <w:r w:rsidRPr="00BB020A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.</w:t>
      </w:r>
    </w:p>
    <w:p w14:paraId="607ED953" w14:textId="77777777" w:rsidR="00BB020A" w:rsidRPr="00BB020A" w:rsidRDefault="00BB020A" w:rsidP="00BB020A">
      <w:pPr>
        <w:spacing w:before="0" w:after="0" w:line="240" w:lineRule="auto"/>
        <w:ind w:left="144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BB020A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2.</w:t>
      </w:r>
      <w:r w:rsidRPr="00BB020A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      </w:t>
      </w:r>
      <w:r w:rsidRPr="00BB020A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Ο χρήστης ζητάει να μάθει το μενού της εστίας. </w:t>
      </w:r>
    </w:p>
    <w:p w14:paraId="7D642D99" w14:textId="77777777" w:rsidR="00BB020A" w:rsidRPr="00BB020A" w:rsidRDefault="00BB020A" w:rsidP="00BB020A">
      <w:pPr>
        <w:spacing w:before="0" w:after="0" w:line="240" w:lineRule="auto"/>
        <w:ind w:left="144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BB020A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3.</w:t>
      </w:r>
      <w:r w:rsidRPr="00BB020A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      </w:t>
      </w:r>
      <w:r w:rsidRPr="00BB020A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Το σύστημα  επικοινωνεί με τον </w:t>
      </w:r>
      <w:proofErr w:type="spellStart"/>
      <w:r w:rsidRPr="00BB020A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σέρβερ</w:t>
      </w:r>
      <w:proofErr w:type="spellEnd"/>
      <w:r w:rsidRPr="00BB020A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του πανεπιστημίου και παίρνει το πρόγραμμα.</w:t>
      </w:r>
    </w:p>
    <w:p w14:paraId="07364EBB" w14:textId="77777777" w:rsidR="00BB020A" w:rsidRPr="00BB020A" w:rsidRDefault="00BB020A" w:rsidP="00BB020A">
      <w:pPr>
        <w:spacing w:before="0" w:after="0" w:line="240" w:lineRule="auto"/>
        <w:ind w:left="144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BB020A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4.</w:t>
      </w:r>
      <w:r w:rsidRPr="00BB020A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      </w:t>
      </w:r>
      <w:r w:rsidRPr="00BB020A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Το σύστημα επεξεργάζεται τις πληροφορίες και κατηγοριοποιεί τα στοιχεία που έλαβε.</w:t>
      </w:r>
    </w:p>
    <w:p w14:paraId="4977110F" w14:textId="77777777" w:rsidR="00BB020A" w:rsidRPr="00BB020A" w:rsidRDefault="00BB020A" w:rsidP="00BB020A">
      <w:pPr>
        <w:spacing w:before="0" w:after="0" w:line="240" w:lineRule="auto"/>
        <w:ind w:left="144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BB020A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5.</w:t>
      </w:r>
      <w:r w:rsidRPr="00BB020A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      </w:t>
      </w:r>
      <w:r w:rsidRPr="00BB020A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Το σύστημα εμφανίζει όλο το πρόγραμμα της σημερινής μέρας.</w:t>
      </w:r>
    </w:p>
    <w:p w14:paraId="77D63DF8" w14:textId="77777777" w:rsidR="00BB020A" w:rsidRPr="00BB020A" w:rsidRDefault="00BB020A" w:rsidP="00BB020A">
      <w:pPr>
        <w:spacing w:before="0" w:after="0" w:line="240" w:lineRule="auto"/>
        <w:ind w:left="42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BB020A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2. </w:t>
      </w:r>
      <w:proofErr w:type="spellStart"/>
      <w:r w:rsidRPr="00BB020A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Menu</w:t>
      </w:r>
      <w:proofErr w:type="spellEnd"/>
      <w:r w:rsidRPr="00BB020A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BB020A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Filters</w:t>
      </w:r>
      <w:proofErr w:type="spellEnd"/>
      <w:r w:rsidRPr="00BB020A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(Εναλλακτική Ροή)</w:t>
      </w:r>
    </w:p>
    <w:p w14:paraId="711444E8" w14:textId="77777777" w:rsidR="00BB020A" w:rsidRPr="00BB020A" w:rsidRDefault="00BB020A" w:rsidP="00BB020A">
      <w:pPr>
        <w:spacing w:before="0" w:after="0" w:line="240" w:lineRule="auto"/>
        <w:ind w:left="136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BB020A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1.</w:t>
      </w:r>
      <w:r w:rsidRPr="00BB020A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      </w:t>
      </w:r>
      <w:r w:rsidRPr="00BB020A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Ο χρήστης επιλέγει να δει συγκεκριμένες μέρες ή γεύματα μέσο κάποιον </w:t>
      </w:r>
      <w:proofErr w:type="spellStart"/>
      <w:r w:rsidRPr="00BB020A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filters</w:t>
      </w:r>
      <w:proofErr w:type="spellEnd"/>
      <w:r w:rsidRPr="00BB020A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.</w:t>
      </w:r>
    </w:p>
    <w:p w14:paraId="31A47530" w14:textId="77777777" w:rsidR="00BB020A" w:rsidRPr="00BB020A" w:rsidRDefault="00BB020A" w:rsidP="00BB020A">
      <w:pPr>
        <w:spacing w:before="0" w:after="0" w:line="240" w:lineRule="auto"/>
        <w:ind w:left="136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BB020A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2.</w:t>
      </w:r>
      <w:r w:rsidRPr="00BB020A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      </w:t>
      </w:r>
      <w:r w:rsidRPr="00BB020A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Το σύστημα φιλτράρει τα δεδομένα που είχε πάρει από το τον </w:t>
      </w:r>
      <w:proofErr w:type="spellStart"/>
      <w:r w:rsidRPr="00BB020A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σέρβερ</w:t>
      </w:r>
      <w:proofErr w:type="spellEnd"/>
      <w:r w:rsidRPr="00BB020A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του πανεπιστημίου.</w:t>
      </w:r>
    </w:p>
    <w:p w14:paraId="0D30847D" w14:textId="77777777" w:rsidR="00BB020A" w:rsidRPr="00BB020A" w:rsidRDefault="00BB020A" w:rsidP="00BB020A">
      <w:pPr>
        <w:spacing w:before="0" w:after="0" w:line="240" w:lineRule="auto"/>
        <w:ind w:left="1360" w:hanging="360"/>
        <w:rPr>
          <w:rFonts w:ascii="Bahnschrift Light" w:eastAsia="Times New Roman" w:hAnsi="Bahnschrift Light" w:cs="Times New Roman"/>
          <w:color w:val="auto"/>
          <w:lang w:eastAsia="el-GR"/>
        </w:rPr>
      </w:pPr>
      <w:r w:rsidRPr="00BB020A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3.</w:t>
      </w:r>
      <w:r w:rsidRPr="00BB020A">
        <w:rPr>
          <w:rFonts w:ascii="Bahnschrift Light" w:eastAsia="Times New Roman" w:hAnsi="Bahnschrift Light" w:cs="Times New Roman"/>
          <w:color w:val="000000"/>
          <w:sz w:val="14"/>
          <w:szCs w:val="14"/>
          <w:lang w:eastAsia="el-GR"/>
        </w:rPr>
        <w:t xml:space="preserve">      </w:t>
      </w:r>
      <w:r w:rsidRPr="00BB020A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Το σύστημα εμφανίζει στην οθόνη τις πληροφορίες που ζητήθηκαν.</w:t>
      </w:r>
    </w:p>
    <w:p w14:paraId="56C6CDFA" w14:textId="77777777" w:rsidR="00BB020A" w:rsidRDefault="00BB020A" w:rsidP="00CC33B6">
      <w:pPr>
        <w:spacing w:before="0" w:after="0" w:line="240" w:lineRule="auto"/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</w:pPr>
    </w:p>
    <w:p w14:paraId="549EDB9D" w14:textId="358552D0" w:rsidR="00CC33B6" w:rsidRPr="00BB020A" w:rsidRDefault="00CC33B6" w:rsidP="00CC33B6">
      <w:pPr>
        <w:spacing w:before="0" w:after="0" w:line="240" w:lineRule="auto"/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</w:pPr>
      <w:r w:rsidRPr="00BB020A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Περιγραφή Καιρός</w:t>
      </w:r>
      <w:r w:rsidRPr="00BB020A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:</w:t>
      </w:r>
    </w:p>
    <w:p w14:paraId="09724E17" w14:textId="77777777" w:rsidR="00D93CB7" w:rsidRPr="00851EC2" w:rsidRDefault="00D93CB7" w:rsidP="00CC33B6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</w:p>
    <w:p w14:paraId="6D5BF591" w14:textId="77777777" w:rsidR="00CC33B6" w:rsidRPr="00851EC2" w:rsidRDefault="00CC33B6" w:rsidP="00CC33B6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Η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εφαρ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ογή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δίνει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στο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χρήστη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την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δυνατότητα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να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ενη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ερώνεται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για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τον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καιρό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στο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χώρο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του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Πανε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ιστη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ίου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καθώς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και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σε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άλλες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όλεις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της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ιλογής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του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.</w:t>
      </w:r>
    </w:p>
    <w:p w14:paraId="7BE8AC37" w14:textId="29A4AEB2" w:rsidR="00CC33B6" w:rsidRPr="00851EC2" w:rsidRDefault="00EB3B6B" w:rsidP="00B76AD4">
      <w:pPr>
        <w:numPr>
          <w:ilvl w:val="0"/>
          <w:numId w:val="26"/>
        </w:numPr>
        <w:spacing w:before="0" w:after="0" w:line="240" w:lineRule="auto"/>
        <w:textAlignment w:val="baseline"/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Ενημέρωση για τον καιρό</w:t>
      </w:r>
    </w:p>
    <w:p w14:paraId="7E3C33BF" w14:textId="275AE008" w:rsidR="00EB3B6B" w:rsidRPr="00851EC2" w:rsidRDefault="00EB3B6B" w:rsidP="00B76AD4">
      <w:pPr>
        <w:numPr>
          <w:ilvl w:val="0"/>
          <w:numId w:val="27"/>
        </w:numPr>
        <w:spacing w:before="0" w:after="0" w:line="240" w:lineRule="auto"/>
        <w:ind w:left="1440"/>
        <w:textAlignment w:val="baseline"/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 xml:space="preserve">Ο χρήστης επιλέγει απ’ τον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val="en-US" w:eastAsia="el-GR"/>
        </w:rPr>
        <w:t>Assistant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 xml:space="preserve"> τον καιρό</w:t>
      </w:r>
    </w:p>
    <w:p w14:paraId="645154C4" w14:textId="77194284" w:rsidR="000B7A82" w:rsidRPr="00851EC2" w:rsidRDefault="000B7A82" w:rsidP="00B76AD4">
      <w:pPr>
        <w:numPr>
          <w:ilvl w:val="0"/>
          <w:numId w:val="27"/>
        </w:numPr>
        <w:spacing w:before="0" w:after="0" w:line="240" w:lineRule="auto"/>
        <w:ind w:left="1440"/>
        <w:textAlignment w:val="baseline"/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 xml:space="preserve">Η εφαρμογή ζητάει άδεια </w:t>
      </w:r>
      <w:r w:rsidR="002B1285"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απ</w:t>
      </w:r>
      <w:r w:rsidR="002B1285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ό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 xml:space="preserve"> τον χρήστη για να πάρει πληροφορίες</w:t>
      </w:r>
    </w:p>
    <w:p w14:paraId="5D14F284" w14:textId="66846A72" w:rsidR="000B7A82" w:rsidRPr="00851EC2" w:rsidRDefault="000B7A82" w:rsidP="00B76AD4">
      <w:pPr>
        <w:numPr>
          <w:ilvl w:val="0"/>
          <w:numId w:val="27"/>
        </w:numPr>
        <w:spacing w:before="0" w:after="0" w:line="240" w:lineRule="auto"/>
        <w:ind w:left="1440"/>
        <w:textAlignment w:val="baseline"/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 χρήστης επιλέγει αποδοχή</w:t>
      </w:r>
    </w:p>
    <w:p w14:paraId="7CAD7A33" w14:textId="00B36BD3" w:rsidR="00CC33B6" w:rsidRPr="00851EC2" w:rsidRDefault="00CC33B6" w:rsidP="00B76AD4">
      <w:pPr>
        <w:numPr>
          <w:ilvl w:val="0"/>
          <w:numId w:val="27"/>
        </w:numPr>
        <w:spacing w:before="0" w:after="0" w:line="240" w:lineRule="auto"/>
        <w:ind w:left="1440"/>
        <w:textAlignment w:val="baseline"/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Η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εφαρ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ογή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συλλέγει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ό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τη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συσκευή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του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χρήστη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η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ερο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ηνία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και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ώρα</w:t>
      </w:r>
    </w:p>
    <w:p w14:paraId="2635E845" w14:textId="77777777" w:rsidR="00CC33B6" w:rsidRPr="00851EC2" w:rsidRDefault="00CC33B6" w:rsidP="00B76AD4">
      <w:pPr>
        <w:numPr>
          <w:ilvl w:val="0"/>
          <w:numId w:val="27"/>
        </w:numPr>
        <w:spacing w:before="0" w:after="0" w:line="240" w:lineRule="auto"/>
        <w:ind w:left="1440"/>
        <w:textAlignment w:val="baseline"/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Η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εφαρ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ογή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φανίζει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,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ροε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ιλεγ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ένα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,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τον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καιρό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στο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ανε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ιστή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ιο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εκείνη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τη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στιγ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ή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.</w:t>
      </w:r>
    </w:p>
    <w:p w14:paraId="7D1C6EB6" w14:textId="634A4340" w:rsidR="00CC33B6" w:rsidRPr="00851EC2" w:rsidRDefault="00CC33B6" w:rsidP="00B76AD4">
      <w:pPr>
        <w:numPr>
          <w:ilvl w:val="0"/>
          <w:numId w:val="27"/>
        </w:numPr>
        <w:spacing w:before="0" w:after="0" w:line="240" w:lineRule="auto"/>
        <w:ind w:left="1440"/>
        <w:textAlignment w:val="baseline"/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="00EB3B6B"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χ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ρήστης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ορίζει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το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έρος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και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την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η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έρα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/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τις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η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έρες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για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τις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οίες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ενδιαφέρεται</w:t>
      </w:r>
    </w:p>
    <w:p w14:paraId="46D03F8B" w14:textId="77777777" w:rsidR="00CC33B6" w:rsidRPr="00851EC2" w:rsidRDefault="00CC33B6" w:rsidP="00B76AD4">
      <w:pPr>
        <w:numPr>
          <w:ilvl w:val="0"/>
          <w:numId w:val="27"/>
        </w:numPr>
        <w:spacing w:before="0" w:after="0" w:line="240" w:lineRule="auto"/>
        <w:ind w:left="1440"/>
        <w:textAlignment w:val="baseline"/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Η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εφαρ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ογή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φανίζει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τον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καιρό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βάση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κριτήρια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ου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έθεσε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χρήστης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.</w:t>
      </w:r>
    </w:p>
    <w:p w14:paraId="56FF8CCB" w14:textId="77777777" w:rsidR="00EF6229" w:rsidRDefault="00EF6229" w:rsidP="000B7A82">
      <w:pPr>
        <w:spacing w:before="0" w:after="240" w:line="240" w:lineRule="auto"/>
        <w:ind w:left="720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</w:p>
    <w:p w14:paraId="767E8422" w14:textId="6B5FD872" w:rsidR="000B7A82" w:rsidRPr="00851EC2" w:rsidRDefault="00EF6229" w:rsidP="000B7A82">
      <w:pPr>
        <w:spacing w:before="0" w:after="240" w:line="240" w:lineRule="auto"/>
        <w:ind w:left="720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  <w:t>1</w:t>
      </w:r>
      <w:r w:rsidR="000B7A82" w:rsidRPr="00851EC2"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  <w:t>.2</w:t>
      </w:r>
      <w:r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  <w:t xml:space="preserve"> </w:t>
      </w:r>
      <w:r w:rsidR="000B7A82" w:rsidRPr="00851EC2"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  <w:t xml:space="preserve"> </w:t>
      </w:r>
      <w:r>
        <w:rPr>
          <w:rFonts w:ascii="Bahnschrift Light" w:hAnsi="Bahnschrift Light" w:cs="Calibri"/>
          <w:color w:val="000000"/>
          <w:sz w:val="22"/>
          <w:szCs w:val="22"/>
        </w:rPr>
        <w:t>Ε</w:t>
      </w:r>
      <w:r w:rsidRPr="00851EC2">
        <w:rPr>
          <w:rFonts w:ascii="Bahnschrift Light" w:hAnsi="Bahnschrift Light" w:cs="Calibri"/>
          <w:color w:val="000000"/>
          <w:sz w:val="22"/>
          <w:szCs w:val="22"/>
        </w:rPr>
        <w:t>ναλλακτική ροή</w:t>
      </w:r>
    </w:p>
    <w:p w14:paraId="5E5CECE8" w14:textId="2F1DABA3" w:rsidR="000B7A82" w:rsidRPr="00851EC2" w:rsidRDefault="000B7A82" w:rsidP="000B7A82">
      <w:pPr>
        <w:pStyle w:val="aff1"/>
        <w:numPr>
          <w:ilvl w:val="0"/>
          <w:numId w:val="36"/>
        </w:numPr>
        <w:spacing w:before="0" w:after="24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auto"/>
          <w:sz w:val="22"/>
          <w:szCs w:val="22"/>
          <w:lang w:eastAsia="el-GR"/>
        </w:rPr>
        <w:t>Ο</w:t>
      </w:r>
      <w:r w:rsidRPr="00851EC2"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auto"/>
          <w:sz w:val="22"/>
          <w:szCs w:val="22"/>
          <w:lang w:eastAsia="el-GR"/>
        </w:rPr>
        <w:t>χρήστης</w:t>
      </w:r>
      <w:r w:rsidRPr="00851EC2"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auto"/>
          <w:sz w:val="22"/>
          <w:szCs w:val="22"/>
          <w:lang w:eastAsia="el-GR"/>
        </w:rPr>
        <w:t>ε</w:t>
      </w:r>
      <w:r w:rsidRPr="00851EC2">
        <w:rPr>
          <w:rFonts w:ascii="Bahnschrift Light" w:eastAsia="Times New Roman" w:hAnsi="Bahnschrift Light" w:cs="Avenir Next LT Pro Light"/>
          <w:color w:val="auto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auto"/>
          <w:sz w:val="22"/>
          <w:szCs w:val="22"/>
          <w:lang w:eastAsia="el-GR"/>
        </w:rPr>
        <w:t>ιλέγει</w:t>
      </w:r>
      <w:r w:rsidRPr="00851EC2"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auto"/>
          <w:sz w:val="22"/>
          <w:szCs w:val="22"/>
          <w:lang w:eastAsia="el-GR"/>
        </w:rPr>
        <w:t>α</w:t>
      </w:r>
      <w:r w:rsidRPr="00851EC2">
        <w:rPr>
          <w:rFonts w:ascii="Bahnschrift Light" w:eastAsia="Times New Roman" w:hAnsi="Bahnschrift Light" w:cs="Avenir Next LT Pro Light"/>
          <w:color w:val="auto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auto"/>
          <w:sz w:val="22"/>
          <w:szCs w:val="22"/>
          <w:lang w:eastAsia="el-GR"/>
        </w:rPr>
        <w:t>όρριψη</w:t>
      </w:r>
      <w:r w:rsidRPr="00851EC2"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auto"/>
          <w:sz w:val="22"/>
          <w:szCs w:val="22"/>
          <w:lang w:eastAsia="el-GR"/>
        </w:rPr>
        <w:t>και</w:t>
      </w:r>
      <w:r w:rsidRPr="00851EC2"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auto"/>
          <w:sz w:val="22"/>
          <w:szCs w:val="22"/>
          <w:lang w:eastAsia="el-GR"/>
        </w:rPr>
        <w:t>δεν</w:t>
      </w:r>
      <w:r w:rsidRPr="00851EC2"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auto"/>
          <w:sz w:val="22"/>
          <w:szCs w:val="22"/>
          <w:lang w:eastAsia="el-GR"/>
        </w:rPr>
        <w:t>δίνει</w:t>
      </w:r>
      <w:r w:rsidRPr="00851EC2"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auto"/>
          <w:sz w:val="22"/>
          <w:szCs w:val="22"/>
          <w:lang w:eastAsia="el-GR"/>
        </w:rPr>
        <w:t xml:space="preserve">άδεια </w:t>
      </w:r>
    </w:p>
    <w:p w14:paraId="204E55B9" w14:textId="46D34883" w:rsidR="000B7A82" w:rsidRPr="00851EC2" w:rsidRDefault="000B7A82" w:rsidP="000B7A82">
      <w:pPr>
        <w:pStyle w:val="aff1"/>
        <w:numPr>
          <w:ilvl w:val="0"/>
          <w:numId w:val="36"/>
        </w:numPr>
        <w:spacing w:before="0" w:after="24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auto"/>
          <w:sz w:val="22"/>
          <w:szCs w:val="22"/>
          <w:lang w:eastAsia="el-GR"/>
        </w:rPr>
        <w:t xml:space="preserve">Η εφαρμογή δεν λαμβάνει πληροφορίες και γυρίζει πίσω στο </w:t>
      </w:r>
      <w:r w:rsidRPr="00851EC2">
        <w:rPr>
          <w:rFonts w:ascii="Bahnschrift Light" w:eastAsia="Times New Roman" w:hAnsi="Bahnschrift Light" w:cs="Calibri"/>
          <w:color w:val="auto"/>
          <w:sz w:val="22"/>
          <w:szCs w:val="22"/>
          <w:lang w:val="en-US" w:eastAsia="el-GR"/>
        </w:rPr>
        <w:t>menu</w:t>
      </w:r>
      <w:r w:rsidRPr="00851EC2">
        <w:rPr>
          <w:rFonts w:ascii="Bahnschrift Light" w:eastAsia="Times New Roman" w:hAnsi="Bahnschrift Light" w:cs="Calibri"/>
          <w:color w:val="auto"/>
          <w:sz w:val="22"/>
          <w:szCs w:val="22"/>
          <w:lang w:eastAsia="el-GR"/>
        </w:rPr>
        <w:t xml:space="preserve"> του </w:t>
      </w:r>
      <w:r w:rsidRPr="00851EC2">
        <w:rPr>
          <w:rFonts w:ascii="Bahnschrift Light" w:eastAsia="Times New Roman" w:hAnsi="Bahnschrift Light" w:cs="Calibri"/>
          <w:color w:val="auto"/>
          <w:sz w:val="22"/>
          <w:szCs w:val="22"/>
          <w:lang w:val="en-US" w:eastAsia="el-GR"/>
        </w:rPr>
        <w:t>assistant</w:t>
      </w:r>
    </w:p>
    <w:p w14:paraId="3E22820D" w14:textId="5695144C" w:rsidR="00CC33B6" w:rsidRPr="00851EC2" w:rsidRDefault="00CC33B6" w:rsidP="000B7A82">
      <w:pPr>
        <w:spacing w:before="0" w:after="240" w:line="240" w:lineRule="auto"/>
        <w:ind w:left="720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  <w:br/>
      </w:r>
    </w:p>
    <w:p w14:paraId="6152C5B3" w14:textId="1F4E0DF6" w:rsidR="00CC33B6" w:rsidRPr="00851EC2" w:rsidRDefault="00CC33B6" w:rsidP="00CC33B6">
      <w:pPr>
        <w:spacing w:before="0" w:after="0" w:line="240" w:lineRule="auto"/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 xml:space="preserve">Περιγραφή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val="en-US" w:eastAsia="el-GR"/>
        </w:rPr>
        <w:t>Map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:</w:t>
      </w:r>
    </w:p>
    <w:p w14:paraId="107A505D" w14:textId="77777777" w:rsidR="005650DE" w:rsidRPr="00851EC2" w:rsidRDefault="005650DE" w:rsidP="00CC33B6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</w:p>
    <w:p w14:paraId="3F7758EA" w14:textId="77777777" w:rsidR="00CC33B6" w:rsidRPr="00851EC2" w:rsidRDefault="00CC33B6" w:rsidP="00CC33B6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Η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εφαρ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ογή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δίνει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τη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δυνατότητα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στον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χρήστη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να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λάβει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κατευθύνσεις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έσα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στο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ανε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ιστή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ιο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.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Αρχικά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,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χρήστης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δίνει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την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αρχική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του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θέση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,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τον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ροορισ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ό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του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και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το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έσο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ου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ιθυ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εί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να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εταβεί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(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αυτοκίνητο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,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ΜΜΜ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,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εζός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).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Ύστερα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,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η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εφαρ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ογή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υ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ολογίζει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την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καλύτερη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δυνατή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διαδρο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ή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και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φανίζει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αυτή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καθώς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και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εναλλακτικές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διαδρο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ές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-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αν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υ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άρχουν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-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ου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ιθυ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εί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να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ακολουθήσει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.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Τέλος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,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χρήστης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ιλέγει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την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έναρξη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της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λοήγησης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σε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ραγ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ατικό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χρόνο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βάση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την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γεωγραφική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το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οθεσία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ου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βρίσκεται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τη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συγκεκρι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ένη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χρονική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στιγ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ή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.</w:t>
      </w:r>
    </w:p>
    <w:p w14:paraId="609AF0A2" w14:textId="77777777" w:rsidR="00CC33B6" w:rsidRPr="00851EC2" w:rsidRDefault="00CC33B6" w:rsidP="00CC33B6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Χρήστης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ζητάει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οδηγίες</w:t>
      </w:r>
    </w:p>
    <w:p w14:paraId="330E58B6" w14:textId="77777777" w:rsidR="00CC33B6" w:rsidRPr="00851EC2" w:rsidRDefault="00CC33B6" w:rsidP="00B76AD4">
      <w:pPr>
        <w:numPr>
          <w:ilvl w:val="0"/>
          <w:numId w:val="28"/>
        </w:numPr>
        <w:spacing w:before="0" w:after="0" w:line="240" w:lineRule="auto"/>
        <w:textAlignment w:val="baseline"/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Εισαγωγή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λε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το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ερειών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διαδρο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ής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και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λοήγηση</w:t>
      </w:r>
    </w:p>
    <w:p w14:paraId="486DFA22" w14:textId="245528CC" w:rsidR="00CC33B6" w:rsidRPr="00851EC2" w:rsidRDefault="00CC33B6" w:rsidP="00B76AD4">
      <w:pPr>
        <w:pStyle w:val="aff1"/>
        <w:numPr>
          <w:ilvl w:val="3"/>
          <w:numId w:val="31"/>
        </w:numPr>
        <w:spacing w:before="0" w:after="0" w:line="240" w:lineRule="auto"/>
        <w:textAlignment w:val="baseline"/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Χρήστης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εισάγει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την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αρχική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του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το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οθεσία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(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αυτό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ατα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τη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χρήση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GPS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ή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χειροκίνητα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)</w:t>
      </w:r>
    </w:p>
    <w:p w14:paraId="3E21D726" w14:textId="3ECBB019" w:rsidR="00CC33B6" w:rsidRPr="00851EC2" w:rsidRDefault="00CC33B6" w:rsidP="00B76AD4">
      <w:pPr>
        <w:pStyle w:val="aff1"/>
        <w:numPr>
          <w:ilvl w:val="3"/>
          <w:numId w:val="31"/>
        </w:numPr>
        <w:spacing w:before="0" w:after="0" w:line="240" w:lineRule="auto"/>
        <w:textAlignment w:val="baseline"/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Χρήστης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εισάγει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τον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τελικό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ροορισ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ό</w:t>
      </w:r>
    </w:p>
    <w:p w14:paraId="33479CC1" w14:textId="6C4C5F13" w:rsidR="00CC33B6" w:rsidRPr="00851EC2" w:rsidRDefault="00CC33B6" w:rsidP="00B76AD4">
      <w:pPr>
        <w:pStyle w:val="aff1"/>
        <w:numPr>
          <w:ilvl w:val="3"/>
          <w:numId w:val="31"/>
        </w:numPr>
        <w:spacing w:before="0" w:after="0" w:line="240" w:lineRule="auto"/>
        <w:textAlignment w:val="baseline"/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Χρήστης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εισάγει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το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έσο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ου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ιθυ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εί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να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εταβεί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στον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τελικό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ροορισ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ό</w:t>
      </w:r>
    </w:p>
    <w:p w14:paraId="5D556AAF" w14:textId="77777777" w:rsidR="00CC33B6" w:rsidRPr="00851EC2" w:rsidRDefault="00CC33B6" w:rsidP="00B76AD4">
      <w:pPr>
        <w:pStyle w:val="aff1"/>
        <w:numPr>
          <w:ilvl w:val="3"/>
          <w:numId w:val="31"/>
        </w:numPr>
        <w:spacing w:before="0" w:after="0" w:line="240" w:lineRule="auto"/>
        <w:textAlignment w:val="baseline"/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lastRenderedPageBreak/>
        <w:t>Η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εφαρ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ογή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υ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ολογίζει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την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βέλτιστη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δυνατή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διαδρο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ή</w:t>
      </w:r>
    </w:p>
    <w:p w14:paraId="30EA9BDC" w14:textId="77777777" w:rsidR="00CC33B6" w:rsidRPr="00851EC2" w:rsidRDefault="00CC33B6" w:rsidP="00B76AD4">
      <w:pPr>
        <w:pStyle w:val="aff1"/>
        <w:numPr>
          <w:ilvl w:val="3"/>
          <w:numId w:val="31"/>
        </w:numPr>
        <w:spacing w:before="0" w:after="0" w:line="240" w:lineRule="auto"/>
        <w:textAlignment w:val="baseline"/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Η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εφαρ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ογή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φανίζει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την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διαδρο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ή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στον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χάρτη</w:t>
      </w:r>
    </w:p>
    <w:p w14:paraId="336A0A0F" w14:textId="77777777" w:rsidR="00CC33B6" w:rsidRPr="00851EC2" w:rsidRDefault="00CC33B6" w:rsidP="00B76AD4">
      <w:pPr>
        <w:pStyle w:val="aff1"/>
        <w:numPr>
          <w:ilvl w:val="3"/>
          <w:numId w:val="31"/>
        </w:numPr>
        <w:spacing w:before="0" w:after="0" w:line="240" w:lineRule="auto"/>
        <w:textAlignment w:val="baseline"/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Χρήστης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ιλέγει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την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έναρξη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λοήγησης</w:t>
      </w:r>
    </w:p>
    <w:p w14:paraId="0610B1B4" w14:textId="77777777" w:rsidR="00CC33B6" w:rsidRPr="00851EC2" w:rsidRDefault="00CC33B6" w:rsidP="00B76AD4">
      <w:pPr>
        <w:pStyle w:val="aff1"/>
        <w:numPr>
          <w:ilvl w:val="3"/>
          <w:numId w:val="31"/>
        </w:numPr>
        <w:spacing w:before="0" w:after="0" w:line="240" w:lineRule="auto"/>
        <w:textAlignment w:val="baseline"/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Η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εφαρ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ογή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υ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ολογίζει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κάθε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χρονική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στιγ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ή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τη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θέση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του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χρήστη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και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υ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ολογίζει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την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υ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όλοι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η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διαδρο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ή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.</w:t>
      </w:r>
    </w:p>
    <w:p w14:paraId="497DE81C" w14:textId="77777777" w:rsidR="00CC33B6" w:rsidRPr="00851EC2" w:rsidRDefault="00CC33B6" w:rsidP="00B76AD4">
      <w:pPr>
        <w:pStyle w:val="aff1"/>
        <w:numPr>
          <w:ilvl w:val="3"/>
          <w:numId w:val="31"/>
        </w:numPr>
        <w:spacing w:before="0" w:after="0" w:line="240" w:lineRule="auto"/>
        <w:textAlignment w:val="baseline"/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Χρήστης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φτάνει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στον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τελικό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ροορισ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ό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.</w:t>
      </w:r>
    </w:p>
    <w:p w14:paraId="7E3E49F8" w14:textId="77777777" w:rsidR="00CC33B6" w:rsidRPr="00851EC2" w:rsidRDefault="00CC33B6" w:rsidP="00B76AD4">
      <w:pPr>
        <w:pStyle w:val="aff1"/>
        <w:numPr>
          <w:ilvl w:val="3"/>
          <w:numId w:val="31"/>
        </w:numPr>
        <w:spacing w:before="0" w:after="0" w:line="240" w:lineRule="auto"/>
        <w:textAlignment w:val="baseline"/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Η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εφαρ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ογή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τερ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ατίζει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την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λοήγηση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.</w:t>
      </w:r>
    </w:p>
    <w:p w14:paraId="36A89A18" w14:textId="163F9C95" w:rsidR="00CC33B6" w:rsidRPr="00851EC2" w:rsidRDefault="00CC33B6" w:rsidP="00B76AD4">
      <w:pPr>
        <w:numPr>
          <w:ilvl w:val="0"/>
          <w:numId w:val="29"/>
        </w:numPr>
        <w:spacing w:before="0" w:after="0" w:line="240" w:lineRule="auto"/>
        <w:textAlignment w:val="baseline"/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(</w:t>
      </w:r>
      <w:r w:rsidR="00337CC2" w:rsidRPr="00851EC2">
        <w:rPr>
          <w:rFonts w:ascii="Bahnschrift Light" w:eastAsia="Times New Roman" w:hAnsi="Bahnschrift Light" w:cs="Arial"/>
          <w:color w:val="000000"/>
          <w:sz w:val="22"/>
          <w:szCs w:val="22"/>
          <w:lang w:val="en-US" w:eastAsia="el-GR"/>
        </w:rPr>
        <w:t>5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)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χρήστης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ιλέγει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εναλλακτική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διαδρο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ή</w:t>
      </w:r>
    </w:p>
    <w:p w14:paraId="7D2C4CE1" w14:textId="77777777" w:rsidR="00CC33B6" w:rsidRPr="00851EC2" w:rsidRDefault="00CC33B6" w:rsidP="00B76AD4">
      <w:pPr>
        <w:numPr>
          <w:ilvl w:val="2"/>
          <w:numId w:val="30"/>
        </w:numPr>
        <w:spacing w:before="0" w:after="0" w:line="240" w:lineRule="auto"/>
        <w:textAlignment w:val="baseline"/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Η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εφαρ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ογή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φανίζει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την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εναλλακτική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διαδρο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ή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στον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χάρτη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.</w:t>
      </w:r>
    </w:p>
    <w:p w14:paraId="278E3C7D" w14:textId="77777777" w:rsidR="00CC33B6" w:rsidRPr="00851EC2" w:rsidRDefault="00CC33B6" w:rsidP="00B76AD4">
      <w:pPr>
        <w:numPr>
          <w:ilvl w:val="2"/>
          <w:numId w:val="30"/>
        </w:numPr>
        <w:spacing w:before="0" w:after="0" w:line="240" w:lineRule="auto"/>
        <w:textAlignment w:val="baseline"/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Χρήστης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ιλέγει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έναρξη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λοήγησης</w:t>
      </w:r>
    </w:p>
    <w:p w14:paraId="16B35EDB" w14:textId="77777777" w:rsidR="00CC33B6" w:rsidRPr="00851EC2" w:rsidRDefault="00CC33B6" w:rsidP="00B76AD4">
      <w:pPr>
        <w:numPr>
          <w:ilvl w:val="2"/>
          <w:numId w:val="30"/>
        </w:numPr>
        <w:spacing w:before="0" w:after="0" w:line="240" w:lineRule="auto"/>
        <w:textAlignment w:val="baseline"/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Η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εφαρ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ογή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υ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ολογίζει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κάθε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χρονική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στιγ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ή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τη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θέση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του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χρήστη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και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υ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ολογίζει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την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υ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όλοι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η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διαδρο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ή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.</w:t>
      </w:r>
    </w:p>
    <w:p w14:paraId="7A4AAA0F" w14:textId="77777777" w:rsidR="00CC33B6" w:rsidRPr="00851EC2" w:rsidRDefault="00CC33B6" w:rsidP="00B76AD4">
      <w:pPr>
        <w:numPr>
          <w:ilvl w:val="2"/>
          <w:numId w:val="30"/>
        </w:numPr>
        <w:spacing w:before="0" w:after="0" w:line="240" w:lineRule="auto"/>
        <w:textAlignment w:val="baseline"/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Χρήστης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δεν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ακολουθεί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την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ροκαθορισ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ένη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διαδρο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ή</w:t>
      </w:r>
    </w:p>
    <w:p w14:paraId="1D6AEBA0" w14:textId="77777777" w:rsidR="00CC33B6" w:rsidRPr="00851EC2" w:rsidRDefault="00CC33B6" w:rsidP="00B76AD4">
      <w:pPr>
        <w:numPr>
          <w:ilvl w:val="2"/>
          <w:numId w:val="30"/>
        </w:numPr>
        <w:spacing w:before="0" w:after="0" w:line="240" w:lineRule="auto"/>
        <w:textAlignment w:val="baseline"/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Η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εφαρ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ογή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υ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ολογίζει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ξανά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την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διαδρο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ή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βάση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τη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νέα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το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οθεσία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του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χρήστη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.</w:t>
      </w:r>
    </w:p>
    <w:p w14:paraId="29DE1B70" w14:textId="77777777" w:rsidR="00CC33B6" w:rsidRPr="00851EC2" w:rsidRDefault="00CC33B6" w:rsidP="00B76AD4">
      <w:pPr>
        <w:numPr>
          <w:ilvl w:val="2"/>
          <w:numId w:val="30"/>
        </w:numPr>
        <w:spacing w:before="0" w:after="0" w:line="240" w:lineRule="auto"/>
        <w:textAlignment w:val="baseline"/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Χρήστης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φτάνει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στον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τελικό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ροορισ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ό</w:t>
      </w:r>
    </w:p>
    <w:p w14:paraId="48CF6803" w14:textId="77777777" w:rsidR="00CC33B6" w:rsidRPr="00851EC2" w:rsidRDefault="00CC33B6" w:rsidP="00B76AD4">
      <w:pPr>
        <w:numPr>
          <w:ilvl w:val="2"/>
          <w:numId w:val="30"/>
        </w:numPr>
        <w:spacing w:before="0" w:after="0" w:line="240" w:lineRule="auto"/>
        <w:textAlignment w:val="baseline"/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Η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λοήγηση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τερ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ατίζεται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ό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την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εφαρ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ογή</w:t>
      </w:r>
    </w:p>
    <w:p w14:paraId="6B48A2A5" w14:textId="77777777" w:rsidR="00160311" w:rsidRPr="00851EC2" w:rsidRDefault="00160311" w:rsidP="00160311">
      <w:pPr>
        <w:rPr>
          <w:rFonts w:ascii="Bahnschrift Light" w:hAnsi="Bahnschrift Light"/>
          <w:sz w:val="22"/>
          <w:szCs w:val="22"/>
          <w:lang w:eastAsia="el-GR"/>
        </w:rPr>
      </w:pPr>
    </w:p>
    <w:sectPr w:rsidR="00160311" w:rsidRPr="00851EC2">
      <w:footerReference w:type="default" r:id="rId10"/>
      <w:footerReference w:type="first" r:id="rId11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AADB4" w14:textId="77777777" w:rsidR="001149CB" w:rsidRDefault="001149CB">
      <w:pPr>
        <w:spacing w:before="0" w:after="0" w:line="240" w:lineRule="auto"/>
      </w:pPr>
      <w:r>
        <w:separator/>
      </w:r>
    </w:p>
    <w:p w14:paraId="53D6B632" w14:textId="77777777" w:rsidR="001149CB" w:rsidRDefault="001149CB"/>
  </w:endnote>
  <w:endnote w:type="continuationSeparator" w:id="0">
    <w:p w14:paraId="182359A9" w14:textId="77777777" w:rsidR="001149CB" w:rsidRDefault="001149CB">
      <w:pPr>
        <w:spacing w:before="0" w:after="0" w:line="240" w:lineRule="auto"/>
      </w:pPr>
      <w:r>
        <w:continuationSeparator/>
      </w:r>
    </w:p>
    <w:p w14:paraId="1F335BDF" w14:textId="77777777" w:rsidR="001149CB" w:rsidRDefault="001149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DD2428" w14:textId="77777777" w:rsidR="00D4304F" w:rsidRDefault="00D651B9">
        <w:pPr>
          <w:pStyle w:val="af5"/>
        </w:pPr>
        <w:r>
          <w:rPr>
            <w:lang w:bidi="el-GR"/>
          </w:rPr>
          <w:fldChar w:fldCharType="begin"/>
        </w:r>
        <w:r>
          <w:rPr>
            <w:lang w:bidi="el-GR"/>
          </w:rPr>
          <w:instrText xml:space="preserve"> PAGE   \* MERGEFORMAT </w:instrText>
        </w:r>
        <w:r>
          <w:rPr>
            <w:lang w:bidi="el-GR"/>
          </w:rPr>
          <w:fldChar w:fldCharType="separate"/>
        </w:r>
        <w:r w:rsidR="00AD11F5">
          <w:rPr>
            <w:noProof/>
            <w:lang w:bidi="el-GR"/>
          </w:rPr>
          <w:t>0</w:t>
        </w:r>
        <w:r>
          <w:rPr>
            <w:noProof/>
            <w:lang w:bidi="el-G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D1089" w14:textId="2CEF372A" w:rsidR="00D4304F" w:rsidRPr="003242D9" w:rsidRDefault="003242D9">
    <w:pPr>
      <w:pStyle w:val="af5"/>
    </w:pPr>
    <w:r>
      <w:t>Τεχνολογία Λογισμικού 2</w:t>
    </w:r>
    <w:r w:rsidRPr="003242D9">
      <w:rPr>
        <w:vertAlign w:val="superscript"/>
      </w:rPr>
      <w:t>ο</w:t>
    </w:r>
    <w:r>
      <w:t xml:space="preserve"> Παραδοτέο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F49D1" w14:textId="77777777" w:rsidR="001149CB" w:rsidRDefault="001149CB">
      <w:pPr>
        <w:spacing w:before="0" w:after="0" w:line="240" w:lineRule="auto"/>
      </w:pPr>
      <w:r>
        <w:separator/>
      </w:r>
    </w:p>
    <w:p w14:paraId="5E1F96C3" w14:textId="77777777" w:rsidR="001149CB" w:rsidRDefault="001149CB"/>
  </w:footnote>
  <w:footnote w:type="continuationSeparator" w:id="0">
    <w:p w14:paraId="5F0182B4" w14:textId="77777777" w:rsidR="001149CB" w:rsidRDefault="001149CB">
      <w:pPr>
        <w:spacing w:before="0" w:after="0" w:line="240" w:lineRule="auto"/>
      </w:pPr>
      <w:r>
        <w:continuationSeparator/>
      </w:r>
    </w:p>
    <w:p w14:paraId="58001938" w14:textId="77777777" w:rsidR="001149CB" w:rsidRDefault="001149C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309C"/>
    <w:multiLevelType w:val="multilevel"/>
    <w:tmpl w:val="1D269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750DC"/>
    <w:multiLevelType w:val="multilevel"/>
    <w:tmpl w:val="94724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14208"/>
    <w:multiLevelType w:val="multilevel"/>
    <w:tmpl w:val="E892A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B5103"/>
    <w:multiLevelType w:val="hybridMultilevel"/>
    <w:tmpl w:val="AD0AC416"/>
    <w:lvl w:ilvl="0" w:tplc="1A6C1D10">
      <w:start w:val="1"/>
      <w:numFmt w:val="decimal"/>
      <w:pStyle w:val="a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12812"/>
    <w:multiLevelType w:val="multilevel"/>
    <w:tmpl w:val="E3D63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A77F90"/>
    <w:multiLevelType w:val="multilevel"/>
    <w:tmpl w:val="05000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767883"/>
    <w:multiLevelType w:val="multilevel"/>
    <w:tmpl w:val="295C2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4D0EC5"/>
    <w:multiLevelType w:val="hybridMultilevel"/>
    <w:tmpl w:val="8750766E"/>
    <w:lvl w:ilvl="0" w:tplc="04080019">
      <w:start w:val="1"/>
      <w:numFmt w:val="lowerLetter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47D6D"/>
    <w:multiLevelType w:val="hybridMultilevel"/>
    <w:tmpl w:val="03BCC398"/>
    <w:lvl w:ilvl="0" w:tplc="0408000F">
      <w:start w:val="1"/>
      <w:numFmt w:val="decimal"/>
      <w:lvlText w:val="%1."/>
      <w:lvlJc w:val="left"/>
      <w:pPr>
        <w:ind w:left="2160" w:hanging="360"/>
      </w:pPr>
    </w:lvl>
    <w:lvl w:ilvl="1" w:tplc="04080019" w:tentative="1">
      <w:start w:val="1"/>
      <w:numFmt w:val="lowerLetter"/>
      <w:lvlText w:val="%2."/>
      <w:lvlJc w:val="left"/>
      <w:pPr>
        <w:ind w:left="2880" w:hanging="360"/>
      </w:pPr>
    </w:lvl>
    <w:lvl w:ilvl="2" w:tplc="0408001B" w:tentative="1">
      <w:start w:val="1"/>
      <w:numFmt w:val="lowerRoman"/>
      <w:lvlText w:val="%3."/>
      <w:lvlJc w:val="right"/>
      <w:pPr>
        <w:ind w:left="3600" w:hanging="180"/>
      </w:pPr>
    </w:lvl>
    <w:lvl w:ilvl="3" w:tplc="0408000F" w:tentative="1">
      <w:start w:val="1"/>
      <w:numFmt w:val="decimal"/>
      <w:lvlText w:val="%4."/>
      <w:lvlJc w:val="left"/>
      <w:pPr>
        <w:ind w:left="4320" w:hanging="360"/>
      </w:pPr>
    </w:lvl>
    <w:lvl w:ilvl="4" w:tplc="04080019" w:tentative="1">
      <w:start w:val="1"/>
      <w:numFmt w:val="lowerLetter"/>
      <w:lvlText w:val="%5."/>
      <w:lvlJc w:val="left"/>
      <w:pPr>
        <w:ind w:left="5040" w:hanging="360"/>
      </w:pPr>
    </w:lvl>
    <w:lvl w:ilvl="5" w:tplc="0408001B" w:tentative="1">
      <w:start w:val="1"/>
      <w:numFmt w:val="lowerRoman"/>
      <w:lvlText w:val="%6."/>
      <w:lvlJc w:val="right"/>
      <w:pPr>
        <w:ind w:left="5760" w:hanging="180"/>
      </w:pPr>
    </w:lvl>
    <w:lvl w:ilvl="6" w:tplc="0408000F" w:tentative="1">
      <w:start w:val="1"/>
      <w:numFmt w:val="decimal"/>
      <w:lvlText w:val="%7."/>
      <w:lvlJc w:val="left"/>
      <w:pPr>
        <w:ind w:left="6480" w:hanging="360"/>
      </w:pPr>
    </w:lvl>
    <w:lvl w:ilvl="7" w:tplc="04080019" w:tentative="1">
      <w:start w:val="1"/>
      <w:numFmt w:val="lowerLetter"/>
      <w:lvlText w:val="%8."/>
      <w:lvlJc w:val="left"/>
      <w:pPr>
        <w:ind w:left="7200" w:hanging="360"/>
      </w:pPr>
    </w:lvl>
    <w:lvl w:ilvl="8" w:tplc="0408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E4D2C2F"/>
    <w:multiLevelType w:val="hybridMultilevel"/>
    <w:tmpl w:val="7B503A60"/>
    <w:lvl w:ilvl="0" w:tplc="0408000F">
      <w:start w:val="1"/>
      <w:numFmt w:val="decimal"/>
      <w:lvlText w:val="%1."/>
      <w:lvlJc w:val="left"/>
      <w:pPr>
        <w:ind w:left="2160" w:hanging="360"/>
      </w:pPr>
    </w:lvl>
    <w:lvl w:ilvl="1" w:tplc="04080019" w:tentative="1">
      <w:start w:val="1"/>
      <w:numFmt w:val="lowerLetter"/>
      <w:lvlText w:val="%2."/>
      <w:lvlJc w:val="left"/>
      <w:pPr>
        <w:ind w:left="2880" w:hanging="360"/>
      </w:pPr>
    </w:lvl>
    <w:lvl w:ilvl="2" w:tplc="0408001B">
      <w:start w:val="1"/>
      <w:numFmt w:val="lowerRoman"/>
      <w:lvlText w:val="%3."/>
      <w:lvlJc w:val="right"/>
      <w:pPr>
        <w:ind w:left="3600" w:hanging="180"/>
      </w:pPr>
    </w:lvl>
    <w:lvl w:ilvl="3" w:tplc="0408000F" w:tentative="1">
      <w:start w:val="1"/>
      <w:numFmt w:val="decimal"/>
      <w:lvlText w:val="%4."/>
      <w:lvlJc w:val="left"/>
      <w:pPr>
        <w:ind w:left="4320" w:hanging="360"/>
      </w:pPr>
    </w:lvl>
    <w:lvl w:ilvl="4" w:tplc="04080019" w:tentative="1">
      <w:start w:val="1"/>
      <w:numFmt w:val="lowerLetter"/>
      <w:lvlText w:val="%5."/>
      <w:lvlJc w:val="left"/>
      <w:pPr>
        <w:ind w:left="5040" w:hanging="360"/>
      </w:pPr>
    </w:lvl>
    <w:lvl w:ilvl="5" w:tplc="0408001B" w:tentative="1">
      <w:start w:val="1"/>
      <w:numFmt w:val="lowerRoman"/>
      <w:lvlText w:val="%6."/>
      <w:lvlJc w:val="right"/>
      <w:pPr>
        <w:ind w:left="5760" w:hanging="180"/>
      </w:pPr>
    </w:lvl>
    <w:lvl w:ilvl="6" w:tplc="0408000F" w:tentative="1">
      <w:start w:val="1"/>
      <w:numFmt w:val="decimal"/>
      <w:lvlText w:val="%7."/>
      <w:lvlJc w:val="left"/>
      <w:pPr>
        <w:ind w:left="6480" w:hanging="360"/>
      </w:pPr>
    </w:lvl>
    <w:lvl w:ilvl="7" w:tplc="04080019" w:tentative="1">
      <w:start w:val="1"/>
      <w:numFmt w:val="lowerLetter"/>
      <w:lvlText w:val="%8."/>
      <w:lvlJc w:val="left"/>
      <w:pPr>
        <w:ind w:left="7200" w:hanging="360"/>
      </w:pPr>
    </w:lvl>
    <w:lvl w:ilvl="8" w:tplc="0408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1E734974"/>
    <w:multiLevelType w:val="multilevel"/>
    <w:tmpl w:val="4C688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1A2D69"/>
    <w:multiLevelType w:val="multilevel"/>
    <w:tmpl w:val="AFD40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54202E"/>
    <w:multiLevelType w:val="multilevel"/>
    <w:tmpl w:val="77BE1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974610"/>
    <w:multiLevelType w:val="multilevel"/>
    <w:tmpl w:val="0D34C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B820B1"/>
    <w:multiLevelType w:val="multilevel"/>
    <w:tmpl w:val="CB58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C31C0D"/>
    <w:multiLevelType w:val="multilevel"/>
    <w:tmpl w:val="FC8E8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Calibri" w:eastAsia="Times New Roman" w:hAnsi="Calibri" w:cs="Calibri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9D03C3"/>
    <w:multiLevelType w:val="multilevel"/>
    <w:tmpl w:val="07EC6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7F6E90"/>
    <w:multiLevelType w:val="multilevel"/>
    <w:tmpl w:val="C796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5D00DB"/>
    <w:multiLevelType w:val="multilevel"/>
    <w:tmpl w:val="FB929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636462"/>
    <w:multiLevelType w:val="hybridMultilevel"/>
    <w:tmpl w:val="91AC0446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59F07D5"/>
    <w:multiLevelType w:val="multilevel"/>
    <w:tmpl w:val="3D565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8415DC"/>
    <w:multiLevelType w:val="multilevel"/>
    <w:tmpl w:val="7570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523202"/>
    <w:multiLevelType w:val="multilevel"/>
    <w:tmpl w:val="52F4B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E05274"/>
    <w:multiLevelType w:val="multilevel"/>
    <w:tmpl w:val="4C688A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4" w15:restartNumberingAfterBreak="0">
    <w:nsid w:val="6F2061A3"/>
    <w:multiLevelType w:val="multilevel"/>
    <w:tmpl w:val="D5163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Calibri" w:eastAsia="Times New Roman" w:hAnsi="Calibri" w:cs="Calibri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FD14A0"/>
    <w:multiLevelType w:val="multilevel"/>
    <w:tmpl w:val="D8FE4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4C50C0"/>
    <w:multiLevelType w:val="multilevel"/>
    <w:tmpl w:val="54EC5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493485"/>
    <w:multiLevelType w:val="hybridMultilevel"/>
    <w:tmpl w:val="FDB6E4B2"/>
    <w:lvl w:ilvl="0" w:tplc="0408000F">
      <w:start w:val="1"/>
      <w:numFmt w:val="decimal"/>
      <w:lvlText w:val="%1."/>
      <w:lvlJc w:val="left"/>
      <w:pPr>
        <w:ind w:left="2160" w:hanging="360"/>
      </w:pPr>
    </w:lvl>
    <w:lvl w:ilvl="1" w:tplc="04080019" w:tentative="1">
      <w:start w:val="1"/>
      <w:numFmt w:val="lowerLetter"/>
      <w:lvlText w:val="%2."/>
      <w:lvlJc w:val="left"/>
      <w:pPr>
        <w:ind w:left="2880" w:hanging="360"/>
      </w:pPr>
    </w:lvl>
    <w:lvl w:ilvl="2" w:tplc="0408001B" w:tentative="1">
      <w:start w:val="1"/>
      <w:numFmt w:val="lowerRoman"/>
      <w:lvlText w:val="%3."/>
      <w:lvlJc w:val="right"/>
      <w:pPr>
        <w:ind w:left="3600" w:hanging="180"/>
      </w:pPr>
    </w:lvl>
    <w:lvl w:ilvl="3" w:tplc="0408000F" w:tentative="1">
      <w:start w:val="1"/>
      <w:numFmt w:val="decimal"/>
      <w:lvlText w:val="%4."/>
      <w:lvlJc w:val="left"/>
      <w:pPr>
        <w:ind w:left="4320" w:hanging="360"/>
      </w:pPr>
    </w:lvl>
    <w:lvl w:ilvl="4" w:tplc="04080019" w:tentative="1">
      <w:start w:val="1"/>
      <w:numFmt w:val="lowerLetter"/>
      <w:lvlText w:val="%5."/>
      <w:lvlJc w:val="left"/>
      <w:pPr>
        <w:ind w:left="5040" w:hanging="360"/>
      </w:pPr>
    </w:lvl>
    <w:lvl w:ilvl="5" w:tplc="0408001B" w:tentative="1">
      <w:start w:val="1"/>
      <w:numFmt w:val="lowerRoman"/>
      <w:lvlText w:val="%6."/>
      <w:lvlJc w:val="right"/>
      <w:pPr>
        <w:ind w:left="5760" w:hanging="180"/>
      </w:pPr>
    </w:lvl>
    <w:lvl w:ilvl="6" w:tplc="0408000F" w:tentative="1">
      <w:start w:val="1"/>
      <w:numFmt w:val="decimal"/>
      <w:lvlText w:val="%7."/>
      <w:lvlJc w:val="left"/>
      <w:pPr>
        <w:ind w:left="6480" w:hanging="360"/>
      </w:pPr>
    </w:lvl>
    <w:lvl w:ilvl="7" w:tplc="04080019" w:tentative="1">
      <w:start w:val="1"/>
      <w:numFmt w:val="lowerLetter"/>
      <w:lvlText w:val="%8."/>
      <w:lvlJc w:val="left"/>
      <w:pPr>
        <w:ind w:left="7200" w:hanging="360"/>
      </w:pPr>
    </w:lvl>
    <w:lvl w:ilvl="8" w:tplc="0408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73BE0D25"/>
    <w:multiLevelType w:val="multilevel"/>
    <w:tmpl w:val="E5CA1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F61C5D"/>
    <w:multiLevelType w:val="hybridMultilevel"/>
    <w:tmpl w:val="9F4A8688"/>
    <w:lvl w:ilvl="0" w:tplc="ABE84DA8">
      <w:start w:val="1"/>
      <w:numFmt w:val="bullet"/>
      <w:pStyle w:val="a0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299231">
    <w:abstractNumId w:val="3"/>
  </w:num>
  <w:num w:numId="2" w16cid:durableId="1408261603">
    <w:abstractNumId w:val="29"/>
  </w:num>
  <w:num w:numId="3" w16cid:durableId="1408724116">
    <w:abstractNumId w:val="25"/>
  </w:num>
  <w:num w:numId="4" w16cid:durableId="966546259">
    <w:abstractNumId w:val="17"/>
  </w:num>
  <w:num w:numId="5" w16cid:durableId="1552956314">
    <w:abstractNumId w:val="21"/>
  </w:num>
  <w:num w:numId="6" w16cid:durableId="1773360379">
    <w:abstractNumId w:val="2"/>
  </w:num>
  <w:num w:numId="7" w16cid:durableId="557934254">
    <w:abstractNumId w:val="14"/>
  </w:num>
  <w:num w:numId="8" w16cid:durableId="1182818763">
    <w:abstractNumId w:val="13"/>
  </w:num>
  <w:num w:numId="9" w16cid:durableId="158466152">
    <w:abstractNumId w:val="24"/>
  </w:num>
  <w:num w:numId="10" w16cid:durableId="375810385">
    <w:abstractNumId w:val="24"/>
  </w:num>
  <w:num w:numId="11" w16cid:durableId="375810385">
    <w:abstractNumId w:val="24"/>
  </w:num>
  <w:num w:numId="12" w16cid:durableId="981540864">
    <w:abstractNumId w:val="15"/>
  </w:num>
  <w:num w:numId="13" w16cid:durableId="1051728685">
    <w:abstractNumId w:val="15"/>
  </w:num>
  <w:num w:numId="14" w16cid:durableId="1051728685">
    <w:abstractNumId w:val="15"/>
  </w:num>
  <w:num w:numId="15" w16cid:durableId="1289244074">
    <w:abstractNumId w:val="10"/>
  </w:num>
  <w:num w:numId="16" w16cid:durableId="627467935">
    <w:abstractNumId w:val="10"/>
  </w:num>
  <w:num w:numId="17" w16cid:durableId="627467935">
    <w:abstractNumId w:val="10"/>
  </w:num>
  <w:num w:numId="18" w16cid:durableId="1391077730">
    <w:abstractNumId w:val="5"/>
  </w:num>
  <w:num w:numId="19" w16cid:durableId="1274508604">
    <w:abstractNumId w:val="1"/>
  </w:num>
  <w:num w:numId="20" w16cid:durableId="1587810000">
    <w:abstractNumId w:val="26"/>
  </w:num>
  <w:num w:numId="21" w16cid:durableId="222108208">
    <w:abstractNumId w:val="28"/>
  </w:num>
  <w:num w:numId="22" w16cid:durableId="1532643230">
    <w:abstractNumId w:val="12"/>
  </w:num>
  <w:num w:numId="23" w16cid:durableId="731394614">
    <w:abstractNumId w:val="16"/>
  </w:num>
  <w:num w:numId="24" w16cid:durableId="530726001">
    <w:abstractNumId w:val="18"/>
  </w:num>
  <w:num w:numId="25" w16cid:durableId="2059741423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6" w16cid:durableId="836042901">
    <w:abstractNumId w:val="20"/>
  </w:num>
  <w:num w:numId="27" w16cid:durableId="842356550">
    <w:abstractNumId w:val="11"/>
    <w:lvlOverride w:ilvl="0">
      <w:lvl w:ilvl="0">
        <w:start w:val="1"/>
        <w:numFmt w:val="decimal"/>
        <w:lvlText w:val="%1."/>
        <w:lvlJc w:val="left"/>
        <w:pPr>
          <w:ind w:left="6597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7317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8037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8757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9477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10197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10917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11637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12357" w:hanging="180"/>
        </w:pPr>
      </w:lvl>
    </w:lvlOverride>
  </w:num>
  <w:num w:numId="28" w16cid:durableId="1400711746">
    <w:abstractNumId w:val="22"/>
  </w:num>
  <w:num w:numId="29" w16cid:durableId="655231724">
    <w:abstractNumId w:val="22"/>
    <w:lvlOverride w:ilvl="0">
      <w:lvl w:ilvl="0">
        <w:start w:val="1"/>
        <w:numFmt w:val="decimal"/>
        <w:lvlText w:val="%1."/>
        <w:lvlJc w:val="left"/>
        <w:pPr>
          <w:ind w:left="1635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2355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3075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3795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4515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5235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955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675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7395" w:hanging="180"/>
        </w:pPr>
      </w:lvl>
    </w:lvlOverride>
  </w:num>
  <w:num w:numId="30" w16cid:durableId="1316837264">
    <w:abstractNumId w:val="22"/>
  </w:num>
  <w:num w:numId="31" w16cid:durableId="1731228162">
    <w:abstractNumId w:val="7"/>
  </w:num>
  <w:num w:numId="32" w16cid:durableId="1863085447">
    <w:abstractNumId w:val="9"/>
  </w:num>
  <w:num w:numId="33" w16cid:durableId="342710247">
    <w:abstractNumId w:val="27"/>
  </w:num>
  <w:num w:numId="34" w16cid:durableId="1459033466">
    <w:abstractNumId w:val="8"/>
  </w:num>
  <w:num w:numId="35" w16cid:durableId="1509368853">
    <w:abstractNumId w:val="23"/>
  </w:num>
  <w:num w:numId="36" w16cid:durableId="481503686">
    <w:abstractNumId w:val="19"/>
  </w:num>
  <w:num w:numId="37" w16cid:durableId="40399270">
    <w:abstractNumId w:val="6"/>
  </w:num>
  <w:num w:numId="38" w16cid:durableId="376779983">
    <w:abstractNumId w:val="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18"/>
    <w:rsid w:val="0000795A"/>
    <w:rsid w:val="0001777C"/>
    <w:rsid w:val="000760BD"/>
    <w:rsid w:val="000B7A82"/>
    <w:rsid w:val="000F5F6C"/>
    <w:rsid w:val="00107C05"/>
    <w:rsid w:val="001149CB"/>
    <w:rsid w:val="00122180"/>
    <w:rsid w:val="00140799"/>
    <w:rsid w:val="00160311"/>
    <w:rsid w:val="001C3FD3"/>
    <w:rsid w:val="002232FE"/>
    <w:rsid w:val="00227DF5"/>
    <w:rsid w:val="00240607"/>
    <w:rsid w:val="002B1285"/>
    <w:rsid w:val="002D22E0"/>
    <w:rsid w:val="003008EC"/>
    <w:rsid w:val="00305180"/>
    <w:rsid w:val="003112E5"/>
    <w:rsid w:val="00313AF0"/>
    <w:rsid w:val="00323B77"/>
    <w:rsid w:val="003242D9"/>
    <w:rsid w:val="00337CC2"/>
    <w:rsid w:val="003B531A"/>
    <w:rsid w:val="004A523C"/>
    <w:rsid w:val="004D1BE4"/>
    <w:rsid w:val="004F7149"/>
    <w:rsid w:val="00515418"/>
    <w:rsid w:val="00546FE4"/>
    <w:rsid w:val="005650DE"/>
    <w:rsid w:val="005D1471"/>
    <w:rsid w:val="005F31C9"/>
    <w:rsid w:val="00614A42"/>
    <w:rsid w:val="00733191"/>
    <w:rsid w:val="00742B58"/>
    <w:rsid w:val="0075279C"/>
    <w:rsid w:val="007C7024"/>
    <w:rsid w:val="00807E48"/>
    <w:rsid w:val="00851EC2"/>
    <w:rsid w:val="008710FD"/>
    <w:rsid w:val="008E01BA"/>
    <w:rsid w:val="00933C36"/>
    <w:rsid w:val="009A1A6E"/>
    <w:rsid w:val="009A2CF5"/>
    <w:rsid w:val="009F5E2B"/>
    <w:rsid w:val="009F7B35"/>
    <w:rsid w:val="00A7263F"/>
    <w:rsid w:val="00AD0A3D"/>
    <w:rsid w:val="00AD11F5"/>
    <w:rsid w:val="00AD5588"/>
    <w:rsid w:val="00AF7233"/>
    <w:rsid w:val="00B71C13"/>
    <w:rsid w:val="00B74920"/>
    <w:rsid w:val="00B76AD4"/>
    <w:rsid w:val="00B852AE"/>
    <w:rsid w:val="00BB020A"/>
    <w:rsid w:val="00C52FC2"/>
    <w:rsid w:val="00C770DB"/>
    <w:rsid w:val="00C9370E"/>
    <w:rsid w:val="00CC33B6"/>
    <w:rsid w:val="00CE53E4"/>
    <w:rsid w:val="00D4304F"/>
    <w:rsid w:val="00D47AD6"/>
    <w:rsid w:val="00D651B9"/>
    <w:rsid w:val="00D71661"/>
    <w:rsid w:val="00D716BB"/>
    <w:rsid w:val="00D93CB7"/>
    <w:rsid w:val="00E071BB"/>
    <w:rsid w:val="00E12488"/>
    <w:rsid w:val="00E53907"/>
    <w:rsid w:val="00EB3B6B"/>
    <w:rsid w:val="00EC0F68"/>
    <w:rsid w:val="00EC5313"/>
    <w:rsid w:val="00ED6DEF"/>
    <w:rsid w:val="00EF6229"/>
    <w:rsid w:val="00F27F91"/>
    <w:rsid w:val="00F72F4E"/>
    <w:rsid w:val="00FB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D16E0BE"/>
  <w15:chartTrackingRefBased/>
  <w15:docId w15:val="{535A65A0-9D25-4174-AA64-4869D115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l-GR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C5313"/>
    <w:rPr>
      <w:color w:val="595959" w:themeColor="text1" w:themeTint="A6"/>
    </w:rPr>
  </w:style>
  <w:style w:type="paragraph" w:styleId="1">
    <w:name w:val="heading 1"/>
    <w:basedOn w:val="a1"/>
    <w:link w:val="1Cha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2">
    <w:name w:val="heading 2"/>
    <w:basedOn w:val="a1"/>
    <w:link w:val="2Char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3-1">
    <w:name w:val="List Table 3 Accent 1"/>
    <w:basedOn w:val="a3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a5">
    <w:name w:val="Title"/>
    <w:basedOn w:val="a1"/>
    <w:next w:val="a1"/>
    <w:link w:val="Ch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Char">
    <w:name w:val="Τίτλος Char"/>
    <w:basedOn w:val="a2"/>
    <w:link w:val="a5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a6">
    <w:name w:val="Subtitle"/>
    <w:basedOn w:val="a1"/>
    <w:next w:val="a1"/>
    <w:link w:val="Char0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1Char">
    <w:name w:val="Επικεφαλίδα 1 Char"/>
    <w:basedOn w:val="a2"/>
    <w:link w:val="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2Char">
    <w:name w:val="Επικεφαλίδα 2 Char"/>
    <w:basedOn w:val="a2"/>
    <w:link w:val="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a0">
    <w:name w:val="List Bullet"/>
    <w:basedOn w:val="a1"/>
    <w:uiPriority w:val="31"/>
    <w:qFormat/>
    <w:pPr>
      <w:numPr>
        <w:numId w:val="2"/>
      </w:numPr>
      <w:contextualSpacing/>
    </w:pPr>
  </w:style>
  <w:style w:type="paragraph" w:styleId="a7">
    <w:name w:val="header"/>
    <w:basedOn w:val="a1"/>
    <w:link w:val="Char1"/>
    <w:uiPriority w:val="99"/>
    <w:unhideWhenUsed/>
    <w:pPr>
      <w:spacing w:before="0" w:after="0" w:line="240" w:lineRule="auto"/>
    </w:pPr>
  </w:style>
  <w:style w:type="character" w:customStyle="1" w:styleId="Char1">
    <w:name w:val="Κεφαλίδα Char"/>
    <w:basedOn w:val="a2"/>
    <w:link w:val="a7"/>
    <w:uiPriority w:val="99"/>
  </w:style>
  <w:style w:type="paragraph" w:styleId="a8">
    <w:name w:val="Intense Quote"/>
    <w:basedOn w:val="a1"/>
    <w:next w:val="a1"/>
    <w:link w:val="Char2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a9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a">
    <w:name w:val="Επιχειρηματική πρόταση"/>
    <w:basedOn w:val="a3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Char0">
    <w:name w:val="Υπότιτλος Char"/>
    <w:basedOn w:val="a2"/>
    <w:link w:val="a6"/>
    <w:uiPriority w:val="11"/>
    <w:semiHidden/>
    <w:rPr>
      <w:rFonts w:eastAsiaTheme="minorEastAsia"/>
      <w:caps/>
      <w:sz w:val="40"/>
      <w:szCs w:val="22"/>
    </w:rPr>
  </w:style>
  <w:style w:type="character" w:customStyle="1" w:styleId="7Char">
    <w:name w:val="Επικεφαλίδα 7 Char"/>
    <w:basedOn w:val="a2"/>
    <w:link w:val="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8Char">
    <w:name w:val="Επικεφαλίδα 8 Char"/>
    <w:basedOn w:val="a2"/>
    <w:link w:val="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9Char">
    <w:name w:val="Επικεφαλίδα 9 Char"/>
    <w:basedOn w:val="a2"/>
    <w:link w:val="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ab">
    <w:name w:val="Subtle Emphasis"/>
    <w:basedOn w:val="a2"/>
    <w:uiPriority w:val="19"/>
    <w:semiHidden/>
    <w:unhideWhenUsed/>
    <w:qFormat/>
    <w:rPr>
      <w:i/>
      <w:iCs/>
      <w:color w:val="0072C6" w:themeColor="accent1"/>
    </w:rPr>
  </w:style>
  <w:style w:type="character" w:styleId="ac">
    <w:name w:val="Emphasis"/>
    <w:basedOn w:val="a2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ad">
    <w:name w:val="Intense Emphasis"/>
    <w:basedOn w:val="a2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ae">
    <w:name w:val="Strong"/>
    <w:basedOn w:val="a2"/>
    <w:uiPriority w:val="22"/>
    <w:semiHidden/>
    <w:unhideWhenUsed/>
    <w:qFormat/>
    <w:rPr>
      <w:b/>
      <w:bCs/>
      <w:color w:val="0072C6" w:themeColor="accent1"/>
    </w:rPr>
  </w:style>
  <w:style w:type="character" w:styleId="af">
    <w:name w:val="Subtle Reference"/>
    <w:basedOn w:val="a2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af0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af1">
    <w:name w:val="Book Title"/>
    <w:basedOn w:val="a2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af2">
    <w:name w:val="caption"/>
    <w:basedOn w:val="a1"/>
    <w:next w:val="a1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af3">
    <w:name w:val="TOC Heading"/>
    <w:basedOn w:val="1"/>
    <w:next w:val="a1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af4">
    <w:name w:val="Placeholder Text"/>
    <w:basedOn w:val="a2"/>
    <w:uiPriority w:val="99"/>
    <w:semiHidden/>
    <w:rsid w:val="00EC0F68"/>
    <w:rPr>
      <w:color w:val="595959" w:themeColor="text1" w:themeTint="A6"/>
    </w:rPr>
  </w:style>
  <w:style w:type="paragraph" w:styleId="af5">
    <w:name w:val="footer"/>
    <w:basedOn w:val="a1"/>
    <w:link w:val="Char3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Char3">
    <w:name w:val="Υποσέλιδο Char"/>
    <w:basedOn w:val="a2"/>
    <w:link w:val="af5"/>
    <w:uiPriority w:val="99"/>
    <w:rPr>
      <w:color w:val="FFFFFF" w:themeColor="background1"/>
      <w:shd w:val="clear" w:color="auto" w:fill="0072C6" w:themeFill="accent1"/>
    </w:rPr>
  </w:style>
  <w:style w:type="paragraph" w:styleId="af6">
    <w:name w:val="Quote"/>
    <w:basedOn w:val="a1"/>
    <w:next w:val="a1"/>
    <w:link w:val="Char4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Char4">
    <w:name w:val="Απόσπασμα Char"/>
    <w:basedOn w:val="a2"/>
    <w:link w:val="af6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Char2">
    <w:name w:val="Έντονο απόσπ. Char"/>
    <w:basedOn w:val="a2"/>
    <w:link w:val="a8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3Char">
    <w:name w:val="Επικεφαλίδα 3 Char"/>
    <w:basedOn w:val="a2"/>
    <w:link w:val="3"/>
    <w:uiPriority w:val="9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a">
    <w:name w:val="List Number"/>
    <w:basedOn w:val="a1"/>
    <w:uiPriority w:val="32"/>
    <w:qFormat/>
    <w:pPr>
      <w:numPr>
        <w:numId w:val="1"/>
      </w:numPr>
      <w:contextualSpacing/>
    </w:pPr>
  </w:style>
  <w:style w:type="character" w:customStyle="1" w:styleId="6Char">
    <w:name w:val="Επικεφαλίδα 6 Char"/>
    <w:basedOn w:val="a2"/>
    <w:link w:val="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af7">
    <w:name w:val="Balloon Text"/>
    <w:basedOn w:val="a1"/>
    <w:link w:val="Char5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Char5">
    <w:name w:val="Κείμενο πλαισίου Char"/>
    <w:basedOn w:val="a2"/>
    <w:link w:val="af7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30">
    <w:name w:val="Body Text 3"/>
    <w:basedOn w:val="a1"/>
    <w:link w:val="3Char0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3Char0">
    <w:name w:val="Σώμα κείμενου 3 Char"/>
    <w:basedOn w:val="a2"/>
    <w:link w:val="30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af8">
    <w:name w:val="annotation reference"/>
    <w:basedOn w:val="a2"/>
    <w:uiPriority w:val="99"/>
    <w:semiHidden/>
    <w:unhideWhenUsed/>
    <w:rsid w:val="00FB431B"/>
    <w:rPr>
      <w:sz w:val="22"/>
      <w:szCs w:val="16"/>
    </w:rPr>
  </w:style>
  <w:style w:type="paragraph" w:styleId="af9">
    <w:name w:val="annotation text"/>
    <w:basedOn w:val="a1"/>
    <w:link w:val="Char6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Char6">
    <w:name w:val="Κείμενο σχολίου Char"/>
    <w:basedOn w:val="a2"/>
    <w:link w:val="af9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fa">
    <w:name w:val="annotation subject"/>
    <w:basedOn w:val="af9"/>
    <w:next w:val="af9"/>
    <w:link w:val="Char7"/>
    <w:uiPriority w:val="99"/>
    <w:semiHidden/>
    <w:unhideWhenUsed/>
    <w:rsid w:val="00FB431B"/>
    <w:rPr>
      <w:b/>
      <w:bCs/>
    </w:rPr>
  </w:style>
  <w:style w:type="character" w:customStyle="1" w:styleId="Char7">
    <w:name w:val="Θέμα σχολίου Char"/>
    <w:basedOn w:val="Char6"/>
    <w:link w:val="afa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afb">
    <w:name w:val="Document Map"/>
    <w:basedOn w:val="a1"/>
    <w:link w:val="Char8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Char8">
    <w:name w:val="Χάρτης εγγράφου Char"/>
    <w:basedOn w:val="a2"/>
    <w:link w:val="afb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afc">
    <w:name w:val="endnote text"/>
    <w:basedOn w:val="a1"/>
    <w:link w:val="Char9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Char9">
    <w:name w:val="Κείμενο σημείωσης τέλους Char"/>
    <w:basedOn w:val="a2"/>
    <w:link w:val="afc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fd">
    <w:name w:val="envelope return"/>
    <w:basedOn w:val="a1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afe">
    <w:name w:val="footnote text"/>
    <w:basedOn w:val="a1"/>
    <w:link w:val="Chara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Chara">
    <w:name w:val="Κείμενο υποσημείωσης Char"/>
    <w:basedOn w:val="a2"/>
    <w:link w:val="afe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HTML">
    <w:name w:val="HTML Code"/>
    <w:basedOn w:val="a2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-HTML">
    <w:name w:val="HTML Preformatted"/>
    <w:basedOn w:val="a1"/>
    <w:link w:val="-HTML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-HTMLChar">
    <w:name w:val="Προ-διαμορφωμένο HTML Char"/>
    <w:basedOn w:val="a2"/>
    <w:link w:val="-HTML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HTML1">
    <w:name w:val="HTML Typewriter"/>
    <w:basedOn w:val="a2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aff">
    <w:name w:val="macro"/>
    <w:link w:val="Charb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Charb">
    <w:name w:val="Κείμενο μακροεντολής Char"/>
    <w:basedOn w:val="a2"/>
    <w:link w:val="aff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aff0">
    <w:name w:val="Plain Text"/>
    <w:basedOn w:val="a1"/>
    <w:link w:val="Charc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Charc">
    <w:name w:val="Απλό κείμενο Char"/>
    <w:basedOn w:val="a2"/>
    <w:link w:val="aff0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31">
    <w:name w:val="Body Text Indent 3"/>
    <w:basedOn w:val="a1"/>
    <w:link w:val="3Char1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3Char1">
    <w:name w:val="Σώμα κείμενου με εσοχή 3 Char"/>
    <w:basedOn w:val="a2"/>
    <w:link w:val="31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Web">
    <w:name w:val="Normal (Web)"/>
    <w:basedOn w:val="a1"/>
    <w:uiPriority w:val="99"/>
    <w:unhideWhenUsed/>
    <w:rsid w:val="00ED6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l-GR"/>
    </w:rPr>
  </w:style>
  <w:style w:type="character" w:styleId="-">
    <w:name w:val="Hyperlink"/>
    <w:basedOn w:val="a2"/>
    <w:uiPriority w:val="99"/>
    <w:semiHidden/>
    <w:unhideWhenUsed/>
    <w:rsid w:val="00ED6DEF"/>
    <w:rPr>
      <w:color w:val="0000FF"/>
      <w:u w:val="single"/>
    </w:rPr>
  </w:style>
  <w:style w:type="paragraph" w:styleId="aff1">
    <w:name w:val="List Paragraph"/>
    <w:basedOn w:val="a1"/>
    <w:uiPriority w:val="34"/>
    <w:unhideWhenUsed/>
    <w:qFormat/>
    <w:rsid w:val="00AD5588"/>
    <w:pPr>
      <w:ind w:left="720"/>
      <w:contextualSpacing/>
    </w:pPr>
  </w:style>
  <w:style w:type="character" w:styleId="aff2">
    <w:name w:val="line number"/>
    <w:basedOn w:val="a2"/>
    <w:uiPriority w:val="99"/>
    <w:semiHidden/>
    <w:unhideWhenUsed/>
    <w:rsid w:val="00A7263F"/>
  </w:style>
  <w:style w:type="character" w:customStyle="1" w:styleId="apple-tab-span">
    <w:name w:val="apple-tab-span"/>
    <w:basedOn w:val="a2"/>
    <w:rsid w:val="00546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59294@upnet.g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79\Documents\&#932;&#949;&#967;&#957;&#959;&#955;&#959;&#947;&#943;&#945;%20&#923;&#959;&#947;&#953;&#963;&#956;&#953;&#954;&#959;&#973;\&#917;&#961;&#947;&#945;&#963;&#943;&#945;%20v0.2\tf16392933_win32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44FDC-52EC-4825-BD7C-EE5AD3F37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tf16392933_win32</Template>
  <TotalTime>425</TotalTime>
  <Pages>10</Pages>
  <Words>2418</Words>
  <Characters>13061</Characters>
  <Application>Microsoft Office Word</Application>
  <DocSecurity>0</DocSecurity>
  <Lines>108</Lines>
  <Paragraphs>30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079</dc:creator>
  <cp:keywords/>
  <dc:description/>
  <cp:lastModifiedBy>Lefteris Tsopakiotis</cp:lastModifiedBy>
  <cp:revision>36</cp:revision>
  <dcterms:created xsi:type="dcterms:W3CDTF">2022-04-13T12:18:00Z</dcterms:created>
  <dcterms:modified xsi:type="dcterms:W3CDTF">2022-05-04T14:40:00Z</dcterms:modified>
</cp:coreProperties>
</file>